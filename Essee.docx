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E1683" w14:textId="77777777" w:rsidR="00D44987" w:rsidRPr="00D44987" w:rsidRDefault="00D44987" w:rsidP="001E7950">
      <w:pPr>
        <w:pStyle w:val="Otsikko1"/>
        <w:rPr>
          <w:lang w:val="en-US"/>
        </w:rPr>
      </w:pPr>
      <w:r w:rsidRPr="00D44987">
        <w:rPr>
          <w:lang w:val="en-US"/>
        </w:rPr>
        <w:t>Intelligent cloud applications essay Cloud + AI</w:t>
      </w:r>
    </w:p>
    <w:p w14:paraId="1BC2662D" w14:textId="3DE10EC3" w:rsidR="00D44987" w:rsidRPr="00F44E8C" w:rsidRDefault="001E7950" w:rsidP="001E7950">
      <w:pPr>
        <w:pStyle w:val="Otsikko2"/>
        <w:rPr>
          <w:lang w:val="en-US"/>
        </w:rPr>
      </w:pPr>
      <w:r>
        <w:rPr>
          <w:lang w:val="en-US"/>
        </w:rPr>
        <w:t>About the author</w:t>
      </w:r>
    </w:p>
    <w:p w14:paraId="0BD683DF" w14:textId="77777777" w:rsidR="00D44987" w:rsidRPr="00D44987" w:rsidRDefault="00D44987" w:rsidP="00D44987">
      <w:pPr>
        <w:rPr>
          <w:sz w:val="24"/>
          <w:szCs w:val="24"/>
          <w:lang w:val="en-US"/>
        </w:rPr>
      </w:pPr>
      <w:r w:rsidRPr="00D44987">
        <w:rPr>
          <w:sz w:val="24"/>
          <w:szCs w:val="24"/>
          <w:lang w:val="en-US"/>
        </w:rPr>
        <w:t>Since the essay is about my own personal opinions, I would like to start from the most defining subject; me. My career so far has consisted mostly of tweaking monoliths, building small helper programs, and implementing integrations. Up until about a month ago I had very little hands-on experience with AI. The closest thing to cloud architecture has been reaching out to them through some REST Api.</w:t>
      </w:r>
    </w:p>
    <w:p w14:paraId="77A617B5" w14:textId="15DA6D32" w:rsidR="00D44987" w:rsidRDefault="00774B3D" w:rsidP="00D44987">
      <w:pPr>
        <w:pStyle w:val="Otsikko2"/>
        <w:rPr>
          <w:lang w:val="en-US"/>
        </w:rPr>
      </w:pPr>
      <w:r>
        <w:rPr>
          <w:lang w:val="en-US"/>
        </w:rPr>
        <w:t>Interesting cloud opportunities</w:t>
      </w:r>
    </w:p>
    <w:p w14:paraId="31070CBD" w14:textId="46D5E7AE" w:rsidR="001E7950" w:rsidRPr="001E7950" w:rsidRDefault="001E7950" w:rsidP="001E7950">
      <w:pPr>
        <w:pStyle w:val="Otsikko3"/>
        <w:rPr>
          <w:lang w:val="en-US"/>
        </w:rPr>
      </w:pPr>
      <w:r>
        <w:rPr>
          <w:lang w:val="en-US"/>
        </w:rPr>
        <w:t>Accessibility</w:t>
      </w:r>
    </w:p>
    <w:p w14:paraId="7363B3E8" w14:textId="0BB7B4A6" w:rsidR="00E4554A" w:rsidRDefault="00774B3D" w:rsidP="00D449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me one of the best things about cloud architecture is the low barrier of entry for users. There might be no need for any installation</w:t>
      </w:r>
      <w:r w:rsidR="00D509FF">
        <w:rPr>
          <w:sz w:val="24"/>
          <w:szCs w:val="24"/>
          <w:lang w:val="en-US"/>
        </w:rPr>
        <w:t xml:space="preserve">, just a browser can be sufficient. </w:t>
      </w:r>
      <w:r w:rsidR="002455E3">
        <w:rPr>
          <w:sz w:val="24"/>
          <w:szCs w:val="24"/>
          <w:lang w:val="en-US"/>
        </w:rPr>
        <w:t xml:space="preserve">Having to download an installer has left many programs </w:t>
      </w:r>
      <w:r w:rsidR="002455E3" w:rsidRPr="002455E3">
        <w:rPr>
          <w:sz w:val="24"/>
          <w:szCs w:val="24"/>
          <w:lang w:val="en-US"/>
        </w:rPr>
        <w:t>unacquired</w:t>
      </w:r>
      <w:r w:rsidR="002455E3">
        <w:rPr>
          <w:sz w:val="24"/>
          <w:szCs w:val="24"/>
          <w:lang w:val="en-US"/>
        </w:rPr>
        <w:t>.</w:t>
      </w:r>
      <w:r w:rsidR="001E7950">
        <w:rPr>
          <w:sz w:val="24"/>
          <w:szCs w:val="24"/>
          <w:lang w:val="en-US"/>
        </w:rPr>
        <w:t xml:space="preserve"> In addition, the software is accessible from any device with internet access. </w:t>
      </w:r>
    </w:p>
    <w:p w14:paraId="69C81B39" w14:textId="5242006B" w:rsidR="002455E3" w:rsidRDefault="002455E3" w:rsidP="00D449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It’s not only users and user acquisition that benefits from lack of installation. Countless workdays have been lost because a feature worked on my computer</w:t>
      </w:r>
      <w:r w:rsidR="001E7950">
        <w:rPr>
          <w:sz w:val="24"/>
          <w:szCs w:val="24"/>
          <w:lang w:val="en-US"/>
        </w:rPr>
        <w:t xml:space="preserve"> and gives errors when tested elsewhere</w:t>
      </w:r>
      <w:r>
        <w:rPr>
          <w:sz w:val="24"/>
          <w:szCs w:val="24"/>
          <w:lang w:val="en-US"/>
        </w:rPr>
        <w:t xml:space="preserve">. Countless more because project managers, QA-engineers, or customers themselves try to install the houses of cards of software that companies are </w:t>
      </w:r>
      <w:r w:rsidR="007F1139">
        <w:rPr>
          <w:sz w:val="24"/>
          <w:szCs w:val="24"/>
          <w:lang w:val="en-US"/>
        </w:rPr>
        <w:t>peddling</w:t>
      </w:r>
      <w:r>
        <w:rPr>
          <w:sz w:val="24"/>
          <w:szCs w:val="24"/>
          <w:lang w:val="en-US"/>
        </w:rPr>
        <w:t>.</w:t>
      </w:r>
      <w:r w:rsidR="009C53E6">
        <w:rPr>
          <w:sz w:val="24"/>
          <w:szCs w:val="24"/>
          <w:lang w:val="en-US"/>
        </w:rPr>
        <w:t xml:space="preserve"> </w:t>
      </w:r>
      <w:r w:rsidR="001E7950">
        <w:rPr>
          <w:sz w:val="24"/>
          <w:szCs w:val="24"/>
          <w:lang w:val="en-US"/>
        </w:rPr>
        <w:t xml:space="preserve">Too often a wrong version of a </w:t>
      </w:r>
      <w:proofErr w:type="spellStart"/>
      <w:r w:rsidR="001E7950">
        <w:rPr>
          <w:sz w:val="24"/>
          <w:szCs w:val="24"/>
          <w:lang w:val="en-US"/>
        </w:rPr>
        <w:t>dll</w:t>
      </w:r>
      <w:proofErr w:type="spellEnd"/>
      <w:r w:rsidR="001E7950">
        <w:rPr>
          <w:sz w:val="24"/>
          <w:szCs w:val="24"/>
          <w:lang w:val="en-US"/>
        </w:rPr>
        <w:t xml:space="preserve"> is used, or poorly replaced. </w:t>
      </w:r>
      <w:r w:rsidR="009C53E6">
        <w:rPr>
          <w:sz w:val="24"/>
          <w:szCs w:val="24"/>
          <w:lang w:val="en-US"/>
        </w:rPr>
        <w:t>Of course, cloud can’t completely solve these problems, but any help is welcome.</w:t>
      </w:r>
    </w:p>
    <w:p w14:paraId="2D2A560E" w14:textId="2CBBA146" w:rsidR="001E7950" w:rsidRDefault="00E746F3" w:rsidP="001E7950">
      <w:pPr>
        <w:pStyle w:val="Otsikko3"/>
        <w:rPr>
          <w:lang w:val="en-US"/>
        </w:rPr>
      </w:pPr>
      <w:r>
        <w:rPr>
          <w:lang w:val="en-US"/>
        </w:rPr>
        <w:t>Security</w:t>
      </w:r>
    </w:p>
    <w:p w14:paraId="72BAEFEB" w14:textId="5FBB0E50" w:rsidR="009C53E6" w:rsidRDefault="00E746F3" w:rsidP="00D449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Cloud services are often more secure than a server on a customers site. </w:t>
      </w:r>
      <w:r w:rsidR="00706610">
        <w:rPr>
          <w:sz w:val="24"/>
          <w:szCs w:val="24"/>
          <w:lang w:val="en-US"/>
        </w:rPr>
        <w:t xml:space="preserve">This is because they absolutely must be secure. A few customers having their data stolen is bad press, 40000 customers data stolen is prison for the management. </w:t>
      </w:r>
    </w:p>
    <w:p w14:paraId="288DCE53" w14:textId="348C1E95" w:rsidR="00300223" w:rsidRDefault="00300223" w:rsidP="00D449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Customers can benefit from the best professionals designing secure systems for them. Cloud security systems are much easier to keep up to date than have all customers update their systems. </w:t>
      </w:r>
      <w:r w:rsidR="002732B5">
        <w:rPr>
          <w:sz w:val="24"/>
          <w:szCs w:val="24"/>
          <w:lang w:val="en-US"/>
        </w:rPr>
        <w:t xml:space="preserve">A single system is also much easier to test. </w:t>
      </w:r>
      <w:r>
        <w:rPr>
          <w:sz w:val="24"/>
          <w:szCs w:val="24"/>
          <w:lang w:val="en-US"/>
        </w:rPr>
        <w:t>I suspect that penetration testing will be a much bigger industry in the future.</w:t>
      </w:r>
    </w:p>
    <w:p w14:paraId="7B317B1B" w14:textId="1937A8AB" w:rsidR="005C1D24" w:rsidRDefault="005C1D24" w:rsidP="005C1D24">
      <w:pPr>
        <w:pStyle w:val="Otsikko3"/>
        <w:rPr>
          <w:lang w:val="en-US"/>
        </w:rPr>
      </w:pPr>
      <w:r>
        <w:rPr>
          <w:lang w:val="en-US"/>
        </w:rPr>
        <w:t>Payment structure</w:t>
      </w:r>
    </w:p>
    <w:p w14:paraId="7BA7B3A4" w14:textId="22819B70" w:rsidR="005C1D24" w:rsidRDefault="005C1D24" w:rsidP="005C1D24">
      <w:pPr>
        <w:rPr>
          <w:lang w:val="en-US"/>
        </w:rPr>
      </w:pPr>
      <w:r>
        <w:rPr>
          <w:lang w:val="en-US"/>
        </w:rPr>
        <w:t xml:space="preserve">Many </w:t>
      </w:r>
      <w:proofErr w:type="gramStart"/>
      <w:r w:rsidR="00AE58DB">
        <w:rPr>
          <w:lang w:val="en-US"/>
        </w:rPr>
        <w:t>cloud</w:t>
      </w:r>
      <w:proofErr w:type="gramEnd"/>
      <w:r w:rsidR="00AE58DB">
        <w:rPr>
          <w:lang w:val="en-US"/>
        </w:rPr>
        <w:t xml:space="preserve"> services charge based on the amount of processing used. This offers a nice way for companies to have all the power in the world while only paying for the amount </w:t>
      </w:r>
      <w:r w:rsidR="00AE58DB">
        <w:rPr>
          <w:lang w:val="en-US"/>
        </w:rPr>
        <w:lastRenderedPageBreak/>
        <w:t xml:space="preserve">they use. It also aligns cloud service </w:t>
      </w:r>
      <w:r w:rsidR="001F3AFC">
        <w:rPr>
          <w:lang w:val="en-US"/>
        </w:rPr>
        <w:t>providers’</w:t>
      </w:r>
      <w:r w:rsidR="00AE58DB">
        <w:rPr>
          <w:lang w:val="en-US"/>
        </w:rPr>
        <w:t xml:space="preserve"> and customer’s goals. The more business the customer can do, the more services they will need from the cloud.</w:t>
      </w:r>
      <w:r w:rsidR="005F41CC">
        <w:rPr>
          <w:lang w:val="en-US"/>
        </w:rPr>
        <w:t xml:space="preserve"> For every euro you make, you give 2 cents to the cloud provider. </w:t>
      </w:r>
    </w:p>
    <w:p w14:paraId="1C8D1FA3" w14:textId="5023D113" w:rsidR="00AE58DB" w:rsidRDefault="00AE58DB" w:rsidP="005C1D24">
      <w:pPr>
        <w:rPr>
          <w:lang w:val="en-US"/>
        </w:rPr>
      </w:pPr>
      <w:r>
        <w:rPr>
          <w:lang w:val="en-US"/>
        </w:rPr>
        <w:t xml:space="preserve">This payment structure is very nice on paper. </w:t>
      </w:r>
      <w:proofErr w:type="gramStart"/>
      <w:r w:rsidR="005F41CC">
        <w:rPr>
          <w:lang w:val="en-US"/>
        </w:rPr>
        <w:t>In reality this</w:t>
      </w:r>
      <w:proofErr w:type="gramEnd"/>
      <w:r w:rsidR="005F41CC">
        <w:rPr>
          <w:lang w:val="en-US"/>
        </w:rPr>
        <w:t xml:space="preserve"> makes me shiver. The model is unpredictable and makes me think of ways to cut costs by reducing testing etc. </w:t>
      </w:r>
    </w:p>
    <w:p w14:paraId="193EE5E8" w14:textId="363CB441" w:rsidR="00F753F4" w:rsidRDefault="00F753F4" w:rsidP="00F753F4">
      <w:pPr>
        <w:pStyle w:val="Otsikko3"/>
        <w:rPr>
          <w:lang w:val="en-US"/>
        </w:rPr>
      </w:pPr>
      <w:r>
        <w:rPr>
          <w:lang w:val="en-US"/>
        </w:rPr>
        <w:t>Version control</w:t>
      </w:r>
    </w:p>
    <w:p w14:paraId="4878EC96" w14:textId="77777777" w:rsidR="001F3AFC" w:rsidRDefault="00F753F4" w:rsidP="00F753F4">
      <w:pPr>
        <w:rPr>
          <w:lang w:val="en-US"/>
        </w:rPr>
      </w:pPr>
      <w:r>
        <w:rPr>
          <w:lang w:val="en-US"/>
        </w:rPr>
        <w:t xml:space="preserve">With traditional software you can have dozens of different versions of your software being used by your customers. </w:t>
      </w:r>
      <w:r w:rsidR="001F3AFC">
        <w:rPr>
          <w:lang w:val="en-US"/>
        </w:rPr>
        <w:t>This can cause issues when a bug needs to be fixed in a specific older version or a long-abandoned feature needs to be updated into the latest version. Cloud allows a very simple solution to these issues. You can have all your users be using the same version running in the cloud.</w:t>
      </w:r>
    </w:p>
    <w:p w14:paraId="646919E6" w14:textId="287DB88E" w:rsidR="001F3AFC" w:rsidRPr="00F753F4" w:rsidRDefault="001F3AFC" w:rsidP="00F753F4">
      <w:pPr>
        <w:rPr>
          <w:lang w:val="en-US"/>
        </w:rPr>
      </w:pPr>
      <w:r>
        <w:rPr>
          <w:lang w:val="en-US"/>
        </w:rPr>
        <w:t xml:space="preserve">Like with all things related to programming, bad design can ruin a good idea. </w:t>
      </w:r>
    </w:p>
    <w:p w14:paraId="79E2151E" w14:textId="435060B8" w:rsidR="00F92F0A" w:rsidRDefault="00F92F0A" w:rsidP="00F92F0A">
      <w:pPr>
        <w:pStyle w:val="Otsikko2"/>
        <w:rPr>
          <w:lang w:val="en-US"/>
        </w:rPr>
      </w:pPr>
      <w:r>
        <w:rPr>
          <w:lang w:val="en-US"/>
        </w:rPr>
        <w:t>AI in cloud</w:t>
      </w:r>
    </w:p>
    <w:p w14:paraId="10380DE4" w14:textId="38EED180" w:rsidR="00D57EFD" w:rsidRDefault="00343D63" w:rsidP="00F92F0A">
      <w:pPr>
        <w:rPr>
          <w:lang w:val="en-US"/>
        </w:rPr>
      </w:pPr>
      <w:r>
        <w:rPr>
          <w:lang w:val="en-US"/>
        </w:rPr>
        <w:t>AI has benefited greatly from powerful cloud infrastructure. Combination of accessibility and being able to run the resource intensive algorithms in the first place has made AI thrive.</w:t>
      </w:r>
      <w:r w:rsidRPr="00343D63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 xml:space="preserve">ChatGPT has </w:t>
      </w:r>
      <w:r w:rsidR="00D57EFD">
        <w:rPr>
          <w:lang w:val="en-US"/>
        </w:rPr>
        <w:t>catapulted</w:t>
      </w:r>
      <w:r>
        <w:rPr>
          <w:lang w:val="en-US"/>
        </w:rPr>
        <w:t xml:space="preserve"> AI into mainstream culture.</w:t>
      </w:r>
      <w:r w:rsidR="00D57EFD">
        <w:rPr>
          <w:lang w:val="en-US"/>
        </w:rPr>
        <w:t xml:space="preserve"> </w:t>
      </w:r>
      <w:r w:rsidR="00F753F4">
        <w:rPr>
          <w:lang w:val="en-US"/>
        </w:rPr>
        <w:t>ChatGPT has become almost synonymous with AI in certain settings.</w:t>
      </w:r>
    </w:p>
    <w:p w14:paraId="6A05F5C3" w14:textId="0B0B3FD6" w:rsidR="00F753F4" w:rsidRDefault="00D57EFD" w:rsidP="00F92F0A">
      <w:pPr>
        <w:rPr>
          <w:lang w:val="en-US"/>
        </w:rPr>
      </w:pPr>
      <w:r>
        <w:rPr>
          <w:lang w:val="en-US"/>
        </w:rPr>
        <w:t xml:space="preserve">Also, from a technical standpoint it cannot be understated how significant ChatGPT, and language models in general, are and will be. Elon Musk has been killing monkeys to create a better interface between computers and people. His </w:t>
      </w:r>
      <w:proofErr w:type="spellStart"/>
      <w:r w:rsidRPr="00D57EFD">
        <w:rPr>
          <w:lang w:val="en-US"/>
        </w:rPr>
        <w:t>Neuralink</w:t>
      </w:r>
      <w:proofErr w:type="spellEnd"/>
      <w:r>
        <w:rPr>
          <w:lang w:val="en-US"/>
        </w:rPr>
        <w:t xml:space="preserve"> may someday offer the next step, but a well working language model is one part of a puzzle we have today.</w:t>
      </w:r>
    </w:p>
    <w:p w14:paraId="09E5188C" w14:textId="2D7362BD" w:rsidR="00D57EFD" w:rsidRPr="00D57EFD" w:rsidRDefault="00F753F4" w:rsidP="00F92F0A">
      <w:pPr>
        <w:rPr>
          <w:lang w:val="en-US"/>
        </w:rPr>
      </w:pPr>
      <w:r>
        <w:rPr>
          <w:lang w:val="en-US"/>
        </w:rPr>
        <w:t xml:space="preserve">I can see many companies using language models as one part of their apps. They have been a key component in virtual assistants. While they are a bit underwhelming </w:t>
      </w:r>
      <w:r w:rsidR="00960F39">
        <w:rPr>
          <w:lang w:val="en-US"/>
        </w:rPr>
        <w:t>now</w:t>
      </w:r>
      <w:r>
        <w:rPr>
          <w:lang w:val="en-US"/>
        </w:rPr>
        <w:t xml:space="preserve">, I have no doubt voice recognition will be more prevalent in the future. </w:t>
      </w:r>
    </w:p>
    <w:sectPr w:rsidR="00D57EFD" w:rsidRPr="00D57EFD" w:rsidSect="00C63418">
      <w:headerReference w:type="default" r:id="rId8"/>
      <w:footerReference w:type="default" r:id="rId9"/>
      <w:pgSz w:w="11906" w:h="16838" w:code="9"/>
      <w:pgMar w:top="1701" w:right="1701" w:bottom="1701" w:left="2268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B1A3A" w14:textId="77777777" w:rsidR="00296E42" w:rsidRDefault="00296E42" w:rsidP="005D0FA6">
      <w:r>
        <w:separator/>
      </w:r>
    </w:p>
    <w:p w14:paraId="655A15C9" w14:textId="77777777" w:rsidR="00296E42" w:rsidRDefault="00296E42"/>
  </w:endnote>
  <w:endnote w:type="continuationSeparator" w:id="0">
    <w:p w14:paraId="1B5C7885" w14:textId="77777777" w:rsidR="00296E42" w:rsidRDefault="00296E42" w:rsidP="005D0FA6">
      <w:r>
        <w:continuationSeparator/>
      </w:r>
    </w:p>
    <w:p w14:paraId="45883778" w14:textId="77777777" w:rsidR="00296E42" w:rsidRDefault="00296E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E2B72" w14:textId="77777777" w:rsidR="005D3587" w:rsidRDefault="005D3587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264F9" w14:textId="77777777" w:rsidR="00296E42" w:rsidRDefault="00296E42" w:rsidP="005D0FA6">
      <w:r>
        <w:separator/>
      </w:r>
    </w:p>
    <w:p w14:paraId="25587A67" w14:textId="77777777" w:rsidR="00296E42" w:rsidRDefault="00296E42"/>
  </w:footnote>
  <w:footnote w:type="continuationSeparator" w:id="0">
    <w:p w14:paraId="4DF4503B" w14:textId="77777777" w:rsidR="00296E42" w:rsidRDefault="00296E42" w:rsidP="005D0FA6">
      <w:r>
        <w:continuationSeparator/>
      </w:r>
    </w:p>
    <w:p w14:paraId="30B6C88B" w14:textId="77777777" w:rsidR="00296E42" w:rsidRDefault="00296E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DA257" w14:textId="77777777" w:rsidR="005D3587" w:rsidRDefault="005D3587">
    <w:pPr>
      <w:pStyle w:val="Yltunnist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CE8F5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83B2CD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10CB1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1623F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51E4A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3C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046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FCE2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BA4E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0C4E64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3"/>
    <w:multiLevelType w:val="multilevel"/>
    <w:tmpl w:val="00000003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1" w15:restartNumberingAfterBreak="0">
    <w:nsid w:val="00000405"/>
    <w:multiLevelType w:val="multilevel"/>
    <w:tmpl w:val="00000888"/>
    <w:lvl w:ilvl="0">
      <w:start w:val="1"/>
      <w:numFmt w:val="decimal"/>
      <w:lvlText w:val="%1."/>
      <w:lvlJc w:val="left"/>
      <w:pPr>
        <w:ind w:left="1301" w:hanging="356"/>
      </w:pPr>
      <w:rPr>
        <w:rFonts w:ascii="Times New Roman" w:hAnsi="Times New Roman" w:cs="Times New Roman"/>
        <w:b w:val="0"/>
        <w:bCs w:val="0"/>
        <w:spacing w:val="-5"/>
        <w:w w:val="99"/>
        <w:sz w:val="24"/>
        <w:szCs w:val="24"/>
      </w:rPr>
    </w:lvl>
    <w:lvl w:ilvl="1">
      <w:numFmt w:val="bullet"/>
      <w:lvlText w:val="•"/>
      <w:lvlJc w:val="left"/>
      <w:pPr>
        <w:ind w:left="2034" w:hanging="356"/>
      </w:pPr>
    </w:lvl>
    <w:lvl w:ilvl="2">
      <w:numFmt w:val="bullet"/>
      <w:lvlText w:val="•"/>
      <w:lvlJc w:val="left"/>
      <w:pPr>
        <w:ind w:left="2769" w:hanging="356"/>
      </w:pPr>
    </w:lvl>
    <w:lvl w:ilvl="3">
      <w:numFmt w:val="bullet"/>
      <w:lvlText w:val="•"/>
      <w:lvlJc w:val="left"/>
      <w:pPr>
        <w:ind w:left="3503" w:hanging="356"/>
      </w:pPr>
    </w:lvl>
    <w:lvl w:ilvl="4">
      <w:numFmt w:val="bullet"/>
      <w:lvlText w:val="•"/>
      <w:lvlJc w:val="left"/>
      <w:pPr>
        <w:ind w:left="4238" w:hanging="356"/>
      </w:pPr>
    </w:lvl>
    <w:lvl w:ilvl="5">
      <w:numFmt w:val="bullet"/>
      <w:lvlText w:val="•"/>
      <w:lvlJc w:val="left"/>
      <w:pPr>
        <w:ind w:left="4973" w:hanging="356"/>
      </w:pPr>
    </w:lvl>
    <w:lvl w:ilvl="6">
      <w:numFmt w:val="bullet"/>
      <w:lvlText w:val="•"/>
      <w:lvlJc w:val="left"/>
      <w:pPr>
        <w:ind w:left="5707" w:hanging="356"/>
      </w:pPr>
    </w:lvl>
    <w:lvl w:ilvl="7">
      <w:numFmt w:val="bullet"/>
      <w:lvlText w:val="•"/>
      <w:lvlJc w:val="left"/>
      <w:pPr>
        <w:ind w:left="6442" w:hanging="356"/>
      </w:pPr>
    </w:lvl>
    <w:lvl w:ilvl="8">
      <w:numFmt w:val="bullet"/>
      <w:lvlText w:val="•"/>
      <w:lvlJc w:val="left"/>
      <w:pPr>
        <w:ind w:left="7177" w:hanging="356"/>
      </w:pPr>
    </w:lvl>
  </w:abstractNum>
  <w:abstractNum w:abstractNumId="12" w15:restartNumberingAfterBreak="0">
    <w:nsid w:val="00D80AE4"/>
    <w:multiLevelType w:val="hybridMultilevel"/>
    <w:tmpl w:val="E37473DE"/>
    <w:lvl w:ilvl="0" w:tplc="040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2D60A89"/>
    <w:multiLevelType w:val="hybridMultilevel"/>
    <w:tmpl w:val="7E24948C"/>
    <w:lvl w:ilvl="0" w:tplc="DC5AE7F6">
      <w:numFmt w:val="bullet"/>
      <w:lvlText w:val="–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002DE9"/>
    <w:multiLevelType w:val="hybridMultilevel"/>
    <w:tmpl w:val="290C3CC2"/>
    <w:lvl w:ilvl="0" w:tplc="6F1ABAD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BF2C4C"/>
    <w:multiLevelType w:val="hybridMultilevel"/>
    <w:tmpl w:val="3036E16C"/>
    <w:lvl w:ilvl="0" w:tplc="B7F6E86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83A59A0"/>
    <w:multiLevelType w:val="singleLevel"/>
    <w:tmpl w:val="4252C07E"/>
    <w:lvl w:ilvl="0">
      <w:start w:val="1"/>
      <w:numFmt w:val="bullet"/>
      <w:pStyle w:val="Normal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09663B90"/>
    <w:multiLevelType w:val="hybridMultilevel"/>
    <w:tmpl w:val="EA36E216"/>
    <w:lvl w:ilvl="0" w:tplc="1744012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CC46391"/>
    <w:multiLevelType w:val="hybridMultilevel"/>
    <w:tmpl w:val="8BBAD418"/>
    <w:lvl w:ilvl="0" w:tplc="D952DFD4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0324578"/>
    <w:multiLevelType w:val="hybridMultilevel"/>
    <w:tmpl w:val="B9B85C52"/>
    <w:lvl w:ilvl="0" w:tplc="040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23785FB5"/>
    <w:multiLevelType w:val="hybridMultilevel"/>
    <w:tmpl w:val="9AAE744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2A42BB"/>
    <w:multiLevelType w:val="hybridMultilevel"/>
    <w:tmpl w:val="7BC82A72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D7054D5"/>
    <w:multiLevelType w:val="hybridMultilevel"/>
    <w:tmpl w:val="B9F69A40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1821585"/>
    <w:multiLevelType w:val="hybridMultilevel"/>
    <w:tmpl w:val="63947E6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051F18"/>
    <w:multiLevelType w:val="hybridMultilevel"/>
    <w:tmpl w:val="B09E2178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4155957"/>
    <w:multiLevelType w:val="hybridMultilevel"/>
    <w:tmpl w:val="62A6D41E"/>
    <w:lvl w:ilvl="0" w:tplc="CB7850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440DB9"/>
    <w:multiLevelType w:val="hybridMultilevel"/>
    <w:tmpl w:val="A080BC32"/>
    <w:lvl w:ilvl="0" w:tplc="832497F2">
      <w:numFmt w:val="bullet"/>
      <w:lvlText w:val="–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36489E"/>
    <w:multiLevelType w:val="hybridMultilevel"/>
    <w:tmpl w:val="7A661A0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965D1A"/>
    <w:multiLevelType w:val="hybridMultilevel"/>
    <w:tmpl w:val="0CDEDF18"/>
    <w:lvl w:ilvl="0" w:tplc="2A9ADB50">
      <w:numFmt w:val="bullet"/>
      <w:lvlText w:val="–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FA267E"/>
    <w:multiLevelType w:val="multilevel"/>
    <w:tmpl w:val="B0E4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C2081B"/>
    <w:multiLevelType w:val="hybridMultilevel"/>
    <w:tmpl w:val="38E87AEE"/>
    <w:lvl w:ilvl="0" w:tplc="BBD69EC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25502F"/>
    <w:multiLevelType w:val="hybridMultilevel"/>
    <w:tmpl w:val="BE6E3B6C"/>
    <w:lvl w:ilvl="0" w:tplc="F74E26AE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45E51E97"/>
    <w:multiLevelType w:val="hybridMultilevel"/>
    <w:tmpl w:val="503211B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06751E"/>
    <w:multiLevelType w:val="hybridMultilevel"/>
    <w:tmpl w:val="49E8AB1E"/>
    <w:lvl w:ilvl="0" w:tplc="5BC637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AE3267"/>
    <w:multiLevelType w:val="hybridMultilevel"/>
    <w:tmpl w:val="69764ACC"/>
    <w:lvl w:ilvl="0" w:tplc="A58A174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7D1F33"/>
    <w:multiLevelType w:val="hybridMultilevel"/>
    <w:tmpl w:val="29564FB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F13F41"/>
    <w:multiLevelType w:val="hybridMultilevel"/>
    <w:tmpl w:val="B4BE72A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0A0620"/>
    <w:multiLevelType w:val="hybridMultilevel"/>
    <w:tmpl w:val="9EC0B574"/>
    <w:lvl w:ilvl="0" w:tplc="198A1E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F860FE"/>
    <w:multiLevelType w:val="multilevel"/>
    <w:tmpl w:val="5A52524C"/>
    <w:lvl w:ilvl="0">
      <w:start w:val="1"/>
      <w:numFmt w:val="decimal"/>
      <w:pStyle w:val="Otsikk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Otsikko2"/>
      <w:lvlText w:val="%1.%2"/>
      <w:lvlJc w:val="left"/>
      <w:pPr>
        <w:ind w:left="859" w:hanging="576"/>
      </w:pPr>
      <w:rPr>
        <w:rFonts w:asciiTheme="minorHAnsi" w:hAnsiTheme="minorHAnsi" w:cstheme="minorHAnsi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pStyle w:val="Otsikko3"/>
      <w:lvlText w:val="%1.%2.%3"/>
      <w:lvlJc w:val="left"/>
      <w:pPr>
        <w:ind w:left="4547" w:hanging="720"/>
      </w:pPr>
      <w:rPr>
        <w:rFonts w:cs="Times New Roman"/>
      </w:r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9" w15:restartNumberingAfterBreak="0">
    <w:nsid w:val="58BF5C0D"/>
    <w:multiLevelType w:val="hybridMultilevel"/>
    <w:tmpl w:val="565C81DE"/>
    <w:lvl w:ilvl="0" w:tplc="5C76AC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A002A2"/>
    <w:multiLevelType w:val="hybridMultilevel"/>
    <w:tmpl w:val="5DDC2782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60058A0"/>
    <w:multiLevelType w:val="hybridMultilevel"/>
    <w:tmpl w:val="3490DCB8"/>
    <w:lvl w:ilvl="0" w:tplc="7070E07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6637E7"/>
    <w:multiLevelType w:val="hybridMultilevel"/>
    <w:tmpl w:val="C76CFFA0"/>
    <w:lvl w:ilvl="0" w:tplc="F74E26AE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97261FA"/>
    <w:multiLevelType w:val="hybridMultilevel"/>
    <w:tmpl w:val="0752554C"/>
    <w:lvl w:ilvl="0" w:tplc="040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7E0960BA"/>
    <w:multiLevelType w:val="hybridMultilevel"/>
    <w:tmpl w:val="B268DA8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8C0423"/>
    <w:multiLevelType w:val="hybridMultilevel"/>
    <w:tmpl w:val="DE368154"/>
    <w:lvl w:ilvl="0" w:tplc="29D8BD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250193">
    <w:abstractNumId w:val="31"/>
  </w:num>
  <w:num w:numId="2" w16cid:durableId="1807701200">
    <w:abstractNumId w:val="38"/>
  </w:num>
  <w:num w:numId="3" w16cid:durableId="1167747578">
    <w:abstractNumId w:val="16"/>
  </w:num>
  <w:num w:numId="4" w16cid:durableId="541139934">
    <w:abstractNumId w:val="15"/>
  </w:num>
  <w:num w:numId="5" w16cid:durableId="1315455903">
    <w:abstractNumId w:val="19"/>
  </w:num>
  <w:num w:numId="6" w16cid:durableId="685599950">
    <w:abstractNumId w:val="12"/>
  </w:num>
  <w:num w:numId="7" w16cid:durableId="1333602797">
    <w:abstractNumId w:val="38"/>
  </w:num>
  <w:num w:numId="8" w16cid:durableId="115367691">
    <w:abstractNumId w:val="10"/>
  </w:num>
  <w:num w:numId="9" w16cid:durableId="265313047">
    <w:abstractNumId w:val="42"/>
  </w:num>
  <w:num w:numId="10" w16cid:durableId="1664041655">
    <w:abstractNumId w:val="29"/>
  </w:num>
  <w:num w:numId="11" w16cid:durableId="720246668">
    <w:abstractNumId w:val="38"/>
  </w:num>
  <w:num w:numId="12" w16cid:durableId="116073341">
    <w:abstractNumId w:val="22"/>
  </w:num>
  <w:num w:numId="13" w16cid:durableId="1089424641">
    <w:abstractNumId w:val="37"/>
  </w:num>
  <w:num w:numId="14" w16cid:durableId="46028657">
    <w:abstractNumId w:val="9"/>
  </w:num>
  <w:num w:numId="15" w16cid:durableId="717363894">
    <w:abstractNumId w:val="7"/>
  </w:num>
  <w:num w:numId="16" w16cid:durableId="269436437">
    <w:abstractNumId w:val="6"/>
  </w:num>
  <w:num w:numId="17" w16cid:durableId="1043140330">
    <w:abstractNumId w:val="5"/>
  </w:num>
  <w:num w:numId="18" w16cid:durableId="957223271">
    <w:abstractNumId w:val="4"/>
  </w:num>
  <w:num w:numId="19" w16cid:durableId="522669259">
    <w:abstractNumId w:val="8"/>
  </w:num>
  <w:num w:numId="20" w16cid:durableId="1384864840">
    <w:abstractNumId w:val="3"/>
  </w:num>
  <w:num w:numId="21" w16cid:durableId="1862622223">
    <w:abstractNumId w:val="2"/>
  </w:num>
  <w:num w:numId="22" w16cid:durableId="1436707267">
    <w:abstractNumId w:val="1"/>
  </w:num>
  <w:num w:numId="23" w16cid:durableId="1795829680">
    <w:abstractNumId w:val="0"/>
  </w:num>
  <w:num w:numId="24" w16cid:durableId="711004677">
    <w:abstractNumId w:val="11"/>
  </w:num>
  <w:num w:numId="25" w16cid:durableId="1835338691">
    <w:abstractNumId w:val="43"/>
  </w:num>
  <w:num w:numId="26" w16cid:durableId="1062757372">
    <w:abstractNumId w:val="36"/>
  </w:num>
  <w:num w:numId="27" w16cid:durableId="826436653">
    <w:abstractNumId w:val="39"/>
  </w:num>
  <w:num w:numId="28" w16cid:durableId="664749322">
    <w:abstractNumId w:val="45"/>
  </w:num>
  <w:num w:numId="29" w16cid:durableId="893931937">
    <w:abstractNumId w:val="17"/>
  </w:num>
  <w:num w:numId="30" w16cid:durableId="204285262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80039182">
    <w:abstractNumId w:val="18"/>
  </w:num>
  <w:num w:numId="32" w16cid:durableId="441649003">
    <w:abstractNumId w:val="40"/>
  </w:num>
  <w:num w:numId="33" w16cid:durableId="1700887885">
    <w:abstractNumId w:val="35"/>
  </w:num>
  <w:num w:numId="34" w16cid:durableId="87385621">
    <w:abstractNumId w:val="44"/>
  </w:num>
  <w:num w:numId="35" w16cid:durableId="447698364">
    <w:abstractNumId w:val="27"/>
  </w:num>
  <w:num w:numId="36" w16cid:durableId="74934684">
    <w:abstractNumId w:val="24"/>
  </w:num>
  <w:num w:numId="37" w16cid:durableId="267127929">
    <w:abstractNumId w:val="25"/>
  </w:num>
  <w:num w:numId="38" w16cid:durableId="72434153">
    <w:abstractNumId w:val="28"/>
  </w:num>
  <w:num w:numId="39" w16cid:durableId="761491510">
    <w:abstractNumId w:val="26"/>
  </w:num>
  <w:num w:numId="40" w16cid:durableId="716244451">
    <w:abstractNumId w:val="34"/>
  </w:num>
  <w:num w:numId="41" w16cid:durableId="560092063">
    <w:abstractNumId w:val="30"/>
  </w:num>
  <w:num w:numId="42" w16cid:durableId="2004046541">
    <w:abstractNumId w:val="33"/>
  </w:num>
  <w:num w:numId="43" w16cid:durableId="2037458335">
    <w:abstractNumId w:val="14"/>
  </w:num>
  <w:num w:numId="44" w16cid:durableId="2102795929">
    <w:abstractNumId w:val="41"/>
  </w:num>
  <w:num w:numId="45" w16cid:durableId="253366983">
    <w:abstractNumId w:val="13"/>
  </w:num>
  <w:num w:numId="46" w16cid:durableId="895118782">
    <w:abstractNumId w:val="32"/>
  </w:num>
  <w:num w:numId="47" w16cid:durableId="360204049">
    <w:abstractNumId w:val="21"/>
  </w:num>
  <w:num w:numId="48" w16cid:durableId="812794067">
    <w:abstractNumId w:val="23"/>
  </w:num>
  <w:num w:numId="49" w16cid:durableId="1490096522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20"/>
  <w:autoHyphenation/>
  <w:hyphenationZone w:val="35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987"/>
    <w:rsid w:val="0000194F"/>
    <w:rsid w:val="0000377A"/>
    <w:rsid w:val="00004EE3"/>
    <w:rsid w:val="000057A6"/>
    <w:rsid w:val="00007DF2"/>
    <w:rsid w:val="00010533"/>
    <w:rsid w:val="0001182A"/>
    <w:rsid w:val="00013275"/>
    <w:rsid w:val="00015258"/>
    <w:rsid w:val="00015EE9"/>
    <w:rsid w:val="0001766C"/>
    <w:rsid w:val="00017C53"/>
    <w:rsid w:val="0002085E"/>
    <w:rsid w:val="000213C1"/>
    <w:rsid w:val="0002380F"/>
    <w:rsid w:val="00025C11"/>
    <w:rsid w:val="00026D7A"/>
    <w:rsid w:val="0003068F"/>
    <w:rsid w:val="00030E59"/>
    <w:rsid w:val="00031E8C"/>
    <w:rsid w:val="0003340E"/>
    <w:rsid w:val="000344C9"/>
    <w:rsid w:val="00034D28"/>
    <w:rsid w:val="0003589B"/>
    <w:rsid w:val="000443B6"/>
    <w:rsid w:val="000444DD"/>
    <w:rsid w:val="000468DF"/>
    <w:rsid w:val="000511CC"/>
    <w:rsid w:val="00052044"/>
    <w:rsid w:val="000523A5"/>
    <w:rsid w:val="00053334"/>
    <w:rsid w:val="00053447"/>
    <w:rsid w:val="00053578"/>
    <w:rsid w:val="00054601"/>
    <w:rsid w:val="0005670C"/>
    <w:rsid w:val="00065428"/>
    <w:rsid w:val="00067DC8"/>
    <w:rsid w:val="00071B52"/>
    <w:rsid w:val="00076AB9"/>
    <w:rsid w:val="00080A86"/>
    <w:rsid w:val="00081A89"/>
    <w:rsid w:val="000834EE"/>
    <w:rsid w:val="0008679F"/>
    <w:rsid w:val="000901C8"/>
    <w:rsid w:val="000938F3"/>
    <w:rsid w:val="00093AA2"/>
    <w:rsid w:val="00093CB8"/>
    <w:rsid w:val="000951D9"/>
    <w:rsid w:val="00097BE0"/>
    <w:rsid w:val="000A223A"/>
    <w:rsid w:val="000A2721"/>
    <w:rsid w:val="000A57D3"/>
    <w:rsid w:val="000A718A"/>
    <w:rsid w:val="000B51D9"/>
    <w:rsid w:val="000C0375"/>
    <w:rsid w:val="000C0924"/>
    <w:rsid w:val="000C4290"/>
    <w:rsid w:val="000C6858"/>
    <w:rsid w:val="000D104D"/>
    <w:rsid w:val="000D4E03"/>
    <w:rsid w:val="000D5117"/>
    <w:rsid w:val="000D5483"/>
    <w:rsid w:val="000D767D"/>
    <w:rsid w:val="000E0651"/>
    <w:rsid w:val="000E1E82"/>
    <w:rsid w:val="000E4949"/>
    <w:rsid w:val="000E4CF5"/>
    <w:rsid w:val="000E5408"/>
    <w:rsid w:val="000E647D"/>
    <w:rsid w:val="000F13A1"/>
    <w:rsid w:val="000F5B63"/>
    <w:rsid w:val="000F5C55"/>
    <w:rsid w:val="000F7B22"/>
    <w:rsid w:val="001011B8"/>
    <w:rsid w:val="0010281D"/>
    <w:rsid w:val="001034FA"/>
    <w:rsid w:val="00103641"/>
    <w:rsid w:val="00104652"/>
    <w:rsid w:val="00105EDE"/>
    <w:rsid w:val="00110FA7"/>
    <w:rsid w:val="00111414"/>
    <w:rsid w:val="00113A31"/>
    <w:rsid w:val="00115022"/>
    <w:rsid w:val="00115298"/>
    <w:rsid w:val="00115AD0"/>
    <w:rsid w:val="00120D5E"/>
    <w:rsid w:val="00121E56"/>
    <w:rsid w:val="00122428"/>
    <w:rsid w:val="00122E06"/>
    <w:rsid w:val="00124369"/>
    <w:rsid w:val="00130FB0"/>
    <w:rsid w:val="0013314B"/>
    <w:rsid w:val="001377C8"/>
    <w:rsid w:val="0014338D"/>
    <w:rsid w:val="00143E35"/>
    <w:rsid w:val="001443A3"/>
    <w:rsid w:val="00146C1A"/>
    <w:rsid w:val="001522B0"/>
    <w:rsid w:val="001544BB"/>
    <w:rsid w:val="00154DAB"/>
    <w:rsid w:val="00156416"/>
    <w:rsid w:val="001573A9"/>
    <w:rsid w:val="0016027C"/>
    <w:rsid w:val="00160535"/>
    <w:rsid w:val="001623C6"/>
    <w:rsid w:val="00166CE8"/>
    <w:rsid w:val="00166DBD"/>
    <w:rsid w:val="00166F88"/>
    <w:rsid w:val="00170D31"/>
    <w:rsid w:val="0017100D"/>
    <w:rsid w:val="001720DC"/>
    <w:rsid w:val="00173848"/>
    <w:rsid w:val="001753D0"/>
    <w:rsid w:val="00176C81"/>
    <w:rsid w:val="001775ED"/>
    <w:rsid w:val="00177E8A"/>
    <w:rsid w:val="00180D25"/>
    <w:rsid w:val="00182FE8"/>
    <w:rsid w:val="0018499F"/>
    <w:rsid w:val="00185C9E"/>
    <w:rsid w:val="001860A9"/>
    <w:rsid w:val="00186CD3"/>
    <w:rsid w:val="00190864"/>
    <w:rsid w:val="00190C78"/>
    <w:rsid w:val="00193F8E"/>
    <w:rsid w:val="00195FD4"/>
    <w:rsid w:val="001968DA"/>
    <w:rsid w:val="001A0462"/>
    <w:rsid w:val="001A11CF"/>
    <w:rsid w:val="001A2675"/>
    <w:rsid w:val="001A5F7E"/>
    <w:rsid w:val="001A78A9"/>
    <w:rsid w:val="001B0ECC"/>
    <w:rsid w:val="001B171C"/>
    <w:rsid w:val="001B68B5"/>
    <w:rsid w:val="001B715D"/>
    <w:rsid w:val="001C2570"/>
    <w:rsid w:val="001C3B82"/>
    <w:rsid w:val="001C5273"/>
    <w:rsid w:val="001C79CA"/>
    <w:rsid w:val="001C7D77"/>
    <w:rsid w:val="001D3E05"/>
    <w:rsid w:val="001D49FC"/>
    <w:rsid w:val="001D67CD"/>
    <w:rsid w:val="001E047B"/>
    <w:rsid w:val="001E0E9E"/>
    <w:rsid w:val="001E50E0"/>
    <w:rsid w:val="001E67AE"/>
    <w:rsid w:val="001E6991"/>
    <w:rsid w:val="001E7950"/>
    <w:rsid w:val="001F1312"/>
    <w:rsid w:val="001F1AF3"/>
    <w:rsid w:val="001F2FF7"/>
    <w:rsid w:val="001F3AFC"/>
    <w:rsid w:val="001F4AF8"/>
    <w:rsid w:val="001F6A27"/>
    <w:rsid w:val="001F7E66"/>
    <w:rsid w:val="00201802"/>
    <w:rsid w:val="00202A3B"/>
    <w:rsid w:val="00202B63"/>
    <w:rsid w:val="0020711C"/>
    <w:rsid w:val="00207E79"/>
    <w:rsid w:val="0021252D"/>
    <w:rsid w:val="002154BD"/>
    <w:rsid w:val="00216374"/>
    <w:rsid w:val="00217BAB"/>
    <w:rsid w:val="00221490"/>
    <w:rsid w:val="00222583"/>
    <w:rsid w:val="00223A62"/>
    <w:rsid w:val="00224271"/>
    <w:rsid w:val="002243D4"/>
    <w:rsid w:val="00232624"/>
    <w:rsid w:val="002329CF"/>
    <w:rsid w:val="00233044"/>
    <w:rsid w:val="00234309"/>
    <w:rsid w:val="00234469"/>
    <w:rsid w:val="00237804"/>
    <w:rsid w:val="00237CEA"/>
    <w:rsid w:val="00241043"/>
    <w:rsid w:val="0024228C"/>
    <w:rsid w:val="0024230D"/>
    <w:rsid w:val="00242889"/>
    <w:rsid w:val="002432A5"/>
    <w:rsid w:val="002455E3"/>
    <w:rsid w:val="00245C1E"/>
    <w:rsid w:val="00245D47"/>
    <w:rsid w:val="002471BD"/>
    <w:rsid w:val="002504DE"/>
    <w:rsid w:val="0025134A"/>
    <w:rsid w:val="00251596"/>
    <w:rsid w:val="00251D63"/>
    <w:rsid w:val="0025395B"/>
    <w:rsid w:val="002567D4"/>
    <w:rsid w:val="002574E4"/>
    <w:rsid w:val="00261604"/>
    <w:rsid w:val="0026394A"/>
    <w:rsid w:val="00265E12"/>
    <w:rsid w:val="002679EF"/>
    <w:rsid w:val="00270E87"/>
    <w:rsid w:val="0027163D"/>
    <w:rsid w:val="00271C40"/>
    <w:rsid w:val="002723B4"/>
    <w:rsid w:val="00272CED"/>
    <w:rsid w:val="002732B5"/>
    <w:rsid w:val="00274990"/>
    <w:rsid w:val="002762C1"/>
    <w:rsid w:val="00277BC7"/>
    <w:rsid w:val="00281492"/>
    <w:rsid w:val="00283D88"/>
    <w:rsid w:val="0028674B"/>
    <w:rsid w:val="00291A22"/>
    <w:rsid w:val="00292BFC"/>
    <w:rsid w:val="00295667"/>
    <w:rsid w:val="00296E42"/>
    <w:rsid w:val="002A1948"/>
    <w:rsid w:val="002A1AA5"/>
    <w:rsid w:val="002A4353"/>
    <w:rsid w:val="002A509C"/>
    <w:rsid w:val="002A5CE4"/>
    <w:rsid w:val="002A6352"/>
    <w:rsid w:val="002A713C"/>
    <w:rsid w:val="002A741A"/>
    <w:rsid w:val="002A7734"/>
    <w:rsid w:val="002B3C56"/>
    <w:rsid w:val="002B40D4"/>
    <w:rsid w:val="002B65A4"/>
    <w:rsid w:val="002B6E11"/>
    <w:rsid w:val="002B77F7"/>
    <w:rsid w:val="002C2667"/>
    <w:rsid w:val="002C3E8F"/>
    <w:rsid w:val="002C49C6"/>
    <w:rsid w:val="002C515B"/>
    <w:rsid w:val="002C5DF2"/>
    <w:rsid w:val="002D3BF5"/>
    <w:rsid w:val="002D7F3E"/>
    <w:rsid w:val="002E0661"/>
    <w:rsid w:val="002E0F0D"/>
    <w:rsid w:val="002E3B26"/>
    <w:rsid w:val="002E72A0"/>
    <w:rsid w:val="002F0E03"/>
    <w:rsid w:val="002F1331"/>
    <w:rsid w:val="002F42E9"/>
    <w:rsid w:val="002F587C"/>
    <w:rsid w:val="002F5D74"/>
    <w:rsid w:val="002F63BB"/>
    <w:rsid w:val="002F67BB"/>
    <w:rsid w:val="002F7162"/>
    <w:rsid w:val="002F7C18"/>
    <w:rsid w:val="00300223"/>
    <w:rsid w:val="00300D95"/>
    <w:rsid w:val="00301345"/>
    <w:rsid w:val="003019C3"/>
    <w:rsid w:val="003021F3"/>
    <w:rsid w:val="00302A72"/>
    <w:rsid w:val="00304C27"/>
    <w:rsid w:val="0030596B"/>
    <w:rsid w:val="00305ECF"/>
    <w:rsid w:val="003061AA"/>
    <w:rsid w:val="003069FA"/>
    <w:rsid w:val="00306CB9"/>
    <w:rsid w:val="00310F5F"/>
    <w:rsid w:val="00311026"/>
    <w:rsid w:val="0031398D"/>
    <w:rsid w:val="00317378"/>
    <w:rsid w:val="00317673"/>
    <w:rsid w:val="00322B2B"/>
    <w:rsid w:val="00322D03"/>
    <w:rsid w:val="00331748"/>
    <w:rsid w:val="00333CB2"/>
    <w:rsid w:val="003358A1"/>
    <w:rsid w:val="00335C80"/>
    <w:rsid w:val="0033670B"/>
    <w:rsid w:val="003407A3"/>
    <w:rsid w:val="00342197"/>
    <w:rsid w:val="0034327B"/>
    <w:rsid w:val="00343804"/>
    <w:rsid w:val="00343D14"/>
    <w:rsid w:val="00343D63"/>
    <w:rsid w:val="0034557B"/>
    <w:rsid w:val="00346BC4"/>
    <w:rsid w:val="0035088C"/>
    <w:rsid w:val="00351C22"/>
    <w:rsid w:val="00353C8A"/>
    <w:rsid w:val="003549B3"/>
    <w:rsid w:val="00356BEF"/>
    <w:rsid w:val="003607BA"/>
    <w:rsid w:val="00362060"/>
    <w:rsid w:val="003647B6"/>
    <w:rsid w:val="00365DCD"/>
    <w:rsid w:val="00366054"/>
    <w:rsid w:val="00370E40"/>
    <w:rsid w:val="00371B7D"/>
    <w:rsid w:val="00372AEF"/>
    <w:rsid w:val="00372D78"/>
    <w:rsid w:val="003777CA"/>
    <w:rsid w:val="0038126A"/>
    <w:rsid w:val="00391916"/>
    <w:rsid w:val="003919C0"/>
    <w:rsid w:val="003921B8"/>
    <w:rsid w:val="00395562"/>
    <w:rsid w:val="00397ED0"/>
    <w:rsid w:val="00397FBF"/>
    <w:rsid w:val="003A1361"/>
    <w:rsid w:val="003A3113"/>
    <w:rsid w:val="003A4A3E"/>
    <w:rsid w:val="003A5F2E"/>
    <w:rsid w:val="003A63F4"/>
    <w:rsid w:val="003A6E27"/>
    <w:rsid w:val="003B04E5"/>
    <w:rsid w:val="003B128C"/>
    <w:rsid w:val="003B298C"/>
    <w:rsid w:val="003B3F69"/>
    <w:rsid w:val="003B539A"/>
    <w:rsid w:val="003B7272"/>
    <w:rsid w:val="003C2CD7"/>
    <w:rsid w:val="003C4080"/>
    <w:rsid w:val="003C41A9"/>
    <w:rsid w:val="003C49FF"/>
    <w:rsid w:val="003C4A68"/>
    <w:rsid w:val="003D222D"/>
    <w:rsid w:val="003D62CA"/>
    <w:rsid w:val="003E43A2"/>
    <w:rsid w:val="003E4A79"/>
    <w:rsid w:val="003E512B"/>
    <w:rsid w:val="003E57A7"/>
    <w:rsid w:val="003E60F3"/>
    <w:rsid w:val="003F2C84"/>
    <w:rsid w:val="003F2D94"/>
    <w:rsid w:val="003F5C78"/>
    <w:rsid w:val="003F61DC"/>
    <w:rsid w:val="003F68F5"/>
    <w:rsid w:val="003F7F1F"/>
    <w:rsid w:val="004047BD"/>
    <w:rsid w:val="00404FB0"/>
    <w:rsid w:val="004051FC"/>
    <w:rsid w:val="004111E5"/>
    <w:rsid w:val="00412508"/>
    <w:rsid w:val="0041479A"/>
    <w:rsid w:val="0041484E"/>
    <w:rsid w:val="00414CC5"/>
    <w:rsid w:val="004160D8"/>
    <w:rsid w:val="00420FC5"/>
    <w:rsid w:val="00423106"/>
    <w:rsid w:val="004240D3"/>
    <w:rsid w:val="00424BCE"/>
    <w:rsid w:val="00425D9E"/>
    <w:rsid w:val="0042617E"/>
    <w:rsid w:val="0042791A"/>
    <w:rsid w:val="00430992"/>
    <w:rsid w:val="00431637"/>
    <w:rsid w:val="00432152"/>
    <w:rsid w:val="00432DF2"/>
    <w:rsid w:val="00433098"/>
    <w:rsid w:val="00433D39"/>
    <w:rsid w:val="0043563A"/>
    <w:rsid w:val="00440A1E"/>
    <w:rsid w:val="0044411F"/>
    <w:rsid w:val="00444ABE"/>
    <w:rsid w:val="004508B3"/>
    <w:rsid w:val="00451091"/>
    <w:rsid w:val="0045213E"/>
    <w:rsid w:val="0045215B"/>
    <w:rsid w:val="00453C27"/>
    <w:rsid w:val="00453FDB"/>
    <w:rsid w:val="00454289"/>
    <w:rsid w:val="00454590"/>
    <w:rsid w:val="004549C2"/>
    <w:rsid w:val="00455199"/>
    <w:rsid w:val="00460181"/>
    <w:rsid w:val="00460354"/>
    <w:rsid w:val="00460E38"/>
    <w:rsid w:val="00461D3A"/>
    <w:rsid w:val="00463A34"/>
    <w:rsid w:val="00463E0D"/>
    <w:rsid w:val="00465BAF"/>
    <w:rsid w:val="00465C75"/>
    <w:rsid w:val="00467823"/>
    <w:rsid w:val="00467C66"/>
    <w:rsid w:val="004704F6"/>
    <w:rsid w:val="0047202D"/>
    <w:rsid w:val="00472C62"/>
    <w:rsid w:val="0047378F"/>
    <w:rsid w:val="004739CB"/>
    <w:rsid w:val="004743BC"/>
    <w:rsid w:val="0047543A"/>
    <w:rsid w:val="004758FD"/>
    <w:rsid w:val="004801A3"/>
    <w:rsid w:val="004812FF"/>
    <w:rsid w:val="004825BA"/>
    <w:rsid w:val="00482E2A"/>
    <w:rsid w:val="00485AC1"/>
    <w:rsid w:val="00485F9E"/>
    <w:rsid w:val="00490520"/>
    <w:rsid w:val="0049377A"/>
    <w:rsid w:val="004969C6"/>
    <w:rsid w:val="0049738C"/>
    <w:rsid w:val="004B437E"/>
    <w:rsid w:val="004B6A55"/>
    <w:rsid w:val="004C0A47"/>
    <w:rsid w:val="004C0AB6"/>
    <w:rsid w:val="004C2F96"/>
    <w:rsid w:val="004C4451"/>
    <w:rsid w:val="004C46A0"/>
    <w:rsid w:val="004C582C"/>
    <w:rsid w:val="004D0C84"/>
    <w:rsid w:val="004D2223"/>
    <w:rsid w:val="004D23BD"/>
    <w:rsid w:val="004D2D74"/>
    <w:rsid w:val="004D342E"/>
    <w:rsid w:val="004D5472"/>
    <w:rsid w:val="004E1564"/>
    <w:rsid w:val="004E6950"/>
    <w:rsid w:val="004F0EE0"/>
    <w:rsid w:val="004F2EDA"/>
    <w:rsid w:val="004F5D92"/>
    <w:rsid w:val="004F760A"/>
    <w:rsid w:val="00500DCD"/>
    <w:rsid w:val="00501020"/>
    <w:rsid w:val="0050385E"/>
    <w:rsid w:val="00504C7D"/>
    <w:rsid w:val="00506335"/>
    <w:rsid w:val="00506A9E"/>
    <w:rsid w:val="00507F10"/>
    <w:rsid w:val="00511E98"/>
    <w:rsid w:val="00512154"/>
    <w:rsid w:val="005130E1"/>
    <w:rsid w:val="005136C8"/>
    <w:rsid w:val="00516204"/>
    <w:rsid w:val="0051680C"/>
    <w:rsid w:val="00516DF7"/>
    <w:rsid w:val="0052098F"/>
    <w:rsid w:val="00523AEE"/>
    <w:rsid w:val="005302EE"/>
    <w:rsid w:val="005336B4"/>
    <w:rsid w:val="0053468D"/>
    <w:rsid w:val="00534899"/>
    <w:rsid w:val="00534A9D"/>
    <w:rsid w:val="00534CEE"/>
    <w:rsid w:val="00535EA8"/>
    <w:rsid w:val="00536D6B"/>
    <w:rsid w:val="00543CE4"/>
    <w:rsid w:val="0054461D"/>
    <w:rsid w:val="00544DFB"/>
    <w:rsid w:val="0055086F"/>
    <w:rsid w:val="005519D4"/>
    <w:rsid w:val="00551E4B"/>
    <w:rsid w:val="0055342E"/>
    <w:rsid w:val="00554C67"/>
    <w:rsid w:val="00554DC3"/>
    <w:rsid w:val="00555605"/>
    <w:rsid w:val="00556CE0"/>
    <w:rsid w:val="005623BB"/>
    <w:rsid w:val="0056356E"/>
    <w:rsid w:val="00564814"/>
    <w:rsid w:val="00565254"/>
    <w:rsid w:val="005665B2"/>
    <w:rsid w:val="0057046A"/>
    <w:rsid w:val="00570542"/>
    <w:rsid w:val="00572698"/>
    <w:rsid w:val="00572BFA"/>
    <w:rsid w:val="00574351"/>
    <w:rsid w:val="00574EFC"/>
    <w:rsid w:val="00581F90"/>
    <w:rsid w:val="0058370C"/>
    <w:rsid w:val="00583B90"/>
    <w:rsid w:val="005871CD"/>
    <w:rsid w:val="00591C4E"/>
    <w:rsid w:val="00595165"/>
    <w:rsid w:val="00595D92"/>
    <w:rsid w:val="005A0339"/>
    <w:rsid w:val="005A0778"/>
    <w:rsid w:val="005A0E93"/>
    <w:rsid w:val="005A2287"/>
    <w:rsid w:val="005A3E7F"/>
    <w:rsid w:val="005A554B"/>
    <w:rsid w:val="005A674D"/>
    <w:rsid w:val="005B019A"/>
    <w:rsid w:val="005B2891"/>
    <w:rsid w:val="005B41B6"/>
    <w:rsid w:val="005B47DB"/>
    <w:rsid w:val="005B4D58"/>
    <w:rsid w:val="005B5A8F"/>
    <w:rsid w:val="005B6BF1"/>
    <w:rsid w:val="005B78D3"/>
    <w:rsid w:val="005B7E2C"/>
    <w:rsid w:val="005C1D24"/>
    <w:rsid w:val="005C416E"/>
    <w:rsid w:val="005C4F01"/>
    <w:rsid w:val="005D08B0"/>
    <w:rsid w:val="005D0FA6"/>
    <w:rsid w:val="005D2A87"/>
    <w:rsid w:val="005D2E5E"/>
    <w:rsid w:val="005D3587"/>
    <w:rsid w:val="005D64CC"/>
    <w:rsid w:val="005E0934"/>
    <w:rsid w:val="005E0D24"/>
    <w:rsid w:val="005E111C"/>
    <w:rsid w:val="005E1CDF"/>
    <w:rsid w:val="005E348C"/>
    <w:rsid w:val="005E5C1D"/>
    <w:rsid w:val="005E5C8D"/>
    <w:rsid w:val="005E653A"/>
    <w:rsid w:val="005F2204"/>
    <w:rsid w:val="005F41CC"/>
    <w:rsid w:val="005F529A"/>
    <w:rsid w:val="00600435"/>
    <w:rsid w:val="00604C6F"/>
    <w:rsid w:val="0061000C"/>
    <w:rsid w:val="00612127"/>
    <w:rsid w:val="00613C89"/>
    <w:rsid w:val="006140C3"/>
    <w:rsid w:val="006202A9"/>
    <w:rsid w:val="00620830"/>
    <w:rsid w:val="0062096A"/>
    <w:rsid w:val="00624AEC"/>
    <w:rsid w:val="00626D2E"/>
    <w:rsid w:val="00631708"/>
    <w:rsid w:val="0063191C"/>
    <w:rsid w:val="00631D6A"/>
    <w:rsid w:val="00632726"/>
    <w:rsid w:val="006331C1"/>
    <w:rsid w:val="00640161"/>
    <w:rsid w:val="00641B10"/>
    <w:rsid w:val="00642565"/>
    <w:rsid w:val="00643369"/>
    <w:rsid w:val="0064506A"/>
    <w:rsid w:val="00646C06"/>
    <w:rsid w:val="00647138"/>
    <w:rsid w:val="00657449"/>
    <w:rsid w:val="00657CF1"/>
    <w:rsid w:val="006605EE"/>
    <w:rsid w:val="00663327"/>
    <w:rsid w:val="0066376E"/>
    <w:rsid w:val="00665A51"/>
    <w:rsid w:val="00665EAE"/>
    <w:rsid w:val="006670A6"/>
    <w:rsid w:val="0067052F"/>
    <w:rsid w:val="00672FEA"/>
    <w:rsid w:val="00676E22"/>
    <w:rsid w:val="00680C47"/>
    <w:rsid w:val="0068203B"/>
    <w:rsid w:val="00682CBB"/>
    <w:rsid w:val="00683136"/>
    <w:rsid w:val="006833BF"/>
    <w:rsid w:val="006844D2"/>
    <w:rsid w:val="006851EE"/>
    <w:rsid w:val="00685272"/>
    <w:rsid w:val="00685329"/>
    <w:rsid w:val="006855E0"/>
    <w:rsid w:val="00687A7C"/>
    <w:rsid w:val="0069161B"/>
    <w:rsid w:val="00692263"/>
    <w:rsid w:val="006927F7"/>
    <w:rsid w:val="00693D6F"/>
    <w:rsid w:val="00696E53"/>
    <w:rsid w:val="006A55EC"/>
    <w:rsid w:val="006A6183"/>
    <w:rsid w:val="006B0DEF"/>
    <w:rsid w:val="006B2546"/>
    <w:rsid w:val="006B31ED"/>
    <w:rsid w:val="006B4946"/>
    <w:rsid w:val="006B5EC5"/>
    <w:rsid w:val="006B6050"/>
    <w:rsid w:val="006C0066"/>
    <w:rsid w:val="006C16F2"/>
    <w:rsid w:val="006C2984"/>
    <w:rsid w:val="006C4A28"/>
    <w:rsid w:val="006C6C8C"/>
    <w:rsid w:val="006D2B0B"/>
    <w:rsid w:val="006D3787"/>
    <w:rsid w:val="006D4966"/>
    <w:rsid w:val="006D5E8A"/>
    <w:rsid w:val="006D5FF1"/>
    <w:rsid w:val="006D69E1"/>
    <w:rsid w:val="006E0A35"/>
    <w:rsid w:val="006E2597"/>
    <w:rsid w:val="006E27F6"/>
    <w:rsid w:val="006E53B8"/>
    <w:rsid w:val="006E5819"/>
    <w:rsid w:val="006E5B0A"/>
    <w:rsid w:val="006E7698"/>
    <w:rsid w:val="006F256E"/>
    <w:rsid w:val="006F309F"/>
    <w:rsid w:val="006F3316"/>
    <w:rsid w:val="006F3FCE"/>
    <w:rsid w:val="006F566F"/>
    <w:rsid w:val="006F6CEA"/>
    <w:rsid w:val="006F6FB3"/>
    <w:rsid w:val="007008A4"/>
    <w:rsid w:val="00701E3B"/>
    <w:rsid w:val="00702090"/>
    <w:rsid w:val="00704453"/>
    <w:rsid w:val="0070524E"/>
    <w:rsid w:val="007059E2"/>
    <w:rsid w:val="00705D0B"/>
    <w:rsid w:val="00706610"/>
    <w:rsid w:val="00710971"/>
    <w:rsid w:val="00710FA6"/>
    <w:rsid w:val="00711541"/>
    <w:rsid w:val="00711D2A"/>
    <w:rsid w:val="00712AF3"/>
    <w:rsid w:val="00712F02"/>
    <w:rsid w:val="007149A2"/>
    <w:rsid w:val="00714A18"/>
    <w:rsid w:val="007153B1"/>
    <w:rsid w:val="007154D5"/>
    <w:rsid w:val="00715F7A"/>
    <w:rsid w:val="007168C9"/>
    <w:rsid w:val="00717402"/>
    <w:rsid w:val="00717942"/>
    <w:rsid w:val="00717FAD"/>
    <w:rsid w:val="00720188"/>
    <w:rsid w:val="0072057C"/>
    <w:rsid w:val="00724AB9"/>
    <w:rsid w:val="00724CC7"/>
    <w:rsid w:val="00726481"/>
    <w:rsid w:val="007314BC"/>
    <w:rsid w:val="00731DDB"/>
    <w:rsid w:val="00734629"/>
    <w:rsid w:val="00735987"/>
    <w:rsid w:val="007359D7"/>
    <w:rsid w:val="0073642B"/>
    <w:rsid w:val="00737A6C"/>
    <w:rsid w:val="00740BCB"/>
    <w:rsid w:val="00743795"/>
    <w:rsid w:val="00745AC6"/>
    <w:rsid w:val="00747524"/>
    <w:rsid w:val="00747644"/>
    <w:rsid w:val="00750398"/>
    <w:rsid w:val="0075143B"/>
    <w:rsid w:val="00753560"/>
    <w:rsid w:val="00755131"/>
    <w:rsid w:val="00757991"/>
    <w:rsid w:val="00757C98"/>
    <w:rsid w:val="00761A88"/>
    <w:rsid w:val="00761FCB"/>
    <w:rsid w:val="00764106"/>
    <w:rsid w:val="00766419"/>
    <w:rsid w:val="00766B05"/>
    <w:rsid w:val="007730EF"/>
    <w:rsid w:val="00773990"/>
    <w:rsid w:val="0077465E"/>
    <w:rsid w:val="00774B3D"/>
    <w:rsid w:val="00774E21"/>
    <w:rsid w:val="00780301"/>
    <w:rsid w:val="00780762"/>
    <w:rsid w:val="00780791"/>
    <w:rsid w:val="00783D5E"/>
    <w:rsid w:val="00783D92"/>
    <w:rsid w:val="007841E6"/>
    <w:rsid w:val="00784C11"/>
    <w:rsid w:val="007858AC"/>
    <w:rsid w:val="00790E7E"/>
    <w:rsid w:val="007914C9"/>
    <w:rsid w:val="00794119"/>
    <w:rsid w:val="0079456D"/>
    <w:rsid w:val="00795CD1"/>
    <w:rsid w:val="007962E7"/>
    <w:rsid w:val="0079686B"/>
    <w:rsid w:val="007968EC"/>
    <w:rsid w:val="007970FA"/>
    <w:rsid w:val="00797F2A"/>
    <w:rsid w:val="007A26CA"/>
    <w:rsid w:val="007A35A6"/>
    <w:rsid w:val="007A54E7"/>
    <w:rsid w:val="007B0B9D"/>
    <w:rsid w:val="007B64F7"/>
    <w:rsid w:val="007C0053"/>
    <w:rsid w:val="007C00A7"/>
    <w:rsid w:val="007C2002"/>
    <w:rsid w:val="007C525F"/>
    <w:rsid w:val="007C629F"/>
    <w:rsid w:val="007C6A47"/>
    <w:rsid w:val="007D1C05"/>
    <w:rsid w:val="007D3BEC"/>
    <w:rsid w:val="007D4926"/>
    <w:rsid w:val="007E0851"/>
    <w:rsid w:val="007E2ECD"/>
    <w:rsid w:val="007E39DA"/>
    <w:rsid w:val="007E4491"/>
    <w:rsid w:val="007E53E1"/>
    <w:rsid w:val="007E7348"/>
    <w:rsid w:val="007F0FD4"/>
    <w:rsid w:val="007F1139"/>
    <w:rsid w:val="007F177A"/>
    <w:rsid w:val="007F1B32"/>
    <w:rsid w:val="007F26C7"/>
    <w:rsid w:val="007F2BF0"/>
    <w:rsid w:val="007F3118"/>
    <w:rsid w:val="007F5B40"/>
    <w:rsid w:val="007F60FB"/>
    <w:rsid w:val="007F6291"/>
    <w:rsid w:val="00801874"/>
    <w:rsid w:val="00801D4A"/>
    <w:rsid w:val="00803E31"/>
    <w:rsid w:val="008053B7"/>
    <w:rsid w:val="00805924"/>
    <w:rsid w:val="00807290"/>
    <w:rsid w:val="008077AE"/>
    <w:rsid w:val="00811183"/>
    <w:rsid w:val="008112EE"/>
    <w:rsid w:val="00812F4F"/>
    <w:rsid w:val="00813075"/>
    <w:rsid w:val="00814226"/>
    <w:rsid w:val="008204F6"/>
    <w:rsid w:val="00822D73"/>
    <w:rsid w:val="00822FFB"/>
    <w:rsid w:val="0082303A"/>
    <w:rsid w:val="0082676B"/>
    <w:rsid w:val="008314D3"/>
    <w:rsid w:val="008324C4"/>
    <w:rsid w:val="00840B20"/>
    <w:rsid w:val="00841B26"/>
    <w:rsid w:val="00843E0C"/>
    <w:rsid w:val="00844C81"/>
    <w:rsid w:val="008451BE"/>
    <w:rsid w:val="008459E1"/>
    <w:rsid w:val="00846CD1"/>
    <w:rsid w:val="00847B0E"/>
    <w:rsid w:val="00847EF6"/>
    <w:rsid w:val="00851059"/>
    <w:rsid w:val="00851C02"/>
    <w:rsid w:val="008527F0"/>
    <w:rsid w:val="0085324D"/>
    <w:rsid w:val="00856ACD"/>
    <w:rsid w:val="00856BA1"/>
    <w:rsid w:val="0086003A"/>
    <w:rsid w:val="00861CCB"/>
    <w:rsid w:val="00862920"/>
    <w:rsid w:val="00863B72"/>
    <w:rsid w:val="00865F4B"/>
    <w:rsid w:val="00867C4A"/>
    <w:rsid w:val="0087048A"/>
    <w:rsid w:val="00870ABE"/>
    <w:rsid w:val="00871006"/>
    <w:rsid w:val="008741E1"/>
    <w:rsid w:val="00874907"/>
    <w:rsid w:val="008805C3"/>
    <w:rsid w:val="008837B2"/>
    <w:rsid w:val="008855F9"/>
    <w:rsid w:val="00886856"/>
    <w:rsid w:val="00886C23"/>
    <w:rsid w:val="00887049"/>
    <w:rsid w:val="00887764"/>
    <w:rsid w:val="00891398"/>
    <w:rsid w:val="0089183B"/>
    <w:rsid w:val="00891B23"/>
    <w:rsid w:val="00891B93"/>
    <w:rsid w:val="00892022"/>
    <w:rsid w:val="0089475F"/>
    <w:rsid w:val="008A17F0"/>
    <w:rsid w:val="008A1FB1"/>
    <w:rsid w:val="008A23B9"/>
    <w:rsid w:val="008A2525"/>
    <w:rsid w:val="008A523E"/>
    <w:rsid w:val="008A71FA"/>
    <w:rsid w:val="008A753C"/>
    <w:rsid w:val="008B090E"/>
    <w:rsid w:val="008B29DC"/>
    <w:rsid w:val="008B52B6"/>
    <w:rsid w:val="008B5999"/>
    <w:rsid w:val="008B60D4"/>
    <w:rsid w:val="008B6361"/>
    <w:rsid w:val="008B6A3B"/>
    <w:rsid w:val="008B6F50"/>
    <w:rsid w:val="008B6FD9"/>
    <w:rsid w:val="008C1C2C"/>
    <w:rsid w:val="008C5565"/>
    <w:rsid w:val="008D0040"/>
    <w:rsid w:val="008D1B40"/>
    <w:rsid w:val="008D39DC"/>
    <w:rsid w:val="008D3DDF"/>
    <w:rsid w:val="008D4DA1"/>
    <w:rsid w:val="008E0DEC"/>
    <w:rsid w:val="008E1C9D"/>
    <w:rsid w:val="008E225F"/>
    <w:rsid w:val="008E3340"/>
    <w:rsid w:val="008E3424"/>
    <w:rsid w:val="008E64D1"/>
    <w:rsid w:val="008E6841"/>
    <w:rsid w:val="008E6C10"/>
    <w:rsid w:val="008E7719"/>
    <w:rsid w:val="008F1463"/>
    <w:rsid w:val="008F21DB"/>
    <w:rsid w:val="008F63C3"/>
    <w:rsid w:val="008F63F7"/>
    <w:rsid w:val="008F6819"/>
    <w:rsid w:val="00900E91"/>
    <w:rsid w:val="00902674"/>
    <w:rsid w:val="00903BFE"/>
    <w:rsid w:val="00904F71"/>
    <w:rsid w:val="009074B2"/>
    <w:rsid w:val="009112AB"/>
    <w:rsid w:val="009139C4"/>
    <w:rsid w:val="00913AD7"/>
    <w:rsid w:val="009150B1"/>
    <w:rsid w:val="00915B9E"/>
    <w:rsid w:val="00917BE5"/>
    <w:rsid w:val="0092157A"/>
    <w:rsid w:val="009246DB"/>
    <w:rsid w:val="00924BD8"/>
    <w:rsid w:val="00926B10"/>
    <w:rsid w:val="0092747E"/>
    <w:rsid w:val="009279EF"/>
    <w:rsid w:val="00932545"/>
    <w:rsid w:val="00932B2A"/>
    <w:rsid w:val="00933718"/>
    <w:rsid w:val="00935460"/>
    <w:rsid w:val="00935643"/>
    <w:rsid w:val="00935D3A"/>
    <w:rsid w:val="00936BD1"/>
    <w:rsid w:val="009403D9"/>
    <w:rsid w:val="009412C5"/>
    <w:rsid w:val="00943081"/>
    <w:rsid w:val="009461E0"/>
    <w:rsid w:val="0095349A"/>
    <w:rsid w:val="009554B3"/>
    <w:rsid w:val="00956CF3"/>
    <w:rsid w:val="00960290"/>
    <w:rsid w:val="00960903"/>
    <w:rsid w:val="00960F39"/>
    <w:rsid w:val="00962001"/>
    <w:rsid w:val="009622AE"/>
    <w:rsid w:val="009626DF"/>
    <w:rsid w:val="0096554B"/>
    <w:rsid w:val="00966BA8"/>
    <w:rsid w:val="00966D59"/>
    <w:rsid w:val="00966DAC"/>
    <w:rsid w:val="00970323"/>
    <w:rsid w:val="009716C0"/>
    <w:rsid w:val="00972B56"/>
    <w:rsid w:val="0097326E"/>
    <w:rsid w:val="00974AE9"/>
    <w:rsid w:val="00974C9A"/>
    <w:rsid w:val="00980C06"/>
    <w:rsid w:val="00982448"/>
    <w:rsid w:val="009825E2"/>
    <w:rsid w:val="00982617"/>
    <w:rsid w:val="00985757"/>
    <w:rsid w:val="00986F5E"/>
    <w:rsid w:val="0098787A"/>
    <w:rsid w:val="00987F10"/>
    <w:rsid w:val="00990DD3"/>
    <w:rsid w:val="00991E85"/>
    <w:rsid w:val="00992960"/>
    <w:rsid w:val="00993964"/>
    <w:rsid w:val="00994797"/>
    <w:rsid w:val="0099616C"/>
    <w:rsid w:val="009961ED"/>
    <w:rsid w:val="009A0B4F"/>
    <w:rsid w:val="009A1193"/>
    <w:rsid w:val="009A237D"/>
    <w:rsid w:val="009A2D5C"/>
    <w:rsid w:val="009A6435"/>
    <w:rsid w:val="009A7699"/>
    <w:rsid w:val="009B0A12"/>
    <w:rsid w:val="009B2B7C"/>
    <w:rsid w:val="009B2EB8"/>
    <w:rsid w:val="009B3A57"/>
    <w:rsid w:val="009B3C90"/>
    <w:rsid w:val="009B6ACB"/>
    <w:rsid w:val="009C0A0D"/>
    <w:rsid w:val="009C40AC"/>
    <w:rsid w:val="009C44FD"/>
    <w:rsid w:val="009C53E6"/>
    <w:rsid w:val="009D4211"/>
    <w:rsid w:val="009D4398"/>
    <w:rsid w:val="009D489E"/>
    <w:rsid w:val="009D7E60"/>
    <w:rsid w:val="009E1BF8"/>
    <w:rsid w:val="009E2FF2"/>
    <w:rsid w:val="009E3BE8"/>
    <w:rsid w:val="009E5177"/>
    <w:rsid w:val="009E6B01"/>
    <w:rsid w:val="009E7101"/>
    <w:rsid w:val="009E738A"/>
    <w:rsid w:val="009F13DA"/>
    <w:rsid w:val="009F1BD5"/>
    <w:rsid w:val="009F3660"/>
    <w:rsid w:val="00A0066D"/>
    <w:rsid w:val="00A0097E"/>
    <w:rsid w:val="00A00DC4"/>
    <w:rsid w:val="00A010AB"/>
    <w:rsid w:val="00A0253D"/>
    <w:rsid w:val="00A02887"/>
    <w:rsid w:val="00A03911"/>
    <w:rsid w:val="00A044E3"/>
    <w:rsid w:val="00A04518"/>
    <w:rsid w:val="00A04789"/>
    <w:rsid w:val="00A0478F"/>
    <w:rsid w:val="00A05D30"/>
    <w:rsid w:val="00A10C91"/>
    <w:rsid w:val="00A13C69"/>
    <w:rsid w:val="00A20239"/>
    <w:rsid w:val="00A2465B"/>
    <w:rsid w:val="00A24709"/>
    <w:rsid w:val="00A24CC8"/>
    <w:rsid w:val="00A25718"/>
    <w:rsid w:val="00A25844"/>
    <w:rsid w:val="00A25B5C"/>
    <w:rsid w:val="00A272EB"/>
    <w:rsid w:val="00A30170"/>
    <w:rsid w:val="00A304D7"/>
    <w:rsid w:val="00A31171"/>
    <w:rsid w:val="00A31722"/>
    <w:rsid w:val="00A33B0C"/>
    <w:rsid w:val="00A355E0"/>
    <w:rsid w:val="00A36613"/>
    <w:rsid w:val="00A3664F"/>
    <w:rsid w:val="00A41ABA"/>
    <w:rsid w:val="00A44229"/>
    <w:rsid w:val="00A46845"/>
    <w:rsid w:val="00A514CF"/>
    <w:rsid w:val="00A51A34"/>
    <w:rsid w:val="00A53592"/>
    <w:rsid w:val="00A55A64"/>
    <w:rsid w:val="00A55C8B"/>
    <w:rsid w:val="00A56522"/>
    <w:rsid w:val="00A57601"/>
    <w:rsid w:val="00A61FCD"/>
    <w:rsid w:val="00A6257D"/>
    <w:rsid w:val="00A6343B"/>
    <w:rsid w:val="00A654F9"/>
    <w:rsid w:val="00A666B6"/>
    <w:rsid w:val="00A67454"/>
    <w:rsid w:val="00A67DD5"/>
    <w:rsid w:val="00A74AC5"/>
    <w:rsid w:val="00A752D3"/>
    <w:rsid w:val="00A752F6"/>
    <w:rsid w:val="00A814A2"/>
    <w:rsid w:val="00A817E8"/>
    <w:rsid w:val="00A82049"/>
    <w:rsid w:val="00A850BE"/>
    <w:rsid w:val="00A856C5"/>
    <w:rsid w:val="00A871FC"/>
    <w:rsid w:val="00A87AE9"/>
    <w:rsid w:val="00A90864"/>
    <w:rsid w:val="00A92179"/>
    <w:rsid w:val="00A93A29"/>
    <w:rsid w:val="00A95B96"/>
    <w:rsid w:val="00A970AF"/>
    <w:rsid w:val="00AA1096"/>
    <w:rsid w:val="00AA13A7"/>
    <w:rsid w:val="00AA13FD"/>
    <w:rsid w:val="00AA1660"/>
    <w:rsid w:val="00AA1C69"/>
    <w:rsid w:val="00AA51F2"/>
    <w:rsid w:val="00AA648A"/>
    <w:rsid w:val="00AA725D"/>
    <w:rsid w:val="00AA7A33"/>
    <w:rsid w:val="00AB19AC"/>
    <w:rsid w:val="00AB3FC9"/>
    <w:rsid w:val="00AB4BF7"/>
    <w:rsid w:val="00AB4D7E"/>
    <w:rsid w:val="00AB522F"/>
    <w:rsid w:val="00AB6031"/>
    <w:rsid w:val="00AB669D"/>
    <w:rsid w:val="00AB6C43"/>
    <w:rsid w:val="00AB785E"/>
    <w:rsid w:val="00AC0024"/>
    <w:rsid w:val="00AC58B9"/>
    <w:rsid w:val="00AC590A"/>
    <w:rsid w:val="00AD015E"/>
    <w:rsid w:val="00AD0303"/>
    <w:rsid w:val="00AD0813"/>
    <w:rsid w:val="00AD15B8"/>
    <w:rsid w:val="00AD2D78"/>
    <w:rsid w:val="00AD38A7"/>
    <w:rsid w:val="00AD5BB5"/>
    <w:rsid w:val="00AD6951"/>
    <w:rsid w:val="00AD74C5"/>
    <w:rsid w:val="00AD7EF8"/>
    <w:rsid w:val="00AD7F3E"/>
    <w:rsid w:val="00AE4363"/>
    <w:rsid w:val="00AE58DB"/>
    <w:rsid w:val="00AE790B"/>
    <w:rsid w:val="00AE7CB0"/>
    <w:rsid w:val="00AF0ACE"/>
    <w:rsid w:val="00AF3E5E"/>
    <w:rsid w:val="00AF3F27"/>
    <w:rsid w:val="00AF5407"/>
    <w:rsid w:val="00B0012F"/>
    <w:rsid w:val="00B00F10"/>
    <w:rsid w:val="00B03A35"/>
    <w:rsid w:val="00B04AC3"/>
    <w:rsid w:val="00B04AC9"/>
    <w:rsid w:val="00B074D5"/>
    <w:rsid w:val="00B0775C"/>
    <w:rsid w:val="00B100A6"/>
    <w:rsid w:val="00B10D20"/>
    <w:rsid w:val="00B11CDC"/>
    <w:rsid w:val="00B12340"/>
    <w:rsid w:val="00B12DD9"/>
    <w:rsid w:val="00B138E1"/>
    <w:rsid w:val="00B143F3"/>
    <w:rsid w:val="00B15AEC"/>
    <w:rsid w:val="00B16325"/>
    <w:rsid w:val="00B17B6C"/>
    <w:rsid w:val="00B215CD"/>
    <w:rsid w:val="00B22BD6"/>
    <w:rsid w:val="00B23029"/>
    <w:rsid w:val="00B23248"/>
    <w:rsid w:val="00B23C53"/>
    <w:rsid w:val="00B23F93"/>
    <w:rsid w:val="00B25064"/>
    <w:rsid w:val="00B25D59"/>
    <w:rsid w:val="00B276A5"/>
    <w:rsid w:val="00B27F99"/>
    <w:rsid w:val="00B30C27"/>
    <w:rsid w:val="00B31D26"/>
    <w:rsid w:val="00B327C9"/>
    <w:rsid w:val="00B35014"/>
    <w:rsid w:val="00B369C2"/>
    <w:rsid w:val="00B4071A"/>
    <w:rsid w:val="00B43831"/>
    <w:rsid w:val="00B43A61"/>
    <w:rsid w:val="00B43F5F"/>
    <w:rsid w:val="00B452B2"/>
    <w:rsid w:val="00B45416"/>
    <w:rsid w:val="00B45977"/>
    <w:rsid w:val="00B45A01"/>
    <w:rsid w:val="00B510D7"/>
    <w:rsid w:val="00B510F7"/>
    <w:rsid w:val="00B5233C"/>
    <w:rsid w:val="00B54AEF"/>
    <w:rsid w:val="00B6097B"/>
    <w:rsid w:val="00B617AD"/>
    <w:rsid w:val="00B6289B"/>
    <w:rsid w:val="00B63268"/>
    <w:rsid w:val="00B649A1"/>
    <w:rsid w:val="00B64E9A"/>
    <w:rsid w:val="00B66F52"/>
    <w:rsid w:val="00B673BF"/>
    <w:rsid w:val="00B7012B"/>
    <w:rsid w:val="00B70AF1"/>
    <w:rsid w:val="00B71834"/>
    <w:rsid w:val="00B72994"/>
    <w:rsid w:val="00B745F2"/>
    <w:rsid w:val="00B75C39"/>
    <w:rsid w:val="00B75DBC"/>
    <w:rsid w:val="00B7725A"/>
    <w:rsid w:val="00B77298"/>
    <w:rsid w:val="00B80879"/>
    <w:rsid w:val="00B821FF"/>
    <w:rsid w:val="00B82736"/>
    <w:rsid w:val="00B82F3F"/>
    <w:rsid w:val="00B8684A"/>
    <w:rsid w:val="00B87B28"/>
    <w:rsid w:val="00B907B1"/>
    <w:rsid w:val="00B90A26"/>
    <w:rsid w:val="00B91768"/>
    <w:rsid w:val="00B91E0D"/>
    <w:rsid w:val="00B92833"/>
    <w:rsid w:val="00B9341A"/>
    <w:rsid w:val="00B97003"/>
    <w:rsid w:val="00BA2D4F"/>
    <w:rsid w:val="00BA34EB"/>
    <w:rsid w:val="00BA5777"/>
    <w:rsid w:val="00BA5DCF"/>
    <w:rsid w:val="00BA766F"/>
    <w:rsid w:val="00BB0220"/>
    <w:rsid w:val="00BB0851"/>
    <w:rsid w:val="00BB11CA"/>
    <w:rsid w:val="00BB38A1"/>
    <w:rsid w:val="00BB3FCE"/>
    <w:rsid w:val="00BB4773"/>
    <w:rsid w:val="00BB5FD2"/>
    <w:rsid w:val="00BB61B6"/>
    <w:rsid w:val="00BB6F2A"/>
    <w:rsid w:val="00BB7979"/>
    <w:rsid w:val="00BC0C79"/>
    <w:rsid w:val="00BC0D22"/>
    <w:rsid w:val="00BC167D"/>
    <w:rsid w:val="00BC2B3B"/>
    <w:rsid w:val="00BC35E1"/>
    <w:rsid w:val="00BC4EAF"/>
    <w:rsid w:val="00BC519C"/>
    <w:rsid w:val="00BC6211"/>
    <w:rsid w:val="00BC6EF3"/>
    <w:rsid w:val="00BD00F5"/>
    <w:rsid w:val="00BD0D01"/>
    <w:rsid w:val="00BD16FF"/>
    <w:rsid w:val="00BD3F42"/>
    <w:rsid w:val="00BE0A6D"/>
    <w:rsid w:val="00BE37E0"/>
    <w:rsid w:val="00BE3809"/>
    <w:rsid w:val="00BE4C5B"/>
    <w:rsid w:val="00BE6BE8"/>
    <w:rsid w:val="00BE70A0"/>
    <w:rsid w:val="00BE74C6"/>
    <w:rsid w:val="00BF0756"/>
    <w:rsid w:val="00BF0A53"/>
    <w:rsid w:val="00BF1020"/>
    <w:rsid w:val="00BF1720"/>
    <w:rsid w:val="00BF17A3"/>
    <w:rsid w:val="00BF2DD8"/>
    <w:rsid w:val="00BF30E8"/>
    <w:rsid w:val="00BF3CF4"/>
    <w:rsid w:val="00BF3F56"/>
    <w:rsid w:val="00BF4143"/>
    <w:rsid w:val="00BF454C"/>
    <w:rsid w:val="00BF6A74"/>
    <w:rsid w:val="00BF6B10"/>
    <w:rsid w:val="00C02991"/>
    <w:rsid w:val="00C02A37"/>
    <w:rsid w:val="00C03602"/>
    <w:rsid w:val="00C03AE0"/>
    <w:rsid w:val="00C117F3"/>
    <w:rsid w:val="00C12421"/>
    <w:rsid w:val="00C12661"/>
    <w:rsid w:val="00C14606"/>
    <w:rsid w:val="00C14A27"/>
    <w:rsid w:val="00C16633"/>
    <w:rsid w:val="00C169A5"/>
    <w:rsid w:val="00C16F0F"/>
    <w:rsid w:val="00C16F7C"/>
    <w:rsid w:val="00C17675"/>
    <w:rsid w:val="00C237AB"/>
    <w:rsid w:val="00C239BE"/>
    <w:rsid w:val="00C24285"/>
    <w:rsid w:val="00C243DC"/>
    <w:rsid w:val="00C2567F"/>
    <w:rsid w:val="00C322A3"/>
    <w:rsid w:val="00C32B30"/>
    <w:rsid w:val="00C33E1A"/>
    <w:rsid w:val="00C342BC"/>
    <w:rsid w:val="00C349E5"/>
    <w:rsid w:val="00C3572E"/>
    <w:rsid w:val="00C35F6D"/>
    <w:rsid w:val="00C36085"/>
    <w:rsid w:val="00C36BDB"/>
    <w:rsid w:val="00C37033"/>
    <w:rsid w:val="00C373F3"/>
    <w:rsid w:val="00C425ED"/>
    <w:rsid w:val="00C426D9"/>
    <w:rsid w:val="00C444E5"/>
    <w:rsid w:val="00C45CAA"/>
    <w:rsid w:val="00C466CD"/>
    <w:rsid w:val="00C5050D"/>
    <w:rsid w:val="00C50DB7"/>
    <w:rsid w:val="00C50F92"/>
    <w:rsid w:val="00C53ABC"/>
    <w:rsid w:val="00C62398"/>
    <w:rsid w:val="00C63418"/>
    <w:rsid w:val="00C6639A"/>
    <w:rsid w:val="00C67296"/>
    <w:rsid w:val="00C678FC"/>
    <w:rsid w:val="00C67F5B"/>
    <w:rsid w:val="00C718AC"/>
    <w:rsid w:val="00C71C19"/>
    <w:rsid w:val="00C720EF"/>
    <w:rsid w:val="00C77906"/>
    <w:rsid w:val="00C83461"/>
    <w:rsid w:val="00C8409D"/>
    <w:rsid w:val="00C8455D"/>
    <w:rsid w:val="00C86210"/>
    <w:rsid w:val="00C8781C"/>
    <w:rsid w:val="00C90353"/>
    <w:rsid w:val="00C929BB"/>
    <w:rsid w:val="00C936D1"/>
    <w:rsid w:val="00C94ADA"/>
    <w:rsid w:val="00C96BA4"/>
    <w:rsid w:val="00CA1620"/>
    <w:rsid w:val="00CA2CBE"/>
    <w:rsid w:val="00CA33AC"/>
    <w:rsid w:val="00CA7CFD"/>
    <w:rsid w:val="00CB0B1E"/>
    <w:rsid w:val="00CB31A4"/>
    <w:rsid w:val="00CB61F7"/>
    <w:rsid w:val="00CB779E"/>
    <w:rsid w:val="00CC0D70"/>
    <w:rsid w:val="00CC1001"/>
    <w:rsid w:val="00CC1A75"/>
    <w:rsid w:val="00CC5228"/>
    <w:rsid w:val="00CC5384"/>
    <w:rsid w:val="00CD0FE3"/>
    <w:rsid w:val="00CD1163"/>
    <w:rsid w:val="00CD388F"/>
    <w:rsid w:val="00CD624F"/>
    <w:rsid w:val="00CD7512"/>
    <w:rsid w:val="00CD7786"/>
    <w:rsid w:val="00CE1EC9"/>
    <w:rsid w:val="00CE34C8"/>
    <w:rsid w:val="00CE4F3B"/>
    <w:rsid w:val="00CF119F"/>
    <w:rsid w:val="00CF3721"/>
    <w:rsid w:val="00CF3FDA"/>
    <w:rsid w:val="00CF6393"/>
    <w:rsid w:val="00CF6CA0"/>
    <w:rsid w:val="00CF725C"/>
    <w:rsid w:val="00D01255"/>
    <w:rsid w:val="00D01C84"/>
    <w:rsid w:val="00D02989"/>
    <w:rsid w:val="00D0379C"/>
    <w:rsid w:val="00D0379E"/>
    <w:rsid w:val="00D06897"/>
    <w:rsid w:val="00D06A9A"/>
    <w:rsid w:val="00D0757E"/>
    <w:rsid w:val="00D11651"/>
    <w:rsid w:val="00D1607D"/>
    <w:rsid w:val="00D164F4"/>
    <w:rsid w:val="00D1751A"/>
    <w:rsid w:val="00D178C9"/>
    <w:rsid w:val="00D2171D"/>
    <w:rsid w:val="00D2229D"/>
    <w:rsid w:val="00D22C51"/>
    <w:rsid w:val="00D256B0"/>
    <w:rsid w:val="00D2754B"/>
    <w:rsid w:val="00D3147B"/>
    <w:rsid w:val="00D365FB"/>
    <w:rsid w:val="00D370B7"/>
    <w:rsid w:val="00D37B7F"/>
    <w:rsid w:val="00D40615"/>
    <w:rsid w:val="00D4124D"/>
    <w:rsid w:val="00D43B19"/>
    <w:rsid w:val="00D44987"/>
    <w:rsid w:val="00D509FF"/>
    <w:rsid w:val="00D51A38"/>
    <w:rsid w:val="00D53057"/>
    <w:rsid w:val="00D53CB0"/>
    <w:rsid w:val="00D548DC"/>
    <w:rsid w:val="00D55148"/>
    <w:rsid w:val="00D55A18"/>
    <w:rsid w:val="00D55DC6"/>
    <w:rsid w:val="00D57130"/>
    <w:rsid w:val="00D57EFD"/>
    <w:rsid w:val="00D6190D"/>
    <w:rsid w:val="00D61D86"/>
    <w:rsid w:val="00D62247"/>
    <w:rsid w:val="00D62AB2"/>
    <w:rsid w:val="00D63BE2"/>
    <w:rsid w:val="00D6458C"/>
    <w:rsid w:val="00D65D33"/>
    <w:rsid w:val="00D66DD6"/>
    <w:rsid w:val="00D721BE"/>
    <w:rsid w:val="00D73F72"/>
    <w:rsid w:val="00D745FE"/>
    <w:rsid w:val="00D75FA7"/>
    <w:rsid w:val="00D769C6"/>
    <w:rsid w:val="00D81334"/>
    <w:rsid w:val="00D81A5A"/>
    <w:rsid w:val="00D848E8"/>
    <w:rsid w:val="00D85461"/>
    <w:rsid w:val="00D85AD9"/>
    <w:rsid w:val="00D86D74"/>
    <w:rsid w:val="00D93803"/>
    <w:rsid w:val="00D96042"/>
    <w:rsid w:val="00D9660E"/>
    <w:rsid w:val="00DA1959"/>
    <w:rsid w:val="00DA19A6"/>
    <w:rsid w:val="00DA3A4A"/>
    <w:rsid w:val="00DA4F46"/>
    <w:rsid w:val="00DA5A2E"/>
    <w:rsid w:val="00DB352D"/>
    <w:rsid w:val="00DB364D"/>
    <w:rsid w:val="00DB3A9D"/>
    <w:rsid w:val="00DB4945"/>
    <w:rsid w:val="00DB6B0A"/>
    <w:rsid w:val="00DB7597"/>
    <w:rsid w:val="00DC17C8"/>
    <w:rsid w:val="00DC1BE8"/>
    <w:rsid w:val="00DC2B26"/>
    <w:rsid w:val="00DC654C"/>
    <w:rsid w:val="00DD135C"/>
    <w:rsid w:val="00DD191A"/>
    <w:rsid w:val="00DD21CD"/>
    <w:rsid w:val="00DD29AD"/>
    <w:rsid w:val="00DD3ECB"/>
    <w:rsid w:val="00DD5720"/>
    <w:rsid w:val="00DD5778"/>
    <w:rsid w:val="00DD6D60"/>
    <w:rsid w:val="00DE0C38"/>
    <w:rsid w:val="00DE2653"/>
    <w:rsid w:val="00DE35C2"/>
    <w:rsid w:val="00DE7B75"/>
    <w:rsid w:val="00DF0069"/>
    <w:rsid w:val="00DF0E75"/>
    <w:rsid w:val="00DF20A3"/>
    <w:rsid w:val="00DF5414"/>
    <w:rsid w:val="00E01BEF"/>
    <w:rsid w:val="00E0452A"/>
    <w:rsid w:val="00E04B4F"/>
    <w:rsid w:val="00E059E1"/>
    <w:rsid w:val="00E05F72"/>
    <w:rsid w:val="00E063C1"/>
    <w:rsid w:val="00E06D46"/>
    <w:rsid w:val="00E1117C"/>
    <w:rsid w:val="00E13B46"/>
    <w:rsid w:val="00E178AB"/>
    <w:rsid w:val="00E208BE"/>
    <w:rsid w:val="00E21370"/>
    <w:rsid w:val="00E23FFA"/>
    <w:rsid w:val="00E24C46"/>
    <w:rsid w:val="00E34264"/>
    <w:rsid w:val="00E34A9B"/>
    <w:rsid w:val="00E363BE"/>
    <w:rsid w:val="00E36A9B"/>
    <w:rsid w:val="00E376C4"/>
    <w:rsid w:val="00E4148D"/>
    <w:rsid w:val="00E4554A"/>
    <w:rsid w:val="00E45EF0"/>
    <w:rsid w:val="00E45F92"/>
    <w:rsid w:val="00E46BA6"/>
    <w:rsid w:val="00E51053"/>
    <w:rsid w:val="00E51B9B"/>
    <w:rsid w:val="00E53749"/>
    <w:rsid w:val="00E53F6B"/>
    <w:rsid w:val="00E6299B"/>
    <w:rsid w:val="00E62C3F"/>
    <w:rsid w:val="00E64CB6"/>
    <w:rsid w:val="00E70B7F"/>
    <w:rsid w:val="00E70F62"/>
    <w:rsid w:val="00E71696"/>
    <w:rsid w:val="00E7173E"/>
    <w:rsid w:val="00E724D4"/>
    <w:rsid w:val="00E72AB4"/>
    <w:rsid w:val="00E72BD0"/>
    <w:rsid w:val="00E72E9B"/>
    <w:rsid w:val="00E73201"/>
    <w:rsid w:val="00E73746"/>
    <w:rsid w:val="00E73DB5"/>
    <w:rsid w:val="00E746F3"/>
    <w:rsid w:val="00E751D9"/>
    <w:rsid w:val="00E754C4"/>
    <w:rsid w:val="00E75FF1"/>
    <w:rsid w:val="00E7650C"/>
    <w:rsid w:val="00E77FF2"/>
    <w:rsid w:val="00E80B80"/>
    <w:rsid w:val="00E817DD"/>
    <w:rsid w:val="00E824E7"/>
    <w:rsid w:val="00E8404A"/>
    <w:rsid w:val="00E8551F"/>
    <w:rsid w:val="00E868E5"/>
    <w:rsid w:val="00E9278E"/>
    <w:rsid w:val="00E92F80"/>
    <w:rsid w:val="00E93ACB"/>
    <w:rsid w:val="00E943D3"/>
    <w:rsid w:val="00E944AB"/>
    <w:rsid w:val="00E94FD3"/>
    <w:rsid w:val="00EA1D46"/>
    <w:rsid w:val="00EA1FE0"/>
    <w:rsid w:val="00EA2984"/>
    <w:rsid w:val="00EA4DD8"/>
    <w:rsid w:val="00EA7C08"/>
    <w:rsid w:val="00EB16CF"/>
    <w:rsid w:val="00EB44C5"/>
    <w:rsid w:val="00EB57E9"/>
    <w:rsid w:val="00EC1C5C"/>
    <w:rsid w:val="00EC35E6"/>
    <w:rsid w:val="00EC3C30"/>
    <w:rsid w:val="00ED07A8"/>
    <w:rsid w:val="00ED1800"/>
    <w:rsid w:val="00ED2775"/>
    <w:rsid w:val="00ED2840"/>
    <w:rsid w:val="00ED43AD"/>
    <w:rsid w:val="00ED7693"/>
    <w:rsid w:val="00EE156A"/>
    <w:rsid w:val="00EE1E8F"/>
    <w:rsid w:val="00EE20C2"/>
    <w:rsid w:val="00EE3C16"/>
    <w:rsid w:val="00EE489D"/>
    <w:rsid w:val="00EE5EAE"/>
    <w:rsid w:val="00EE6EDF"/>
    <w:rsid w:val="00EE715B"/>
    <w:rsid w:val="00EF0189"/>
    <w:rsid w:val="00EF061F"/>
    <w:rsid w:val="00EF0686"/>
    <w:rsid w:val="00EF1BFC"/>
    <w:rsid w:val="00EF1EF9"/>
    <w:rsid w:val="00EF2CE6"/>
    <w:rsid w:val="00EF2DAE"/>
    <w:rsid w:val="00F00480"/>
    <w:rsid w:val="00F01CCB"/>
    <w:rsid w:val="00F057F3"/>
    <w:rsid w:val="00F06923"/>
    <w:rsid w:val="00F07FF6"/>
    <w:rsid w:val="00F07FFC"/>
    <w:rsid w:val="00F10EB6"/>
    <w:rsid w:val="00F148B6"/>
    <w:rsid w:val="00F160ED"/>
    <w:rsid w:val="00F17AEF"/>
    <w:rsid w:val="00F20514"/>
    <w:rsid w:val="00F2058F"/>
    <w:rsid w:val="00F23F4F"/>
    <w:rsid w:val="00F2549A"/>
    <w:rsid w:val="00F25B63"/>
    <w:rsid w:val="00F27D11"/>
    <w:rsid w:val="00F30399"/>
    <w:rsid w:val="00F306BA"/>
    <w:rsid w:val="00F31A10"/>
    <w:rsid w:val="00F338AC"/>
    <w:rsid w:val="00F34466"/>
    <w:rsid w:val="00F35672"/>
    <w:rsid w:val="00F366CF"/>
    <w:rsid w:val="00F41406"/>
    <w:rsid w:val="00F41CCE"/>
    <w:rsid w:val="00F43290"/>
    <w:rsid w:val="00F445D7"/>
    <w:rsid w:val="00F47BE4"/>
    <w:rsid w:val="00F47C32"/>
    <w:rsid w:val="00F5131C"/>
    <w:rsid w:val="00F51ED1"/>
    <w:rsid w:val="00F5298D"/>
    <w:rsid w:val="00F53145"/>
    <w:rsid w:val="00F5375D"/>
    <w:rsid w:val="00F54648"/>
    <w:rsid w:val="00F54714"/>
    <w:rsid w:val="00F5680F"/>
    <w:rsid w:val="00F5775C"/>
    <w:rsid w:val="00F6030C"/>
    <w:rsid w:val="00F61D3E"/>
    <w:rsid w:val="00F63DB4"/>
    <w:rsid w:val="00F669CE"/>
    <w:rsid w:val="00F67732"/>
    <w:rsid w:val="00F6787B"/>
    <w:rsid w:val="00F7052C"/>
    <w:rsid w:val="00F7076E"/>
    <w:rsid w:val="00F753F4"/>
    <w:rsid w:val="00F81D22"/>
    <w:rsid w:val="00F857A7"/>
    <w:rsid w:val="00F87807"/>
    <w:rsid w:val="00F87BC7"/>
    <w:rsid w:val="00F92F0A"/>
    <w:rsid w:val="00F936E0"/>
    <w:rsid w:val="00F9498F"/>
    <w:rsid w:val="00FA1D20"/>
    <w:rsid w:val="00FA4734"/>
    <w:rsid w:val="00FA550F"/>
    <w:rsid w:val="00FA71E8"/>
    <w:rsid w:val="00FB14C0"/>
    <w:rsid w:val="00FB5A60"/>
    <w:rsid w:val="00FB626B"/>
    <w:rsid w:val="00FC15C2"/>
    <w:rsid w:val="00FC1F2F"/>
    <w:rsid w:val="00FC1F9E"/>
    <w:rsid w:val="00FC2FA0"/>
    <w:rsid w:val="00FC5A64"/>
    <w:rsid w:val="00FC65E1"/>
    <w:rsid w:val="00FC7CF9"/>
    <w:rsid w:val="00FD070F"/>
    <w:rsid w:val="00FD21CE"/>
    <w:rsid w:val="00FD3570"/>
    <w:rsid w:val="00FD6C19"/>
    <w:rsid w:val="00FD6EF5"/>
    <w:rsid w:val="00FE0F2E"/>
    <w:rsid w:val="00FE1528"/>
    <w:rsid w:val="00FE4CEB"/>
    <w:rsid w:val="00FE50B2"/>
    <w:rsid w:val="00FE5306"/>
    <w:rsid w:val="00FE558F"/>
    <w:rsid w:val="00FE6A6D"/>
    <w:rsid w:val="00FE733C"/>
    <w:rsid w:val="00FE7934"/>
    <w:rsid w:val="00FF0B3E"/>
    <w:rsid w:val="00FF17B9"/>
    <w:rsid w:val="00FF2B55"/>
    <w:rsid w:val="00FF3B0F"/>
    <w:rsid w:val="00FF4198"/>
    <w:rsid w:val="00FF570B"/>
    <w:rsid w:val="00FF5BB0"/>
    <w:rsid w:val="09AD91F3"/>
    <w:rsid w:val="0AE0DD36"/>
    <w:rsid w:val="0D77F653"/>
    <w:rsid w:val="11AE19A6"/>
    <w:rsid w:val="12ECF9AB"/>
    <w:rsid w:val="14B8CF08"/>
    <w:rsid w:val="15AC91FB"/>
    <w:rsid w:val="183437C9"/>
    <w:rsid w:val="1A5D36DF"/>
    <w:rsid w:val="1F3A4BE4"/>
    <w:rsid w:val="247A4D5D"/>
    <w:rsid w:val="2527D439"/>
    <w:rsid w:val="2D872B02"/>
    <w:rsid w:val="32881070"/>
    <w:rsid w:val="337BD363"/>
    <w:rsid w:val="3423E0D1"/>
    <w:rsid w:val="34314AE0"/>
    <w:rsid w:val="38930C85"/>
    <w:rsid w:val="3B0AC446"/>
    <w:rsid w:val="432D651D"/>
    <w:rsid w:val="437E20B4"/>
    <w:rsid w:val="43FB679B"/>
    <w:rsid w:val="4B1348D9"/>
    <w:rsid w:val="4BA0D250"/>
    <w:rsid w:val="4C33DBA9"/>
    <w:rsid w:val="4C432862"/>
    <w:rsid w:val="5532B081"/>
    <w:rsid w:val="55DABDEF"/>
    <w:rsid w:val="5E318559"/>
    <w:rsid w:val="5F55964B"/>
    <w:rsid w:val="6A031D11"/>
    <w:rsid w:val="73BEE479"/>
    <w:rsid w:val="78B57E4D"/>
    <w:rsid w:val="7D3C400A"/>
    <w:rsid w:val="7D58CF23"/>
    <w:rsid w:val="7E880E96"/>
    <w:rsid w:val="7FD9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CD2280"/>
  <w14:defaultImageDpi w14:val="96"/>
  <w15:docId w15:val="{D3FE6747-CD55-4A9E-A1BF-F594E139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header" w:semiHidden="1" w:uiPriority="99" w:unhideWhenUsed="1"/>
    <w:lsdException w:name="footer" w:semiHidden="1" w:uiPriority="99" w:unhideWhenUsed="1"/>
    <w:lsdException w:name="caption" w:uiPriority="35"/>
    <w:lsdException w:name="table of figures" w:semiHidden="1" w:uiPriority="99" w:unhideWhenUsed="1"/>
    <w:lsdException w:name="Body Text" w:uiPriority="99"/>
    <w:lsdException w:name="Hyperlink" w:semiHidden="1" w:uiPriority="99" w:unhideWhenUsed="1"/>
    <w:lsdException w:name="Strong" w:uiPriority="22" w:qFormat="1"/>
    <w:lsdException w:name="Emphasis" w:uiPriority="20" w:qFormat="1"/>
    <w:lsdException w:name="Normal (Web)" w:semiHidden="1" w:uiPriority="99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D44987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B6097B"/>
    <w:pPr>
      <w:keepNext/>
      <w:pageBreakBefore/>
      <w:numPr>
        <w:numId w:val="2"/>
      </w:numPr>
      <w:tabs>
        <w:tab w:val="left" w:pos="425"/>
      </w:tabs>
      <w:spacing w:after="240" w:line="360" w:lineRule="auto"/>
      <w:ind w:left="431" w:hanging="431"/>
      <w:outlineLvl w:val="0"/>
    </w:pPr>
    <w:rPr>
      <w:rFonts w:eastAsia="Times New Roman" w:cs="Times New Roman"/>
      <w:b/>
      <w:caps/>
      <w:color w:val="000000" w:themeColor="text1"/>
      <w:kern w:val="0"/>
      <w:sz w:val="28"/>
      <w:szCs w:val="20"/>
      <w14:ligatures w14:val="none"/>
    </w:rPr>
  </w:style>
  <w:style w:type="paragraph" w:styleId="Otsikko2">
    <w:name w:val="heading 2"/>
    <w:basedOn w:val="Normaali"/>
    <w:next w:val="Normaali"/>
    <w:link w:val="Otsikko2Char"/>
    <w:uiPriority w:val="9"/>
    <w:qFormat/>
    <w:rsid w:val="005D2A87"/>
    <w:pPr>
      <w:keepNext/>
      <w:numPr>
        <w:ilvl w:val="1"/>
        <w:numId w:val="2"/>
      </w:numPr>
      <w:spacing w:after="240" w:line="360" w:lineRule="auto"/>
      <w:ind w:left="437" w:hanging="437"/>
      <w:outlineLvl w:val="1"/>
    </w:pPr>
    <w:rPr>
      <w:rFonts w:eastAsia="Times New Roman" w:cs="Times New Roman"/>
      <w:b/>
      <w:kern w:val="0"/>
      <w:sz w:val="24"/>
      <w:szCs w:val="20"/>
      <w14:ligatures w14:val="none"/>
    </w:rPr>
  </w:style>
  <w:style w:type="paragraph" w:styleId="Otsikko3">
    <w:name w:val="heading 3"/>
    <w:basedOn w:val="Normaali"/>
    <w:next w:val="Normaali"/>
    <w:link w:val="Otsikko3Char"/>
    <w:uiPriority w:val="9"/>
    <w:qFormat/>
    <w:rsid w:val="00B6097B"/>
    <w:pPr>
      <w:keepNext/>
      <w:numPr>
        <w:ilvl w:val="2"/>
        <w:numId w:val="2"/>
      </w:numPr>
      <w:spacing w:after="240" w:line="360" w:lineRule="auto"/>
      <w:ind w:left="720"/>
      <w:outlineLvl w:val="2"/>
    </w:pPr>
    <w:rPr>
      <w:rFonts w:eastAsia="Times New Roman" w:cs="Times New Roman"/>
      <w:b/>
      <w:kern w:val="0"/>
      <w:sz w:val="24"/>
      <w:szCs w:val="20"/>
      <w14:ligatures w14:val="none"/>
    </w:rPr>
  </w:style>
  <w:style w:type="paragraph" w:styleId="Otsikko4">
    <w:name w:val="heading 4"/>
    <w:basedOn w:val="Normaali"/>
    <w:next w:val="Normaali"/>
    <w:link w:val="Otsikko4Char"/>
    <w:uiPriority w:val="9"/>
    <w:rsid w:val="00E62C3F"/>
    <w:pPr>
      <w:keepNext/>
      <w:numPr>
        <w:ilvl w:val="3"/>
        <w:numId w:val="2"/>
      </w:numPr>
      <w:pBdr>
        <w:left w:val="single" w:sz="6" w:space="1" w:color="auto"/>
        <w:bottom w:val="single" w:sz="6" w:space="6" w:color="auto"/>
        <w:right w:val="single" w:sz="6" w:space="1" w:color="auto"/>
      </w:pBdr>
      <w:spacing w:before="120" w:after="120" w:line="360" w:lineRule="auto"/>
      <w:jc w:val="both"/>
      <w:outlineLvl w:val="3"/>
    </w:pPr>
    <w:rPr>
      <w:rFonts w:eastAsia="Times New Roman" w:cs="Times New Roman"/>
      <w:kern w:val="0"/>
      <w:sz w:val="24"/>
      <w:szCs w:val="20"/>
      <w14:ligatures w14:val="none"/>
    </w:rPr>
  </w:style>
  <w:style w:type="paragraph" w:styleId="Otsikko5">
    <w:name w:val="heading 5"/>
    <w:basedOn w:val="Normaali"/>
    <w:next w:val="Normaali"/>
    <w:link w:val="Otsikko5Char"/>
    <w:uiPriority w:val="9"/>
    <w:rsid w:val="00E62C3F"/>
    <w:pPr>
      <w:keepNext/>
      <w:numPr>
        <w:ilvl w:val="4"/>
        <w:numId w:val="2"/>
      </w:numPr>
      <w:pBdr>
        <w:left w:val="single" w:sz="6" w:space="1" w:color="auto"/>
        <w:right w:val="single" w:sz="6" w:space="1" w:color="auto"/>
      </w:pBdr>
      <w:spacing w:before="120" w:after="240" w:line="360" w:lineRule="auto"/>
      <w:jc w:val="both"/>
      <w:outlineLvl w:val="4"/>
    </w:pPr>
    <w:rPr>
      <w:rFonts w:eastAsia="Times New Roman" w:cs="Times New Roman"/>
      <w:kern w:val="0"/>
      <w:sz w:val="24"/>
      <w:szCs w:val="20"/>
      <w14:ligatures w14:val="none"/>
    </w:rPr>
  </w:style>
  <w:style w:type="paragraph" w:styleId="Otsikko6">
    <w:name w:val="heading 6"/>
    <w:basedOn w:val="Normaali"/>
    <w:next w:val="Normaali"/>
    <w:link w:val="Otsikko6Char"/>
    <w:uiPriority w:val="9"/>
    <w:rsid w:val="00E62C3F"/>
    <w:pPr>
      <w:keepNext/>
      <w:numPr>
        <w:ilvl w:val="5"/>
        <w:numId w:val="2"/>
      </w:numPr>
      <w:pBdr>
        <w:left w:val="single" w:sz="6" w:space="1" w:color="auto"/>
        <w:bottom w:val="single" w:sz="6" w:space="1" w:color="auto"/>
        <w:right w:val="single" w:sz="6" w:space="1" w:color="auto"/>
      </w:pBdr>
      <w:spacing w:after="240" w:line="360" w:lineRule="auto"/>
      <w:jc w:val="both"/>
      <w:outlineLvl w:val="5"/>
    </w:pPr>
    <w:rPr>
      <w:rFonts w:eastAsia="Times New Roman" w:cs="Times New Roman"/>
      <w:kern w:val="0"/>
      <w:sz w:val="24"/>
      <w:szCs w:val="20"/>
      <w14:ligatures w14:val="none"/>
    </w:rPr>
  </w:style>
  <w:style w:type="paragraph" w:styleId="Otsikko7">
    <w:name w:val="heading 7"/>
    <w:basedOn w:val="Normaali"/>
    <w:next w:val="Normaali"/>
    <w:link w:val="Otsikko7Char"/>
    <w:uiPriority w:val="9"/>
    <w:rsid w:val="00E62C3F"/>
    <w:pPr>
      <w:keepNext/>
      <w:numPr>
        <w:ilvl w:val="6"/>
        <w:numId w:val="2"/>
      </w:numPr>
      <w:pBdr>
        <w:top w:val="single" w:sz="6" w:space="6" w:color="auto"/>
        <w:left w:val="single" w:sz="6" w:space="1" w:color="auto"/>
        <w:bottom w:val="single" w:sz="6" w:space="1" w:color="auto"/>
        <w:right w:val="single" w:sz="6" w:space="1" w:color="auto"/>
      </w:pBdr>
      <w:spacing w:after="240" w:line="360" w:lineRule="auto"/>
      <w:jc w:val="both"/>
      <w:outlineLvl w:val="6"/>
    </w:pPr>
    <w:rPr>
      <w:rFonts w:eastAsia="Times New Roman" w:cs="Times New Roman"/>
      <w:kern w:val="0"/>
      <w:sz w:val="24"/>
      <w:szCs w:val="20"/>
      <w14:ligatures w14:val="none"/>
    </w:rPr>
  </w:style>
  <w:style w:type="paragraph" w:styleId="Otsikko8">
    <w:name w:val="heading 8"/>
    <w:basedOn w:val="Normaali"/>
    <w:next w:val="Normaali"/>
    <w:link w:val="Otsikko8Char"/>
    <w:uiPriority w:val="9"/>
    <w:rsid w:val="00E62C3F"/>
    <w:pPr>
      <w:keepNext/>
      <w:numPr>
        <w:ilvl w:val="7"/>
        <w:numId w:val="2"/>
      </w:numPr>
      <w:spacing w:after="240" w:line="360" w:lineRule="auto"/>
      <w:jc w:val="both"/>
      <w:outlineLvl w:val="7"/>
    </w:pPr>
    <w:rPr>
      <w:rFonts w:ascii="Times" w:eastAsia="Times New Roman" w:hAnsi="Times" w:cs="Times New Roman"/>
      <w:b/>
      <w:kern w:val="0"/>
      <w:sz w:val="24"/>
      <w:szCs w:val="20"/>
      <w14:ligatures w14:val="none"/>
    </w:rPr>
  </w:style>
  <w:style w:type="paragraph" w:styleId="Otsikko9">
    <w:name w:val="heading 9"/>
    <w:basedOn w:val="Normaali"/>
    <w:next w:val="Normaali"/>
    <w:link w:val="Otsikko9Char"/>
    <w:uiPriority w:val="9"/>
    <w:rsid w:val="00E62C3F"/>
    <w:pPr>
      <w:keepNext/>
      <w:numPr>
        <w:ilvl w:val="8"/>
        <w:numId w:val="2"/>
      </w:numPr>
      <w:spacing w:after="240" w:line="360" w:lineRule="auto"/>
      <w:jc w:val="both"/>
      <w:outlineLvl w:val="8"/>
    </w:pPr>
    <w:rPr>
      <w:rFonts w:ascii="Times" w:eastAsia="Times New Roman" w:hAnsi="Times" w:cs="Times New Roman"/>
      <w:b/>
      <w:kern w:val="0"/>
      <w:sz w:val="28"/>
      <w:szCs w:val="20"/>
      <w14:ligatures w14:val="none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locked/>
    <w:rsid w:val="00B6097B"/>
    <w:rPr>
      <w:rFonts w:eastAsia="Times New Roman" w:cs="Times New Roman"/>
      <w:b/>
      <w:caps/>
      <w:color w:val="000000" w:themeColor="text1"/>
      <w:sz w:val="28"/>
      <w:lang w:val="x-none" w:eastAsia="en-US"/>
    </w:rPr>
  </w:style>
  <w:style w:type="character" w:customStyle="1" w:styleId="Otsikko2Char">
    <w:name w:val="Otsikko 2 Char"/>
    <w:basedOn w:val="Kappaleenoletusfontti"/>
    <w:link w:val="Otsikko2"/>
    <w:uiPriority w:val="9"/>
    <w:locked/>
    <w:rsid w:val="005D2A87"/>
    <w:rPr>
      <w:rFonts w:asciiTheme="minorHAnsi" w:hAnsiTheme="minorHAnsi"/>
      <w:b/>
      <w:sz w:val="24"/>
      <w:lang w:eastAsia="en-US"/>
    </w:rPr>
  </w:style>
  <w:style w:type="character" w:customStyle="1" w:styleId="Otsikko3Char">
    <w:name w:val="Otsikko 3 Char"/>
    <w:basedOn w:val="Kappaleenoletusfontti"/>
    <w:link w:val="Otsikko3"/>
    <w:uiPriority w:val="9"/>
    <w:locked/>
    <w:rsid w:val="00B6097B"/>
    <w:rPr>
      <w:rFonts w:eastAsia="Times New Roman" w:cs="Times New Roman"/>
      <w:b/>
      <w:sz w:val="24"/>
      <w:lang w:val="x-none" w:eastAsia="en-US"/>
    </w:rPr>
  </w:style>
  <w:style w:type="character" w:customStyle="1" w:styleId="Otsikko4Char">
    <w:name w:val="Otsikko 4 Char"/>
    <w:basedOn w:val="Kappaleenoletusfontti"/>
    <w:link w:val="Otsikko4"/>
    <w:uiPriority w:val="9"/>
    <w:locked/>
    <w:rPr>
      <w:rFonts w:eastAsia="Times New Roman" w:cs="Times New Roman"/>
      <w:sz w:val="24"/>
      <w:lang w:val="x-none" w:eastAsia="en-US"/>
    </w:rPr>
  </w:style>
  <w:style w:type="character" w:customStyle="1" w:styleId="Otsikko5Char">
    <w:name w:val="Otsikko 5 Char"/>
    <w:basedOn w:val="Kappaleenoletusfontti"/>
    <w:link w:val="Otsikko5"/>
    <w:uiPriority w:val="9"/>
    <w:locked/>
    <w:rPr>
      <w:rFonts w:eastAsia="Times New Roman" w:cs="Times New Roman"/>
      <w:sz w:val="24"/>
      <w:lang w:val="x-none" w:eastAsia="en-US"/>
    </w:rPr>
  </w:style>
  <w:style w:type="character" w:customStyle="1" w:styleId="Otsikko6Char">
    <w:name w:val="Otsikko 6 Char"/>
    <w:basedOn w:val="Kappaleenoletusfontti"/>
    <w:link w:val="Otsikko6"/>
    <w:uiPriority w:val="9"/>
    <w:locked/>
    <w:rPr>
      <w:rFonts w:eastAsia="Times New Roman" w:cs="Times New Roman"/>
      <w:sz w:val="24"/>
      <w:lang w:val="x-none" w:eastAsia="en-US"/>
    </w:rPr>
  </w:style>
  <w:style w:type="character" w:customStyle="1" w:styleId="Otsikko7Char">
    <w:name w:val="Otsikko 7 Char"/>
    <w:basedOn w:val="Kappaleenoletusfontti"/>
    <w:link w:val="Otsikko7"/>
    <w:uiPriority w:val="9"/>
    <w:locked/>
    <w:rPr>
      <w:rFonts w:cs="Times New Roman"/>
      <w:sz w:val="24"/>
      <w:lang w:val="x-none" w:eastAsia="en-US"/>
    </w:rPr>
  </w:style>
  <w:style w:type="character" w:customStyle="1" w:styleId="Otsikko8Char">
    <w:name w:val="Otsikko 8 Char"/>
    <w:basedOn w:val="Kappaleenoletusfontti"/>
    <w:link w:val="Otsikko8"/>
    <w:uiPriority w:val="9"/>
    <w:locked/>
    <w:rPr>
      <w:rFonts w:ascii="Times" w:hAnsi="Times" w:cs="Times New Roman"/>
      <w:b/>
      <w:sz w:val="24"/>
      <w:lang w:val="x-none" w:eastAsia="en-US"/>
    </w:rPr>
  </w:style>
  <w:style w:type="character" w:customStyle="1" w:styleId="Otsikko9Char">
    <w:name w:val="Otsikko 9 Char"/>
    <w:basedOn w:val="Kappaleenoletusfontti"/>
    <w:link w:val="Otsikko9"/>
    <w:uiPriority w:val="9"/>
    <w:locked/>
    <w:rPr>
      <w:rFonts w:ascii="Times" w:hAnsi="Times" w:cs="Times New Roman"/>
      <w:b/>
      <w:sz w:val="28"/>
      <w:lang w:val="x-none" w:eastAsia="en-US"/>
    </w:rPr>
  </w:style>
  <w:style w:type="paragraph" w:styleId="Loppuviitteenteksti">
    <w:name w:val="endnote text"/>
    <w:basedOn w:val="Normaali"/>
    <w:link w:val="LoppuviitteentekstiChar"/>
    <w:uiPriority w:val="99"/>
    <w:semiHidden/>
    <w:rsid w:val="00E62C3F"/>
    <w:pPr>
      <w:spacing w:after="240" w:line="360" w:lineRule="auto"/>
      <w:jc w:val="both"/>
    </w:pPr>
    <w:rPr>
      <w:rFonts w:ascii="Times" w:eastAsia="Times New Roman" w:hAnsi="Times" w:cs="Times New Roman"/>
      <w:kern w:val="0"/>
      <w:sz w:val="20"/>
      <w:szCs w:val="20"/>
      <w14:ligatures w14:val="none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locked/>
    <w:rsid w:val="00222583"/>
    <w:rPr>
      <w:rFonts w:ascii="Times" w:hAnsi="Times" w:cs="Times New Roman"/>
      <w:lang w:val="x-none" w:eastAsia="en-US"/>
    </w:rPr>
  </w:style>
  <w:style w:type="paragraph" w:styleId="Leipteksti2">
    <w:name w:val="Body Text 2"/>
    <w:basedOn w:val="Normaali"/>
    <w:link w:val="Leipteksti2Char"/>
    <w:uiPriority w:val="99"/>
    <w:rsid w:val="00E62C3F"/>
    <w:pPr>
      <w:spacing w:after="240" w:line="360" w:lineRule="auto"/>
      <w:jc w:val="both"/>
    </w:pPr>
    <w:rPr>
      <w:rFonts w:eastAsia="Times New Roman" w:cs="Times New Roman"/>
      <w:kern w:val="0"/>
      <w:sz w:val="24"/>
      <w:szCs w:val="20"/>
      <w14:ligatures w14:val="none"/>
    </w:rPr>
  </w:style>
  <w:style w:type="character" w:customStyle="1" w:styleId="Leipteksti2Char">
    <w:name w:val="Leipäteksti 2 Char"/>
    <w:basedOn w:val="Kappaleenoletusfontti"/>
    <w:link w:val="Leipteksti2"/>
    <w:uiPriority w:val="99"/>
    <w:semiHidden/>
    <w:locked/>
    <w:rPr>
      <w:rFonts w:cs="Times New Roman"/>
      <w:sz w:val="24"/>
      <w:szCs w:val="24"/>
      <w:lang w:val="x-none" w:eastAsia="en-US"/>
    </w:rPr>
  </w:style>
  <w:style w:type="paragraph" w:styleId="Sisennettyleipteksti">
    <w:name w:val="Body Text Indent"/>
    <w:basedOn w:val="Normaali"/>
    <w:link w:val="SisennettyleiptekstiChar"/>
    <w:uiPriority w:val="99"/>
    <w:rsid w:val="00E62C3F"/>
    <w:pPr>
      <w:tabs>
        <w:tab w:val="left" w:pos="851"/>
      </w:tabs>
      <w:spacing w:after="240" w:line="360" w:lineRule="auto"/>
      <w:ind w:left="1010" w:hanging="159"/>
      <w:jc w:val="both"/>
    </w:pPr>
    <w:rPr>
      <w:rFonts w:eastAsia="Times New Roman" w:cs="Times New Roman"/>
      <w:kern w:val="0"/>
      <w:sz w:val="24"/>
      <w:szCs w:val="20"/>
      <w14:ligatures w14:val="none"/>
    </w:r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locked/>
    <w:rPr>
      <w:rFonts w:cs="Times New Roman"/>
      <w:sz w:val="24"/>
      <w:szCs w:val="24"/>
      <w:lang w:val="x-none" w:eastAsia="en-US"/>
    </w:rPr>
  </w:style>
  <w:style w:type="paragraph" w:styleId="Leipteksti">
    <w:name w:val="Body Text"/>
    <w:basedOn w:val="Normaali"/>
    <w:link w:val="LeiptekstiChar"/>
    <w:uiPriority w:val="99"/>
    <w:rsid w:val="00E62C3F"/>
    <w:pPr>
      <w:spacing w:after="240" w:line="360" w:lineRule="auto"/>
      <w:jc w:val="both"/>
    </w:pPr>
    <w:rPr>
      <w:rFonts w:eastAsia="Times New Roman" w:cs="Times New Roman"/>
      <w:kern w:val="0"/>
      <w:sz w:val="28"/>
      <w:szCs w:val="20"/>
      <w14:ligatures w14:val="none"/>
    </w:rPr>
  </w:style>
  <w:style w:type="character" w:customStyle="1" w:styleId="LeiptekstiChar">
    <w:name w:val="Leipäteksti Char"/>
    <w:basedOn w:val="Kappaleenoletusfontti"/>
    <w:link w:val="Leipteksti"/>
    <w:uiPriority w:val="99"/>
    <w:semiHidden/>
    <w:locked/>
    <w:rPr>
      <w:rFonts w:cs="Times New Roman"/>
      <w:sz w:val="24"/>
      <w:szCs w:val="24"/>
      <w:lang w:val="x-none" w:eastAsia="en-US"/>
    </w:rPr>
  </w:style>
  <w:style w:type="paragraph" w:styleId="Lohkoteksti">
    <w:name w:val="Block Text"/>
    <w:basedOn w:val="Normaali"/>
    <w:uiPriority w:val="99"/>
    <w:rsid w:val="00E62C3F"/>
    <w:pPr>
      <w:spacing w:after="240" w:line="360" w:lineRule="auto"/>
      <w:ind w:left="1440" w:right="-720"/>
      <w:jc w:val="both"/>
    </w:pPr>
    <w:rPr>
      <w:rFonts w:ascii="Times" w:eastAsia="Times New Roman" w:hAnsi="Times" w:cs="Times New Roman"/>
      <w:kern w:val="0"/>
      <w:sz w:val="24"/>
      <w:szCs w:val="20"/>
      <w:lang w:val="en-US"/>
      <w14:ligatures w14:val="none"/>
    </w:rPr>
  </w:style>
  <w:style w:type="paragraph" w:customStyle="1" w:styleId="puv-Normal">
    <w:name w:val="puv-Normal"/>
    <w:basedOn w:val="Normaali"/>
    <w:link w:val="puv-NormalChar"/>
    <w:rsid w:val="00E62C3F"/>
    <w:pPr>
      <w:tabs>
        <w:tab w:val="left" w:pos="1276"/>
        <w:tab w:val="left" w:pos="2552"/>
        <w:tab w:val="left" w:pos="3828"/>
        <w:tab w:val="left" w:pos="5103"/>
        <w:tab w:val="left" w:pos="6379"/>
        <w:tab w:val="left" w:pos="7655"/>
      </w:tabs>
      <w:spacing w:before="150" w:after="150" w:line="300" w:lineRule="atLeast"/>
      <w:ind w:left="1276"/>
    </w:pPr>
    <w:rPr>
      <w:szCs w:val="20"/>
    </w:rPr>
  </w:style>
  <w:style w:type="paragraph" w:styleId="Sisennettyleipteksti2">
    <w:name w:val="Body Text Indent 2"/>
    <w:basedOn w:val="Normaali"/>
    <w:link w:val="Sisennettyleipteksti2Char"/>
    <w:uiPriority w:val="99"/>
    <w:rsid w:val="00E62C3F"/>
    <w:pPr>
      <w:tabs>
        <w:tab w:val="left" w:pos="357"/>
      </w:tabs>
      <w:spacing w:after="240" w:line="360" w:lineRule="auto"/>
      <w:ind w:left="357"/>
      <w:jc w:val="both"/>
    </w:pPr>
    <w:rPr>
      <w:rFonts w:eastAsia="Times New Roman" w:cs="Times New Roman"/>
      <w:kern w:val="0"/>
      <w:sz w:val="24"/>
      <w:szCs w:val="20"/>
      <w14:ligatures w14:val="none"/>
    </w:r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locked/>
    <w:rPr>
      <w:rFonts w:cs="Times New Roman"/>
      <w:sz w:val="24"/>
      <w:szCs w:val="24"/>
      <w:lang w:val="x-none" w:eastAsia="en-US"/>
    </w:rPr>
  </w:style>
  <w:style w:type="paragraph" w:styleId="Leipteksti3">
    <w:name w:val="Body Text 3"/>
    <w:basedOn w:val="Normaali"/>
    <w:link w:val="Leipteksti3Char"/>
    <w:uiPriority w:val="99"/>
    <w:rsid w:val="00E62C3F"/>
    <w:pPr>
      <w:tabs>
        <w:tab w:val="right" w:pos="7938"/>
      </w:tabs>
      <w:spacing w:after="240" w:line="360" w:lineRule="auto"/>
      <w:jc w:val="both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locked/>
    <w:rPr>
      <w:rFonts w:cs="Times New Roman"/>
      <w:sz w:val="16"/>
      <w:szCs w:val="16"/>
      <w:lang w:val="x-none" w:eastAsia="en-US"/>
    </w:rPr>
  </w:style>
  <w:style w:type="paragraph" w:styleId="Yltunniste">
    <w:name w:val="header"/>
    <w:basedOn w:val="Normaali"/>
    <w:link w:val="YltunnisteChar"/>
    <w:uiPriority w:val="99"/>
    <w:rsid w:val="00E62C3F"/>
    <w:pPr>
      <w:tabs>
        <w:tab w:val="center" w:pos="4153"/>
        <w:tab w:val="right" w:pos="8306"/>
      </w:tabs>
      <w:spacing w:after="240" w:line="360" w:lineRule="auto"/>
      <w:jc w:val="both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YltunnisteChar">
    <w:name w:val="Ylätunniste Char"/>
    <w:basedOn w:val="Kappaleenoletusfontti"/>
    <w:link w:val="Yltunniste"/>
    <w:uiPriority w:val="99"/>
    <w:locked/>
    <w:rsid w:val="00222583"/>
    <w:rPr>
      <w:rFonts w:cs="Times New Roman"/>
      <w:sz w:val="24"/>
      <w:szCs w:val="24"/>
      <w:lang w:val="x-none" w:eastAsia="en-US"/>
    </w:rPr>
  </w:style>
  <w:style w:type="character" w:styleId="Sivunumero">
    <w:name w:val="page number"/>
    <w:basedOn w:val="Kappaleenoletusfontti"/>
    <w:uiPriority w:val="99"/>
    <w:rsid w:val="00E62C3F"/>
    <w:rPr>
      <w:rFonts w:cs="Times New Roman"/>
    </w:rPr>
  </w:style>
  <w:style w:type="paragraph" w:styleId="Alatunniste">
    <w:name w:val="footer"/>
    <w:basedOn w:val="Normaali"/>
    <w:link w:val="AlatunnisteChar"/>
    <w:uiPriority w:val="99"/>
    <w:rsid w:val="00E62C3F"/>
    <w:pPr>
      <w:tabs>
        <w:tab w:val="center" w:pos="4320"/>
        <w:tab w:val="right" w:pos="8640"/>
      </w:tabs>
      <w:spacing w:after="240" w:line="360" w:lineRule="auto"/>
      <w:jc w:val="both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AlatunnisteChar">
    <w:name w:val="Alatunniste Char"/>
    <w:basedOn w:val="Kappaleenoletusfontti"/>
    <w:link w:val="Alatunniste"/>
    <w:uiPriority w:val="99"/>
    <w:locked/>
    <w:rsid w:val="00454590"/>
    <w:rPr>
      <w:rFonts w:cs="Times New Roman"/>
      <w:sz w:val="24"/>
      <w:szCs w:val="24"/>
      <w:lang w:val="x-none" w:eastAsia="en-US"/>
    </w:rPr>
  </w:style>
  <w:style w:type="paragraph" w:customStyle="1" w:styleId="Headerliite">
    <w:name w:val="Header_liite"/>
    <w:basedOn w:val="Yltunniste"/>
    <w:autoRedefine/>
    <w:rsid w:val="005D2A87"/>
    <w:pPr>
      <w:ind w:left="720" w:right="18" w:hanging="360"/>
      <w:jc w:val="center"/>
    </w:pPr>
  </w:style>
  <w:style w:type="paragraph" w:styleId="Sisluet3">
    <w:name w:val="toc 3"/>
    <w:basedOn w:val="Normaali"/>
    <w:next w:val="Normaali"/>
    <w:autoRedefine/>
    <w:uiPriority w:val="39"/>
    <w:rsid w:val="00583B90"/>
    <w:pPr>
      <w:tabs>
        <w:tab w:val="left" w:pos="397"/>
        <w:tab w:val="left" w:pos="1560"/>
        <w:tab w:val="right" w:leader="dot" w:pos="7928"/>
      </w:tabs>
      <w:spacing w:after="0" w:line="360" w:lineRule="auto"/>
      <w:ind w:left="851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Sisluet1">
    <w:name w:val="toc 1"/>
    <w:basedOn w:val="Normaali"/>
    <w:next w:val="Normaali"/>
    <w:autoRedefine/>
    <w:uiPriority w:val="39"/>
    <w:rsid w:val="00AA7A33"/>
    <w:pPr>
      <w:tabs>
        <w:tab w:val="left" w:pos="397"/>
        <w:tab w:val="right" w:leader="dot" w:pos="7928"/>
      </w:tabs>
      <w:spacing w:after="0" w:line="360" w:lineRule="auto"/>
    </w:pPr>
    <w:rPr>
      <w:rFonts w:eastAsia="Times New Roman" w:cs="Times New Roman"/>
      <w:caps/>
      <w:noProof/>
      <w:kern w:val="0"/>
      <w:sz w:val="24"/>
      <w:szCs w:val="24"/>
      <w14:ligatures w14:val="none"/>
    </w:rPr>
  </w:style>
  <w:style w:type="character" w:styleId="Hyperlinkki">
    <w:name w:val="Hyperlink"/>
    <w:basedOn w:val="Kappaleenoletusfontti"/>
    <w:uiPriority w:val="99"/>
    <w:rsid w:val="003358A1"/>
    <w:rPr>
      <w:rFonts w:cs="Times New Roman"/>
      <w:color w:val="000000" w:themeColor="text1"/>
      <w:u w:val="single"/>
    </w:rPr>
  </w:style>
  <w:style w:type="paragraph" w:styleId="Sisluet2">
    <w:name w:val="toc 2"/>
    <w:basedOn w:val="Normaali"/>
    <w:next w:val="Normaali"/>
    <w:autoRedefine/>
    <w:uiPriority w:val="39"/>
    <w:rsid w:val="00717FAD"/>
    <w:pPr>
      <w:tabs>
        <w:tab w:val="left" w:pos="540"/>
        <w:tab w:val="left" w:pos="851"/>
        <w:tab w:val="left" w:pos="1304"/>
        <w:tab w:val="right" w:leader="dot" w:pos="7928"/>
      </w:tabs>
      <w:spacing w:after="0" w:line="360" w:lineRule="auto"/>
      <w:ind w:left="397"/>
      <w:jc w:val="both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puv-NormalChar">
    <w:name w:val="puv-Normal Char"/>
    <w:basedOn w:val="Kappaleenoletusfontti"/>
    <w:link w:val="puv-Normal"/>
    <w:locked/>
    <w:rsid w:val="005B2891"/>
    <w:rPr>
      <w:rFonts w:cs="Times New Roman"/>
      <w:sz w:val="24"/>
      <w:lang w:val="fi-FI" w:eastAsia="en-US" w:bidi="ar-SA"/>
    </w:rPr>
  </w:style>
  <w:style w:type="table" w:styleId="TaulukkoRuudukko">
    <w:name w:val="Table Grid"/>
    <w:basedOn w:val="Normaalitaulukko"/>
    <w:uiPriority w:val="59"/>
    <w:rsid w:val="00915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B82F3F"/>
    <w:pPr>
      <w:spacing w:after="240" w:line="360" w:lineRule="auto"/>
      <w:ind w:left="720"/>
      <w:contextualSpacing/>
      <w:jc w:val="both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Seliteteksti">
    <w:name w:val="Balloon Text"/>
    <w:basedOn w:val="Normaali"/>
    <w:link w:val="SelitetekstiChar"/>
    <w:uiPriority w:val="99"/>
    <w:rsid w:val="007E39DA"/>
    <w:pPr>
      <w:spacing w:after="0" w:line="240" w:lineRule="auto"/>
      <w:jc w:val="both"/>
    </w:pPr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customStyle="1" w:styleId="SelitetekstiChar">
    <w:name w:val="Seliteteksti Char"/>
    <w:basedOn w:val="Kappaleenoletusfontti"/>
    <w:link w:val="Seliteteksti"/>
    <w:uiPriority w:val="99"/>
    <w:locked/>
    <w:rsid w:val="007E39DA"/>
    <w:rPr>
      <w:rFonts w:ascii="Tahoma" w:hAnsi="Tahoma" w:cs="Tahoma"/>
      <w:sz w:val="16"/>
      <w:szCs w:val="16"/>
      <w:lang w:val="x-none" w:eastAsia="en-US"/>
    </w:rPr>
  </w:style>
  <w:style w:type="character" w:styleId="AvattuHyperlinkki">
    <w:name w:val="FollowedHyperlink"/>
    <w:basedOn w:val="Kappaleenoletusfontti"/>
    <w:uiPriority w:val="99"/>
    <w:rsid w:val="00463A34"/>
    <w:rPr>
      <w:rFonts w:cs="Times New Roman"/>
      <w:color w:val="800080"/>
      <w:u w:val="single"/>
    </w:rPr>
  </w:style>
  <w:style w:type="paragraph" w:styleId="Eivli">
    <w:name w:val="No Spacing"/>
    <w:aliases w:val="Tiivistelmä"/>
    <w:uiPriority w:val="1"/>
    <w:qFormat/>
    <w:rsid w:val="005D2A87"/>
    <w:pPr>
      <w:spacing w:after="240"/>
    </w:pPr>
    <w:rPr>
      <w:rFonts w:asciiTheme="minorHAnsi" w:hAnsiTheme="minorHAnsi"/>
      <w:sz w:val="24"/>
      <w:szCs w:val="22"/>
      <w:lang w:eastAsia="en-US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56481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Cs w:val="28"/>
    </w:rPr>
  </w:style>
  <w:style w:type="character" w:styleId="Kommentinviite">
    <w:name w:val="annotation reference"/>
    <w:basedOn w:val="Kappaleenoletusfontti"/>
    <w:uiPriority w:val="99"/>
    <w:rsid w:val="00956CF3"/>
    <w:rPr>
      <w:rFonts w:cs="Times New Roman"/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rsid w:val="00956CF3"/>
    <w:pPr>
      <w:spacing w:after="240" w:line="240" w:lineRule="auto"/>
      <w:jc w:val="both"/>
    </w:pPr>
    <w:rPr>
      <w:rFonts w:eastAsia="Times New Roman" w:cs="Times New Roman"/>
      <w:kern w:val="0"/>
      <w:sz w:val="20"/>
      <w:szCs w:val="20"/>
      <w14:ligatures w14:val="none"/>
    </w:rPr>
  </w:style>
  <w:style w:type="character" w:customStyle="1" w:styleId="KommentintekstiChar">
    <w:name w:val="Kommentin teksti Char"/>
    <w:basedOn w:val="Kappaleenoletusfontti"/>
    <w:link w:val="Kommentinteksti"/>
    <w:uiPriority w:val="99"/>
    <w:locked/>
    <w:rsid w:val="00956CF3"/>
    <w:rPr>
      <w:rFonts w:cs="Times New Roman"/>
      <w:lang w:val="x-none" w:eastAsia="en-US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rsid w:val="00956CF3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locked/>
    <w:rsid w:val="00956CF3"/>
    <w:rPr>
      <w:rFonts w:cs="Times New Roman"/>
      <w:b/>
      <w:bCs/>
      <w:lang w:val="x-none" w:eastAsia="en-US"/>
    </w:rPr>
  </w:style>
  <w:style w:type="character" w:styleId="Voimakas">
    <w:name w:val="Strong"/>
    <w:basedOn w:val="Kappaleenoletusfontti"/>
    <w:uiPriority w:val="22"/>
    <w:qFormat/>
    <w:rsid w:val="00665A51"/>
    <w:rPr>
      <w:rFonts w:cs="Times New Roman"/>
      <w:b/>
      <w:bCs/>
    </w:rPr>
  </w:style>
  <w:style w:type="paragraph" w:styleId="Pivmr">
    <w:name w:val="Date"/>
    <w:basedOn w:val="Normaali"/>
    <w:next w:val="Normaali"/>
    <w:link w:val="PivmrChar"/>
    <w:uiPriority w:val="99"/>
    <w:rsid w:val="00274990"/>
    <w:pPr>
      <w:spacing w:after="0" w:line="360" w:lineRule="auto"/>
    </w:pPr>
    <w:rPr>
      <w:rFonts w:eastAsia="Times New Roman" w:cs="Times New Roman"/>
      <w:kern w:val="0"/>
      <w:sz w:val="24"/>
      <w:szCs w:val="20"/>
      <w14:ligatures w14:val="none"/>
    </w:rPr>
  </w:style>
  <w:style w:type="character" w:customStyle="1" w:styleId="PivmrChar">
    <w:name w:val="Päivämäärä Char"/>
    <w:basedOn w:val="Kappaleenoletusfontti"/>
    <w:link w:val="Pivmr"/>
    <w:uiPriority w:val="99"/>
    <w:locked/>
    <w:rsid w:val="00274990"/>
    <w:rPr>
      <w:rFonts w:cs="Times New Roman"/>
      <w:sz w:val="24"/>
      <w:lang w:val="x-none" w:eastAsia="en-US"/>
    </w:rPr>
  </w:style>
  <w:style w:type="paragraph" w:styleId="Kuvaotsikko">
    <w:name w:val="caption"/>
    <w:basedOn w:val="Normaali"/>
    <w:next w:val="Normaali"/>
    <w:uiPriority w:val="35"/>
    <w:rsid w:val="00B6097B"/>
    <w:pPr>
      <w:keepNext/>
      <w:keepLines/>
      <w:spacing w:after="240" w:line="240" w:lineRule="auto"/>
    </w:pPr>
    <w:rPr>
      <w:rFonts w:eastAsia="Times New Roman" w:cs="Times New Roman"/>
      <w:color w:val="000000" w:themeColor="text1"/>
      <w:kern w:val="0"/>
      <w:sz w:val="24"/>
      <w:szCs w:val="20"/>
      <w14:ligatures w14:val="none"/>
    </w:rPr>
  </w:style>
  <w:style w:type="character" w:styleId="Loppuviitteenviite">
    <w:name w:val="endnote reference"/>
    <w:basedOn w:val="Kappaleenoletusfontti"/>
    <w:uiPriority w:val="99"/>
    <w:rsid w:val="00274990"/>
    <w:rPr>
      <w:rFonts w:cs="Times New Roman"/>
      <w:vertAlign w:val="baseline"/>
    </w:rPr>
  </w:style>
  <w:style w:type="paragraph" w:customStyle="1" w:styleId="Normalbullet">
    <w:name w:val="Normal_bullet"/>
    <w:basedOn w:val="Normaali"/>
    <w:autoRedefine/>
    <w:rsid w:val="00274990"/>
    <w:pPr>
      <w:numPr>
        <w:numId w:val="3"/>
      </w:numPr>
      <w:tabs>
        <w:tab w:val="clear" w:pos="360"/>
      </w:tabs>
      <w:spacing w:after="120"/>
      <w:ind w:left="709" w:hanging="425"/>
    </w:pPr>
    <w:rPr>
      <w:szCs w:val="20"/>
    </w:rPr>
  </w:style>
  <w:style w:type="character" w:styleId="Hienovarainenkorostus">
    <w:name w:val="Subtle Emphasis"/>
    <w:basedOn w:val="Kappaleenoletusfontti"/>
    <w:uiPriority w:val="19"/>
    <w:rsid w:val="008D3DDF"/>
    <w:rPr>
      <w:rFonts w:cs="Times New Roman"/>
      <w:i/>
      <w:iCs/>
      <w:color w:val="808080"/>
    </w:rPr>
  </w:style>
  <w:style w:type="paragraph" w:customStyle="1" w:styleId="Default">
    <w:name w:val="Default"/>
    <w:rsid w:val="004E6950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Vaaleavarjostus-korostus1">
    <w:name w:val="Light Shading Accent 1"/>
    <w:basedOn w:val="Normaalitaulukko"/>
    <w:uiPriority w:val="60"/>
    <w:rsid w:val="00BB022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aliWWW">
    <w:name w:val="Normal (Web)"/>
    <w:basedOn w:val="Normaali"/>
    <w:uiPriority w:val="99"/>
    <w:unhideWhenUsed/>
    <w:rsid w:val="0089475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val="en-US"/>
      <w14:ligatures w14:val="none"/>
    </w:rPr>
  </w:style>
  <w:style w:type="character" w:styleId="Rivinumero">
    <w:name w:val="line number"/>
    <w:basedOn w:val="Kappaleenoletusfontti"/>
    <w:uiPriority w:val="99"/>
    <w:semiHidden/>
    <w:unhideWhenUsed/>
    <w:rsid w:val="004812FF"/>
    <w:rPr>
      <w:rFonts w:cs="Times New Roman"/>
    </w:rPr>
  </w:style>
  <w:style w:type="paragraph" w:customStyle="1" w:styleId="puv-Sign">
    <w:name w:val="puv-Sign"/>
    <w:basedOn w:val="puv-Normal"/>
    <w:rsid w:val="00801874"/>
    <w:pPr>
      <w:spacing w:line="300" w:lineRule="exact"/>
    </w:pPr>
  </w:style>
  <w:style w:type="paragraph" w:styleId="Kuvaotsikkoluettelo">
    <w:name w:val="table of figures"/>
    <w:basedOn w:val="Normaali"/>
    <w:link w:val="KuvaotsikkoluetteloChar"/>
    <w:uiPriority w:val="99"/>
    <w:unhideWhenUsed/>
    <w:rsid w:val="00595165"/>
    <w:pPr>
      <w:spacing w:after="0" w:line="360" w:lineRule="auto"/>
      <w:jc w:val="both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KuvaotsikkoluetteloChar">
    <w:name w:val="Kuvaotsikkoluettelo Char"/>
    <w:basedOn w:val="Kappaleenoletusfontti"/>
    <w:link w:val="Kuvaotsikkoluettelo"/>
    <w:uiPriority w:val="99"/>
    <w:locked/>
    <w:rsid w:val="00851C02"/>
    <w:rPr>
      <w:rFonts w:cs="Times New Roman"/>
      <w:sz w:val="24"/>
      <w:szCs w:val="24"/>
      <w:lang w:val="x-none" w:eastAsia="en-US"/>
    </w:rPr>
  </w:style>
  <w:style w:type="paragraph" w:styleId="Hakemisto1">
    <w:name w:val="index 1"/>
    <w:basedOn w:val="Normaali"/>
    <w:next w:val="Normaali"/>
    <w:autoRedefine/>
    <w:uiPriority w:val="99"/>
    <w:rsid w:val="000468DF"/>
    <w:pPr>
      <w:spacing w:after="0" w:line="240" w:lineRule="auto"/>
      <w:ind w:left="240" w:hanging="240"/>
      <w:jc w:val="both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Korostus">
    <w:name w:val="Emphasis"/>
    <w:basedOn w:val="Kappaleenoletusfontti"/>
    <w:uiPriority w:val="20"/>
    <w:qFormat/>
    <w:rsid w:val="003019C3"/>
    <w:rPr>
      <w:rFonts w:cs="Times New Roman"/>
      <w:i/>
      <w:iCs/>
    </w:rPr>
  </w:style>
  <w:style w:type="paragraph" w:styleId="Alaviitteenteksti">
    <w:name w:val="footnote text"/>
    <w:basedOn w:val="Normaali"/>
    <w:link w:val="AlaviitteentekstiChar"/>
    <w:rsid w:val="00761A88"/>
    <w:pPr>
      <w:spacing w:after="0" w:line="240" w:lineRule="auto"/>
      <w:jc w:val="both"/>
    </w:pPr>
    <w:rPr>
      <w:rFonts w:eastAsia="Times New Roman" w:cs="Times New Roman"/>
      <w:kern w:val="0"/>
      <w:sz w:val="20"/>
      <w:szCs w:val="20"/>
      <w14:ligatures w14:val="none"/>
    </w:rPr>
  </w:style>
  <w:style w:type="character" w:customStyle="1" w:styleId="AlaviitteentekstiChar">
    <w:name w:val="Alaviitteen teksti Char"/>
    <w:basedOn w:val="Kappaleenoletusfontti"/>
    <w:link w:val="Alaviitteenteksti"/>
    <w:rsid w:val="00761A88"/>
    <w:rPr>
      <w:lang w:eastAsia="en-US"/>
    </w:rPr>
  </w:style>
  <w:style w:type="character" w:styleId="Alaviitteenviite">
    <w:name w:val="footnote reference"/>
    <w:basedOn w:val="Kappaleenoletusfontti"/>
    <w:rsid w:val="00761A88"/>
    <w:rPr>
      <w:vertAlign w:val="superscript"/>
    </w:rPr>
  </w:style>
  <w:style w:type="paragraph" w:customStyle="1" w:styleId="Style1">
    <w:name w:val="Style1"/>
    <w:basedOn w:val="Otsikko"/>
    <w:link w:val="Style1Char"/>
    <w:qFormat/>
    <w:rsid w:val="00D66DD6"/>
    <w:pPr>
      <w:jc w:val="left"/>
    </w:pPr>
  </w:style>
  <w:style w:type="character" w:customStyle="1" w:styleId="st">
    <w:name w:val="st"/>
    <w:basedOn w:val="Kappaleenoletusfontti"/>
    <w:rsid w:val="0016027C"/>
  </w:style>
  <w:style w:type="paragraph" w:styleId="Otsikko">
    <w:name w:val="Title"/>
    <w:basedOn w:val="Normaali"/>
    <w:next w:val="Normaali"/>
    <w:link w:val="OtsikkoChar"/>
    <w:rsid w:val="00D66DD6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OtsikkoChar">
    <w:name w:val="Otsikko Char"/>
    <w:basedOn w:val="Kappaleenoletusfontti"/>
    <w:link w:val="Otsikko"/>
    <w:rsid w:val="00D66DD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Style1Char">
    <w:name w:val="Style1 Char"/>
    <w:basedOn w:val="OtsikkoChar"/>
    <w:link w:val="Style1"/>
    <w:rsid w:val="00D66DD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D0757E"/>
    <w:rPr>
      <w:color w:val="605E5C"/>
      <w:shd w:val="clear" w:color="auto" w:fill="E1DFDD"/>
    </w:rPr>
  </w:style>
  <w:style w:type="character" w:customStyle="1" w:styleId="s-lg-text-greyout">
    <w:name w:val="s-lg-text-greyout"/>
    <w:basedOn w:val="Kappaleenoletusfontti"/>
    <w:rsid w:val="00870ABE"/>
  </w:style>
  <w:style w:type="character" w:styleId="Paikkamerkkiteksti">
    <w:name w:val="Placeholder Text"/>
    <w:basedOn w:val="Kappaleenoletusfontti"/>
    <w:uiPriority w:val="99"/>
    <w:semiHidden/>
    <w:rsid w:val="00A33B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8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ro\Downloads\VAMK_mallipohja_paivitetty_2023-06-29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D5327-9AB9-4178-AA98-07C5256EF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VAMK_mallipohja_paivitetty_2023-06-29.dotx</Template>
  <TotalTime>602</TotalTime>
  <Pages>2</Pages>
  <Words>424</Words>
  <Characters>3442</Characters>
  <Application>Microsoft Office Word</Application>
  <DocSecurity>0</DocSecurity>
  <Lines>28</Lines>
  <Paragraphs>7</Paragraphs>
  <ScaleCrop>false</ScaleCrop>
  <HeadingPairs>
    <vt:vector size="6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>Opinnäytetyön nimi</vt:lpstr>
      <vt:lpstr>Opinnäytetyön nimi</vt:lpstr>
      <vt:lpstr>Johdanto</vt:lpstr>
      <vt:lpstr>    Esimerkkejä kuvioista ja taulukoista </vt:lpstr>
      <vt:lpstr>Ulkoasu</vt:lpstr>
      <vt:lpstr>    Marginaalit, rivinvälit ja kirjasinkoot</vt:lpstr>
      <vt:lpstr>    Tyylien käyttö ja sisällysluettelo</vt:lpstr>
      <vt:lpstr>    Lähdeviittaukset ja lähdeluettelon teko</vt:lpstr>
      <vt:lpstr>Lähteet </vt:lpstr>
      <vt:lpstr>Liitteet</vt:lpstr>
    </vt:vector>
  </TitlesOfParts>
  <Company>VAMK</Company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nimi</dc:title>
  <dc:subject/>
  <dc:creator>Tero Ala-Hulkko</dc:creator>
  <cp:keywords/>
  <dc:description/>
  <cp:lastModifiedBy>Tero Ala-Hulkko</cp:lastModifiedBy>
  <cp:revision>4</cp:revision>
  <cp:lastPrinted>2017-11-23T05:47:00Z</cp:lastPrinted>
  <dcterms:created xsi:type="dcterms:W3CDTF">2023-10-17T21:04:00Z</dcterms:created>
  <dcterms:modified xsi:type="dcterms:W3CDTF">2023-10-22T17:24:00Z</dcterms:modified>
</cp:coreProperties>
</file>