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95C3" w14:textId="3335A449" w:rsidR="009F5D2A" w:rsidRDefault="009F5D2A" w:rsidP="009F5D2A">
      <w:pPr>
        <w:pStyle w:val="Otsikko1"/>
        <w:rPr>
          <w:lang w:val="en-US"/>
        </w:rPr>
      </w:pPr>
      <w:r>
        <w:rPr>
          <w:lang w:val="en-US"/>
        </w:rPr>
        <w:t>scrum</w:t>
      </w:r>
    </w:p>
    <w:p w14:paraId="79F67A69" w14:textId="343A087F" w:rsidR="00DA296B" w:rsidRDefault="009F5D2A" w:rsidP="009F5D2A">
      <w:pPr>
        <w:rPr>
          <w:lang w:val="en-US"/>
        </w:rPr>
      </w:pPr>
      <w:r>
        <w:rPr>
          <w:lang w:val="en-US"/>
        </w:rPr>
        <w:t xml:space="preserve">According to the 2020 Scrum Guide, Scrum is a framework that helps organizations generate value. </w:t>
      </w:r>
      <w:r w:rsidR="00A3642F">
        <w:rPr>
          <w:lang w:val="en-US"/>
        </w:rPr>
        <w:t xml:space="preserve">Value is generated through an iterative and incremental approach. </w:t>
      </w:r>
      <w:r w:rsidR="00AD0DE5">
        <w:rPr>
          <w:lang w:val="en-US"/>
        </w:rPr>
        <w:t xml:space="preserve">Scrum makes use of learning from experience during projects and focusing on only what is necessary. </w:t>
      </w:r>
    </w:p>
    <w:p w14:paraId="6DF630EA" w14:textId="188B97E3" w:rsidR="0082337F" w:rsidRDefault="00AD0DE5" w:rsidP="009F5D2A">
      <w:pPr>
        <w:rPr>
          <w:lang w:val="en-US"/>
        </w:rPr>
      </w:pPr>
      <w:r>
        <w:rPr>
          <w:lang w:val="en-US"/>
        </w:rPr>
        <w:t>The three pillars of scrum are:</w:t>
      </w:r>
      <w:r>
        <w:rPr>
          <w:lang w:val="en-US"/>
        </w:rPr>
        <w:br/>
        <w:t>Transparency</w:t>
      </w:r>
      <w:r w:rsidR="0082337F">
        <w:rPr>
          <w:lang w:val="en-US"/>
        </w:rPr>
        <w:t xml:space="preserve">: </w:t>
      </w:r>
      <w:r>
        <w:rPr>
          <w:lang w:val="en-US"/>
        </w:rPr>
        <w:t xml:space="preserve">Workers and those receiving the work, can see the work that will be done. </w:t>
      </w:r>
      <w:r w:rsidR="0082337F">
        <w:rPr>
          <w:lang w:val="en-US"/>
        </w:rPr>
        <w:t xml:space="preserve">Transparency </w:t>
      </w:r>
      <w:r>
        <w:rPr>
          <w:lang w:val="en-US"/>
        </w:rPr>
        <w:t xml:space="preserve">enables inspection. </w:t>
      </w:r>
      <w:r>
        <w:rPr>
          <w:lang w:val="en-US"/>
        </w:rPr>
        <w:br/>
        <w:t>Inspection</w:t>
      </w:r>
      <w:r w:rsidR="0082337F">
        <w:rPr>
          <w:lang w:val="en-US"/>
        </w:rPr>
        <w:t>:</w:t>
      </w:r>
      <w:r>
        <w:rPr>
          <w:lang w:val="en-US"/>
        </w:rPr>
        <w:t xml:space="preserve"> </w:t>
      </w:r>
      <w:r w:rsidR="0082337F">
        <w:rPr>
          <w:lang w:val="en-US"/>
        </w:rPr>
        <w:t xml:space="preserve">Regular inspection of work must be done to keep the project on the right track. Inspection enables adaptation. </w:t>
      </w:r>
      <w:r w:rsidR="0082337F">
        <w:rPr>
          <w:lang w:val="en-US"/>
        </w:rPr>
        <w:br/>
        <w:t>Adaptation: If things start to go wrong during a project, they can be quickly fixed to avoid further issues.</w:t>
      </w:r>
    </w:p>
    <w:p w14:paraId="3E4E8CA6" w14:textId="2DCE1593" w:rsidR="0082337F" w:rsidRDefault="0082337F" w:rsidP="0082337F">
      <w:pPr>
        <w:pStyle w:val="Otsikko2"/>
        <w:rPr>
          <w:lang w:val="en-US"/>
        </w:rPr>
      </w:pPr>
      <w:r>
        <w:rPr>
          <w:lang w:val="en-US"/>
        </w:rPr>
        <w:t>SCRUM TEAM</w:t>
      </w:r>
    </w:p>
    <w:p w14:paraId="331B1E71" w14:textId="467770AA" w:rsidR="0021043D" w:rsidRDefault="00E9748B" w:rsidP="00CC516C">
      <w:pPr>
        <w:rPr>
          <w:lang w:val="en-US"/>
        </w:rPr>
      </w:pPr>
      <w:r>
        <w:rPr>
          <w:lang w:val="en-US"/>
        </w:rPr>
        <w:t xml:space="preserve">Scrum teams are responsible for all product related activities. </w:t>
      </w:r>
      <w:r w:rsidR="0021043D">
        <w:rPr>
          <w:lang w:val="en-US"/>
        </w:rPr>
        <w:t xml:space="preserve">The team should be large enough to cover all the expertise needed, but small enough to improve communication and productivity. 10 people or fever is the typical recommendation. </w:t>
      </w:r>
      <w:r>
        <w:rPr>
          <w:lang w:val="en-US"/>
        </w:rPr>
        <w:t xml:space="preserve">Scrum team is composed of a scrum master, product owner and developers. </w:t>
      </w:r>
    </w:p>
    <w:p w14:paraId="6F2A132E" w14:textId="7F388CE9" w:rsidR="00CC516C" w:rsidRDefault="00CC516C" w:rsidP="00CC516C">
      <w:pPr>
        <w:rPr>
          <w:lang w:val="en-US"/>
        </w:rPr>
      </w:pPr>
      <w:r>
        <w:rPr>
          <w:lang w:val="en-US"/>
        </w:rPr>
        <w:t xml:space="preserve">Developers are responsible for achieving the goals defined for each sprint. They are people with technical skills and </w:t>
      </w:r>
      <w:proofErr w:type="gramStart"/>
      <w:r>
        <w:rPr>
          <w:lang w:val="en-US"/>
        </w:rPr>
        <w:t>are able to</w:t>
      </w:r>
      <w:proofErr w:type="gramEnd"/>
      <w:r>
        <w:rPr>
          <w:lang w:val="en-US"/>
        </w:rPr>
        <w:t xml:space="preserve"> produce deliverables defined for the sprint. According to scrum guide they are accountable for holding each other accountable as professionals. </w:t>
      </w:r>
    </w:p>
    <w:p w14:paraId="3782BA2F" w14:textId="40645C29" w:rsidR="00CC516C" w:rsidRDefault="001E1569" w:rsidP="00CC516C">
      <w:pPr>
        <w:rPr>
          <w:lang w:val="en-US"/>
        </w:rPr>
      </w:pPr>
      <w:r>
        <w:rPr>
          <w:lang w:val="en-US"/>
        </w:rPr>
        <w:t xml:space="preserve">Product owner responsible for maximizing the value produced by the scrum team. While the specific ways of accomplishing this </w:t>
      </w:r>
      <w:r w:rsidR="00E71BAC">
        <w:rPr>
          <w:lang w:val="en-US"/>
        </w:rPr>
        <w:t>vary</w:t>
      </w:r>
      <w:r>
        <w:rPr>
          <w:lang w:val="en-US"/>
        </w:rPr>
        <w:t xml:space="preserve"> in each organization, </w:t>
      </w:r>
      <w:r w:rsidR="00E71BAC">
        <w:rPr>
          <w:lang w:val="en-US"/>
        </w:rPr>
        <w:t xml:space="preserve">managing the backlog is one common responsibility. Managing the backlog includes tasks like developing the product goal, </w:t>
      </w:r>
      <w:proofErr w:type="gramStart"/>
      <w:r w:rsidR="00E71BAC">
        <w:rPr>
          <w:lang w:val="en-US"/>
        </w:rPr>
        <w:t>creating</w:t>
      </w:r>
      <w:proofErr w:type="gramEnd"/>
      <w:r w:rsidR="00E71BAC">
        <w:rPr>
          <w:lang w:val="en-US"/>
        </w:rPr>
        <w:t xml:space="preserve"> and ordering backlog items as well as articles in the backlog being easy to understand. A product owner is a singular person who is responsible for all the above decisions, however the tasks themselves can be delegated.</w:t>
      </w:r>
    </w:p>
    <w:p w14:paraId="436797F0" w14:textId="103E314D" w:rsidR="0021043D" w:rsidRDefault="00AE373E" w:rsidP="0021043D">
      <w:pPr>
        <w:rPr>
          <w:lang w:val="en-US"/>
        </w:rPr>
      </w:pPr>
      <w:r>
        <w:rPr>
          <w:lang w:val="en-US"/>
        </w:rPr>
        <w:t xml:space="preserve">Scrum master is the leader of their scrum team. Scrum master is responsible for enforcing the scrum practices in his team. Effectiveness of the team and improvements are the responsibility of the scrum master. </w:t>
      </w:r>
    </w:p>
    <w:p w14:paraId="3CF60C3F" w14:textId="7829F6DA" w:rsidR="00AE373E" w:rsidRDefault="00AE373E" w:rsidP="0021043D">
      <w:pPr>
        <w:rPr>
          <w:lang w:val="en-US"/>
        </w:rPr>
      </w:pPr>
      <w:r>
        <w:rPr>
          <w:lang w:val="en-US"/>
        </w:rPr>
        <w:t>Scrum master has several responsibilities towards their team. These responsibilities include making sure the team members can manage themselves within scrum framework. Obstacles team members face should be attended by the scrum master.  Scrum master needs to make sure sprints create high value. They are also responsible for scrum events to take place.</w:t>
      </w:r>
    </w:p>
    <w:p w14:paraId="7CEFF4F0" w14:textId="2E2E1969" w:rsidR="00AE373E" w:rsidRDefault="00AE373E" w:rsidP="0021043D">
      <w:pPr>
        <w:rPr>
          <w:lang w:val="en-US"/>
        </w:rPr>
      </w:pPr>
      <w:r>
        <w:rPr>
          <w:lang w:val="en-US"/>
        </w:rPr>
        <w:t xml:space="preserve">Scrum masters also have responsibilities towards the product owner. </w:t>
      </w:r>
      <w:r w:rsidR="00DC0D46">
        <w:rPr>
          <w:lang w:val="en-US"/>
        </w:rPr>
        <w:t xml:space="preserve">One of the most important ones is facilitating stakeholder communication. This communication can involve sprint and backlog </w:t>
      </w:r>
      <w:proofErr w:type="gramStart"/>
      <w:r w:rsidR="00DC0D46">
        <w:rPr>
          <w:lang w:val="en-US"/>
        </w:rPr>
        <w:t>planning, and</w:t>
      </w:r>
      <w:proofErr w:type="gramEnd"/>
      <w:r w:rsidR="00DC0D46">
        <w:rPr>
          <w:lang w:val="en-US"/>
        </w:rPr>
        <w:t xml:space="preserve"> setting expectations. The scrum master can also </w:t>
      </w:r>
      <w:r w:rsidR="00DC0D46">
        <w:rPr>
          <w:lang w:val="en-US"/>
        </w:rPr>
        <w:lastRenderedPageBreak/>
        <w:t xml:space="preserve">help the product owner in defining product goals, managing the </w:t>
      </w:r>
      <w:proofErr w:type="gramStart"/>
      <w:r w:rsidR="00DC0D46">
        <w:rPr>
          <w:lang w:val="en-US"/>
        </w:rPr>
        <w:t>backlog</w:t>
      </w:r>
      <w:proofErr w:type="gramEnd"/>
      <w:r w:rsidR="00DC0D46">
        <w:rPr>
          <w:lang w:val="en-US"/>
        </w:rPr>
        <w:t xml:space="preserve"> and </w:t>
      </w:r>
      <w:r w:rsidR="00C80802">
        <w:rPr>
          <w:lang w:val="en-US"/>
        </w:rPr>
        <w:t>helping</w:t>
      </w:r>
      <w:r w:rsidR="00DC0D46">
        <w:rPr>
          <w:lang w:val="en-US"/>
        </w:rPr>
        <w:t xml:space="preserve"> the team and product owner understand each other. </w:t>
      </w:r>
    </w:p>
    <w:p w14:paraId="09E23E34" w14:textId="06A3F31A" w:rsidR="00C80802" w:rsidRDefault="009A0BF2" w:rsidP="00C80802">
      <w:pPr>
        <w:rPr>
          <w:lang w:val="en-US"/>
        </w:rPr>
      </w:pPr>
      <w:r>
        <w:rPr>
          <w:lang w:val="en-US"/>
        </w:rPr>
        <w:t>On an organi</w:t>
      </w:r>
      <w:r w:rsidR="007F0D9A">
        <w:rPr>
          <w:lang w:val="en-US"/>
        </w:rPr>
        <w:t xml:space="preserve">zational level, scrum </w:t>
      </w:r>
      <w:proofErr w:type="gramStart"/>
      <w:r w:rsidR="007F0D9A">
        <w:rPr>
          <w:lang w:val="en-US"/>
        </w:rPr>
        <w:t>masters</w:t>
      </w:r>
      <w:proofErr w:type="gramEnd"/>
      <w:r w:rsidR="007F0D9A">
        <w:rPr>
          <w:lang w:val="en-US"/>
        </w:rPr>
        <w:t xml:space="preserve"> also have responsibilities. </w:t>
      </w:r>
      <w:r w:rsidR="00C80802">
        <w:rPr>
          <w:lang w:val="en-US"/>
        </w:rPr>
        <w:t>These include assisting the organization to implement scrum methods and remove barriers between stakeholders and teams.</w:t>
      </w:r>
    </w:p>
    <w:p w14:paraId="5AB1EC5C" w14:textId="5782F899" w:rsidR="00C80802" w:rsidRDefault="00C80802" w:rsidP="00C80802">
      <w:pPr>
        <w:rPr>
          <w:lang w:val="en-US"/>
        </w:rPr>
      </w:pPr>
      <w:r>
        <w:rPr>
          <w:lang w:val="en-US"/>
        </w:rPr>
        <w:t xml:space="preserve">Many </w:t>
      </w:r>
      <w:proofErr w:type="gramStart"/>
      <w:r>
        <w:rPr>
          <w:lang w:val="en-US"/>
        </w:rPr>
        <w:t>times</w:t>
      </w:r>
      <w:proofErr w:type="gramEnd"/>
      <w:r>
        <w:rPr>
          <w:lang w:val="en-US"/>
        </w:rPr>
        <w:t xml:space="preserve"> stakeholders can work together with the scrum team, but do not belong in the team themselves. They are entities with an interest in the product being developed. They provide information about what they need to have developed and feedback on the results. They can be for example users of the product, marketing people, </w:t>
      </w:r>
      <w:proofErr w:type="gramStart"/>
      <w:r>
        <w:rPr>
          <w:lang w:val="en-US"/>
        </w:rPr>
        <w:t>investors</w:t>
      </w:r>
      <w:proofErr w:type="gramEnd"/>
      <w:r>
        <w:rPr>
          <w:lang w:val="en-US"/>
        </w:rPr>
        <w:t xml:space="preserve"> or regulatory bodies.</w:t>
      </w:r>
    </w:p>
    <w:p w14:paraId="5687F41A" w14:textId="0974834C" w:rsidR="00C80802" w:rsidRDefault="00C80802" w:rsidP="00C80802">
      <w:pPr>
        <w:pStyle w:val="Otsikko2"/>
        <w:rPr>
          <w:lang w:val="en-US"/>
        </w:rPr>
      </w:pPr>
      <w:r>
        <w:rPr>
          <w:lang w:val="en-US"/>
        </w:rPr>
        <w:t>SCRUM PROCESS</w:t>
      </w:r>
    </w:p>
    <w:p w14:paraId="701F2434" w14:textId="54B9FCBD" w:rsidR="000B7CEF" w:rsidRDefault="000B7CEF" w:rsidP="00C80802">
      <w:pPr>
        <w:rPr>
          <w:lang w:val="en-US"/>
        </w:rPr>
      </w:pPr>
      <w:r>
        <w:rPr>
          <w:lang w:val="en-US"/>
        </w:rPr>
        <w:t>Scrum process serves to achieve product goals. One goal is focused on at a time, and the backlog represents that. Once a goal has been achieved a new goal takes its place.</w:t>
      </w:r>
    </w:p>
    <w:p w14:paraId="55DDAC70" w14:textId="15A58A44" w:rsidR="00C80802" w:rsidRDefault="000B7CEF" w:rsidP="00C80802">
      <w:pPr>
        <w:rPr>
          <w:lang w:val="en-US"/>
        </w:rPr>
      </w:pPr>
      <w:r>
        <w:rPr>
          <w:lang w:val="en-US"/>
        </w:rPr>
        <w:t xml:space="preserve">When new tasks are created, they are placed into the product backlog. Product backlog includes all the tasks that need to be created for the product. The tasks can be varied in size at first and are refined and split </w:t>
      </w:r>
      <w:r w:rsidR="00B05059">
        <w:rPr>
          <w:lang w:val="en-US"/>
        </w:rPr>
        <w:t>into</w:t>
      </w:r>
      <w:r>
        <w:rPr>
          <w:lang w:val="en-US"/>
        </w:rPr>
        <w:t xml:space="preserve"> several tasks until they can fit in a single sprint. </w:t>
      </w:r>
      <w:r w:rsidR="00D56BAD">
        <w:rPr>
          <w:lang w:val="en-US"/>
        </w:rPr>
        <w:t xml:space="preserve">A list of tasks </w:t>
      </w:r>
      <w:r w:rsidR="00B05059">
        <w:rPr>
          <w:lang w:val="en-US"/>
        </w:rPr>
        <w:t>is</w:t>
      </w:r>
      <w:r w:rsidR="00D56BAD">
        <w:rPr>
          <w:lang w:val="en-US"/>
        </w:rPr>
        <w:t xml:space="preserve"> selected to be produced during a sprint.</w:t>
      </w:r>
    </w:p>
    <w:p w14:paraId="661C4707" w14:textId="7609163C" w:rsidR="00D56BAD" w:rsidRDefault="00B05059" w:rsidP="00C80802">
      <w:pPr>
        <w:rPr>
          <w:lang w:val="en-US"/>
        </w:rPr>
      </w:pPr>
      <w:r>
        <w:rPr>
          <w:lang w:val="en-US"/>
        </w:rPr>
        <w:t xml:space="preserve">Sprints are the main idea of scrum. They are a fixed length </w:t>
      </w:r>
      <w:proofErr w:type="gramStart"/>
      <w:r>
        <w:rPr>
          <w:lang w:val="en-US"/>
        </w:rPr>
        <w:t>period of time</w:t>
      </w:r>
      <w:proofErr w:type="gramEnd"/>
      <w:r>
        <w:rPr>
          <w:lang w:val="en-US"/>
        </w:rPr>
        <w:t xml:space="preserve"> where value is created. Usually, they last a month or less, but are always the same length. They are kept short so that they are easy to understand and cause less risk. Risks with longer sprints include sprint goals becoming obsolete and generating more waste. </w:t>
      </w:r>
    </w:p>
    <w:p w14:paraId="55A6EAC4" w14:textId="2FAF19F0" w:rsidR="00B05059" w:rsidRDefault="00E36958" w:rsidP="00C80802">
      <w:pPr>
        <w:rPr>
          <w:lang w:val="en-US"/>
        </w:rPr>
      </w:pPr>
      <w:r>
        <w:rPr>
          <w:lang w:val="en-US"/>
        </w:rPr>
        <w:t xml:space="preserve">Each sprint starts with sprint planning. </w:t>
      </w:r>
      <w:r w:rsidR="0084523F">
        <w:rPr>
          <w:lang w:val="en-US"/>
        </w:rPr>
        <w:t xml:space="preserve">The result is a plan detailing all the work to be done in the sprint. During the planning, tasks are selected from the backlog to be included in the sprint. </w:t>
      </w:r>
      <w:r w:rsidR="00F13CF3">
        <w:rPr>
          <w:lang w:val="en-US"/>
        </w:rPr>
        <w:t>Developers have some room to select how much they will be able to get done, and how to develop tasks. After planning is complete, the sprint goal and product backlog items selected, will form sprint backlog.</w:t>
      </w:r>
    </w:p>
    <w:p w14:paraId="17FEA95F" w14:textId="3FFC2520" w:rsidR="00F13CF3" w:rsidRDefault="00514D79" w:rsidP="00C80802">
      <w:pPr>
        <w:rPr>
          <w:lang w:val="en-US"/>
        </w:rPr>
      </w:pPr>
      <w:r>
        <w:rPr>
          <w:lang w:val="en-US"/>
        </w:rPr>
        <w:t xml:space="preserve">To track progress and make changes as needed, daily scrum meetings are arranged. Daily scrum is a 15-minute meeting between developers of a scrum team. During the meeting developers could state their actionable plan for the next day. </w:t>
      </w:r>
      <w:r w:rsidR="00AD2E8C">
        <w:rPr>
          <w:lang w:val="en-US"/>
        </w:rPr>
        <w:t>Daily scrums are meant to improve communication, though more communication is encouraged throughout the day.</w:t>
      </w:r>
    </w:p>
    <w:p w14:paraId="27C34DC3" w14:textId="1F5F4B19" w:rsidR="00357E87" w:rsidRDefault="00601CD9" w:rsidP="00C80802">
      <w:pPr>
        <w:rPr>
          <w:lang w:val="en-US"/>
        </w:rPr>
      </w:pPr>
      <w:r>
        <w:rPr>
          <w:lang w:val="en-US"/>
        </w:rPr>
        <w:t>After sprint is completed two more events exist. Sprint review is when the results and their impact are presented to stakeholders. New things that were learned can be discussed during this meeting.</w:t>
      </w:r>
    </w:p>
    <w:p w14:paraId="56577D28" w14:textId="64054153" w:rsidR="00601CD9" w:rsidRPr="00215007" w:rsidRDefault="00601CD9" w:rsidP="00C80802">
      <w:pPr>
        <w:rPr>
          <w:color w:val="000000" w:themeColor="text1"/>
          <w:lang w:val="en-US"/>
        </w:rPr>
      </w:pPr>
      <w:r>
        <w:rPr>
          <w:lang w:val="en-US"/>
        </w:rPr>
        <w:t xml:space="preserve">The last event before the sprint is over is the sprint retrospective. </w:t>
      </w:r>
      <w:r w:rsidR="00215007">
        <w:rPr>
          <w:lang w:val="en-US"/>
        </w:rPr>
        <w:t>In it the sprints difficulties and successes are tallied. Helpful changes can be decided upon. According to the 2020 scrum guide they can even b</w:t>
      </w:r>
      <w:r w:rsidR="00215007">
        <w:rPr>
          <w:color w:val="FF0000"/>
          <w:lang w:val="en-US"/>
        </w:rPr>
        <w:t xml:space="preserve">e </w:t>
      </w:r>
      <w:r w:rsidR="00215007">
        <w:rPr>
          <w:color w:val="8DB3E2" w:themeColor="text2" w:themeTint="66"/>
          <w:lang w:val="en-US"/>
        </w:rPr>
        <w:t>a</w:t>
      </w:r>
      <w:r w:rsidR="00215007">
        <w:rPr>
          <w:color w:val="548DD4" w:themeColor="text2" w:themeTint="99"/>
          <w:lang w:val="en-US"/>
        </w:rPr>
        <w:t>d</w:t>
      </w:r>
      <w:r w:rsidR="00215007">
        <w:rPr>
          <w:color w:val="C2D69B" w:themeColor="accent3" w:themeTint="99"/>
          <w:lang w:val="en-US"/>
        </w:rPr>
        <w:t>d</w:t>
      </w:r>
      <w:r w:rsidR="00215007">
        <w:rPr>
          <w:color w:val="4F6228" w:themeColor="accent3" w:themeShade="80"/>
          <w:lang w:val="en-US"/>
        </w:rPr>
        <w:t>e</w:t>
      </w:r>
      <w:r w:rsidR="00215007">
        <w:rPr>
          <w:color w:val="5F497A" w:themeColor="accent4" w:themeShade="BF"/>
          <w:lang w:val="en-US"/>
        </w:rPr>
        <w:t xml:space="preserve">d </w:t>
      </w:r>
      <w:r w:rsidR="00215007">
        <w:rPr>
          <w:color w:val="943634" w:themeColor="accent2" w:themeShade="BF"/>
          <w:lang w:val="en-US"/>
        </w:rPr>
        <w:t>t</w:t>
      </w:r>
      <w:r w:rsidR="00215007">
        <w:rPr>
          <w:color w:val="984806" w:themeColor="accent6" w:themeShade="80"/>
          <w:lang w:val="en-US"/>
        </w:rPr>
        <w:t xml:space="preserve">o </w:t>
      </w:r>
      <w:r w:rsidR="00215007">
        <w:rPr>
          <w:color w:val="0D0D0D" w:themeColor="text1" w:themeTint="F2"/>
          <w:lang w:val="en-US"/>
        </w:rPr>
        <w:t>t</w:t>
      </w:r>
      <w:r w:rsidR="00215007">
        <w:rPr>
          <w:color w:val="4A442A" w:themeColor="background2" w:themeShade="40"/>
          <w:lang w:val="en-US"/>
        </w:rPr>
        <w:t>h</w:t>
      </w:r>
      <w:r w:rsidR="00215007">
        <w:rPr>
          <w:color w:val="C0504D" w:themeColor="accent2"/>
          <w:lang w:val="en-US"/>
        </w:rPr>
        <w:t>e</w:t>
      </w:r>
      <w:r w:rsidR="00215007">
        <w:rPr>
          <w:color w:val="F79646" w:themeColor="accent6"/>
          <w:lang w:val="en-US"/>
        </w:rPr>
        <w:t xml:space="preserve"> s</w:t>
      </w:r>
      <w:r w:rsidR="00215007">
        <w:rPr>
          <w:color w:val="76923C" w:themeColor="accent3" w:themeShade="BF"/>
          <w:lang w:val="en-US"/>
        </w:rPr>
        <w:t>p</w:t>
      </w:r>
      <w:r w:rsidR="00215007">
        <w:rPr>
          <w:color w:val="1F497D" w:themeColor="text2"/>
          <w:lang w:val="en-US"/>
        </w:rPr>
        <w:t>r</w:t>
      </w:r>
      <w:r w:rsidR="00215007">
        <w:rPr>
          <w:color w:val="943634" w:themeColor="accent2" w:themeShade="BF"/>
          <w:lang w:val="en-US"/>
        </w:rPr>
        <w:t>i</w:t>
      </w:r>
      <w:r w:rsidR="00215007">
        <w:rPr>
          <w:color w:val="92CDDC" w:themeColor="accent5" w:themeTint="99"/>
          <w:lang w:val="en-US"/>
        </w:rPr>
        <w:t>n</w:t>
      </w:r>
      <w:r w:rsidR="00215007">
        <w:rPr>
          <w:color w:val="F79646" w:themeColor="accent6"/>
          <w:lang w:val="en-US"/>
        </w:rPr>
        <w:t xml:space="preserve">t </w:t>
      </w:r>
      <w:r w:rsidR="00215007">
        <w:rPr>
          <w:color w:val="17365D" w:themeColor="text2" w:themeShade="BF"/>
          <w:lang w:val="en-US"/>
        </w:rPr>
        <w:t>b</w:t>
      </w:r>
      <w:r w:rsidR="00215007">
        <w:rPr>
          <w:color w:val="808080" w:themeColor="background1" w:themeShade="80"/>
          <w:lang w:val="en-US"/>
        </w:rPr>
        <w:t>a</w:t>
      </w:r>
      <w:r w:rsidR="00215007">
        <w:rPr>
          <w:color w:val="943634" w:themeColor="accent2" w:themeShade="BF"/>
          <w:lang w:val="en-US"/>
        </w:rPr>
        <w:t>c</w:t>
      </w:r>
      <w:r w:rsidR="00215007">
        <w:rPr>
          <w:color w:val="76923C" w:themeColor="accent3" w:themeShade="BF"/>
          <w:lang w:val="en-US"/>
        </w:rPr>
        <w:t>k</w:t>
      </w:r>
      <w:r w:rsidR="00215007">
        <w:rPr>
          <w:color w:val="5F497A" w:themeColor="accent4" w:themeShade="BF"/>
          <w:lang w:val="en-US"/>
        </w:rPr>
        <w:t>l</w:t>
      </w:r>
      <w:r w:rsidR="00215007">
        <w:rPr>
          <w:color w:val="E36C0A" w:themeColor="accent6" w:themeShade="BF"/>
          <w:lang w:val="en-US"/>
        </w:rPr>
        <w:t>o</w:t>
      </w:r>
      <w:r w:rsidR="00215007">
        <w:rPr>
          <w:color w:val="5F497A" w:themeColor="accent4" w:themeShade="BF"/>
          <w:lang w:val="en-US"/>
        </w:rPr>
        <w:t xml:space="preserve">g </w:t>
      </w:r>
      <w:r w:rsidR="00215007">
        <w:rPr>
          <w:color w:val="000000" w:themeColor="text1"/>
          <w:lang w:val="en-US"/>
        </w:rPr>
        <w:t>for the next sprint.</w:t>
      </w:r>
    </w:p>
    <w:sectPr w:rsidR="00601CD9" w:rsidRPr="00215007" w:rsidSect="00C63418">
      <w:headerReference w:type="default" r:id="rId8"/>
      <w:footerReference w:type="default" r:id="rId9"/>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BD1D" w14:textId="77777777" w:rsidR="00C909CF" w:rsidRDefault="00C909CF" w:rsidP="005D0FA6">
      <w:r>
        <w:separator/>
      </w:r>
    </w:p>
    <w:p w14:paraId="39E9C80B" w14:textId="77777777" w:rsidR="00C909CF" w:rsidRDefault="00C909CF"/>
  </w:endnote>
  <w:endnote w:type="continuationSeparator" w:id="0">
    <w:p w14:paraId="5F10F375" w14:textId="77777777" w:rsidR="00C909CF" w:rsidRDefault="00C909CF" w:rsidP="005D0FA6">
      <w:r>
        <w:continuationSeparator/>
      </w:r>
    </w:p>
    <w:p w14:paraId="2858B02A" w14:textId="77777777" w:rsidR="00C909CF" w:rsidRDefault="00C90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2B72"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A7F7" w14:textId="77777777" w:rsidR="00C909CF" w:rsidRDefault="00C909CF" w:rsidP="005D0FA6">
      <w:r>
        <w:separator/>
      </w:r>
    </w:p>
    <w:p w14:paraId="6D049F7F" w14:textId="77777777" w:rsidR="00C909CF" w:rsidRDefault="00C909CF"/>
  </w:footnote>
  <w:footnote w:type="continuationSeparator" w:id="0">
    <w:p w14:paraId="565303FE" w14:textId="77777777" w:rsidR="00C909CF" w:rsidRDefault="00C909CF" w:rsidP="005D0FA6">
      <w:r>
        <w:continuationSeparator/>
      </w:r>
    </w:p>
    <w:p w14:paraId="49CD1E42" w14:textId="77777777" w:rsidR="00C909CF" w:rsidRDefault="00C909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A257"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2D60A89"/>
    <w:multiLevelType w:val="hybridMultilevel"/>
    <w:tmpl w:val="7E24948C"/>
    <w:lvl w:ilvl="0" w:tplc="DC5AE7F6">
      <w:numFmt w:val="bullet"/>
      <w:lvlText w:val="–"/>
      <w:lvlJc w:val="left"/>
      <w:pPr>
        <w:ind w:left="720" w:hanging="360"/>
      </w:pPr>
      <w:rPr>
        <w:rFonts w:ascii="Calibri" w:eastAsia="Times New Roman" w:hAnsi="Calibri" w:cs="Calibri" w:hint="default"/>
        <w:color w:val="auto"/>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04002DE9"/>
    <w:multiLevelType w:val="hybridMultilevel"/>
    <w:tmpl w:val="290C3CC2"/>
    <w:lvl w:ilvl="0" w:tplc="6F1ABAD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7"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9"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0" w15:restartNumberingAfterBreak="0">
    <w:nsid w:val="23785FB5"/>
    <w:multiLevelType w:val="hybridMultilevel"/>
    <w:tmpl w:val="9AAE744A"/>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272A42BB"/>
    <w:multiLevelType w:val="hybridMultilevel"/>
    <w:tmpl w:val="7BC82A7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2"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1821585"/>
    <w:multiLevelType w:val="hybridMultilevel"/>
    <w:tmpl w:val="63947E6C"/>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5" w15:restartNumberingAfterBreak="0">
    <w:nsid w:val="34155957"/>
    <w:multiLevelType w:val="hybridMultilevel"/>
    <w:tmpl w:val="62A6D41E"/>
    <w:lvl w:ilvl="0" w:tplc="CB78504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36440DB9"/>
    <w:multiLevelType w:val="hybridMultilevel"/>
    <w:tmpl w:val="A080BC32"/>
    <w:lvl w:ilvl="0" w:tplc="832497F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3A965D1A"/>
    <w:multiLevelType w:val="hybridMultilevel"/>
    <w:tmpl w:val="0CDEDF18"/>
    <w:lvl w:ilvl="0" w:tplc="2A9ADB50">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2081B"/>
    <w:multiLevelType w:val="hybridMultilevel"/>
    <w:tmpl w:val="38E87AEE"/>
    <w:lvl w:ilvl="0" w:tplc="BBD69EC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2" w15:restartNumberingAfterBreak="0">
    <w:nsid w:val="45E51E97"/>
    <w:multiLevelType w:val="hybridMultilevel"/>
    <w:tmpl w:val="503211B0"/>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706751E"/>
    <w:multiLevelType w:val="hybridMultilevel"/>
    <w:tmpl w:val="49E8AB1E"/>
    <w:lvl w:ilvl="0" w:tplc="5BC637A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47AE3267"/>
    <w:multiLevelType w:val="hybridMultilevel"/>
    <w:tmpl w:val="69764ACC"/>
    <w:lvl w:ilvl="0" w:tplc="A58A174E">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4547"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39"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1" w15:restartNumberingAfterBreak="0">
    <w:nsid w:val="660058A0"/>
    <w:multiLevelType w:val="hybridMultilevel"/>
    <w:tmpl w:val="3490DCB8"/>
    <w:lvl w:ilvl="0" w:tplc="7070E07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3"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4"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45"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204250193">
    <w:abstractNumId w:val="31"/>
  </w:num>
  <w:num w:numId="2" w16cid:durableId="1807701200">
    <w:abstractNumId w:val="38"/>
  </w:num>
  <w:num w:numId="3" w16cid:durableId="1167747578">
    <w:abstractNumId w:val="16"/>
  </w:num>
  <w:num w:numId="4" w16cid:durableId="541139934">
    <w:abstractNumId w:val="15"/>
  </w:num>
  <w:num w:numId="5" w16cid:durableId="1315455903">
    <w:abstractNumId w:val="19"/>
  </w:num>
  <w:num w:numId="6" w16cid:durableId="685599950">
    <w:abstractNumId w:val="12"/>
  </w:num>
  <w:num w:numId="7" w16cid:durableId="1333602797">
    <w:abstractNumId w:val="38"/>
  </w:num>
  <w:num w:numId="8" w16cid:durableId="115367691">
    <w:abstractNumId w:val="10"/>
  </w:num>
  <w:num w:numId="9" w16cid:durableId="265313047">
    <w:abstractNumId w:val="42"/>
  </w:num>
  <w:num w:numId="10" w16cid:durableId="1664041655">
    <w:abstractNumId w:val="29"/>
  </w:num>
  <w:num w:numId="11" w16cid:durableId="720246668">
    <w:abstractNumId w:val="38"/>
  </w:num>
  <w:num w:numId="12" w16cid:durableId="116073341">
    <w:abstractNumId w:val="22"/>
  </w:num>
  <w:num w:numId="13" w16cid:durableId="1089424641">
    <w:abstractNumId w:val="37"/>
  </w:num>
  <w:num w:numId="14" w16cid:durableId="46028657">
    <w:abstractNumId w:val="9"/>
  </w:num>
  <w:num w:numId="15" w16cid:durableId="717363894">
    <w:abstractNumId w:val="7"/>
  </w:num>
  <w:num w:numId="16" w16cid:durableId="269436437">
    <w:abstractNumId w:val="6"/>
  </w:num>
  <w:num w:numId="17" w16cid:durableId="1043140330">
    <w:abstractNumId w:val="5"/>
  </w:num>
  <w:num w:numId="18" w16cid:durableId="957223271">
    <w:abstractNumId w:val="4"/>
  </w:num>
  <w:num w:numId="19" w16cid:durableId="522669259">
    <w:abstractNumId w:val="8"/>
  </w:num>
  <w:num w:numId="20" w16cid:durableId="1384864840">
    <w:abstractNumId w:val="3"/>
  </w:num>
  <w:num w:numId="21" w16cid:durableId="1862622223">
    <w:abstractNumId w:val="2"/>
  </w:num>
  <w:num w:numId="22" w16cid:durableId="1436707267">
    <w:abstractNumId w:val="1"/>
  </w:num>
  <w:num w:numId="23" w16cid:durableId="1795829680">
    <w:abstractNumId w:val="0"/>
  </w:num>
  <w:num w:numId="24" w16cid:durableId="711004677">
    <w:abstractNumId w:val="11"/>
  </w:num>
  <w:num w:numId="25" w16cid:durableId="1835338691">
    <w:abstractNumId w:val="43"/>
  </w:num>
  <w:num w:numId="26" w16cid:durableId="1062757372">
    <w:abstractNumId w:val="36"/>
  </w:num>
  <w:num w:numId="27" w16cid:durableId="826436653">
    <w:abstractNumId w:val="39"/>
  </w:num>
  <w:num w:numId="28" w16cid:durableId="664749322">
    <w:abstractNumId w:val="45"/>
  </w:num>
  <w:num w:numId="29" w16cid:durableId="893931937">
    <w:abstractNumId w:val="17"/>
  </w:num>
  <w:num w:numId="30" w16cid:durableId="20428526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0039182">
    <w:abstractNumId w:val="18"/>
  </w:num>
  <w:num w:numId="32" w16cid:durableId="441649003">
    <w:abstractNumId w:val="40"/>
  </w:num>
  <w:num w:numId="33" w16cid:durableId="1700887885">
    <w:abstractNumId w:val="35"/>
  </w:num>
  <w:num w:numId="34" w16cid:durableId="87385621">
    <w:abstractNumId w:val="44"/>
  </w:num>
  <w:num w:numId="35" w16cid:durableId="447698364">
    <w:abstractNumId w:val="27"/>
  </w:num>
  <w:num w:numId="36" w16cid:durableId="74934684">
    <w:abstractNumId w:val="24"/>
  </w:num>
  <w:num w:numId="37" w16cid:durableId="267127929">
    <w:abstractNumId w:val="25"/>
  </w:num>
  <w:num w:numId="38" w16cid:durableId="72434153">
    <w:abstractNumId w:val="28"/>
  </w:num>
  <w:num w:numId="39" w16cid:durableId="761491510">
    <w:abstractNumId w:val="26"/>
  </w:num>
  <w:num w:numId="40" w16cid:durableId="716244451">
    <w:abstractNumId w:val="34"/>
  </w:num>
  <w:num w:numId="41" w16cid:durableId="560092063">
    <w:abstractNumId w:val="30"/>
  </w:num>
  <w:num w:numId="42" w16cid:durableId="2004046541">
    <w:abstractNumId w:val="33"/>
  </w:num>
  <w:num w:numId="43" w16cid:durableId="2037458335">
    <w:abstractNumId w:val="14"/>
  </w:num>
  <w:num w:numId="44" w16cid:durableId="2102795929">
    <w:abstractNumId w:val="41"/>
  </w:num>
  <w:num w:numId="45" w16cid:durableId="253366983">
    <w:abstractNumId w:val="13"/>
  </w:num>
  <w:num w:numId="46" w16cid:durableId="895118782">
    <w:abstractNumId w:val="32"/>
  </w:num>
  <w:num w:numId="47" w16cid:durableId="360204049">
    <w:abstractNumId w:val="21"/>
  </w:num>
  <w:num w:numId="48" w16cid:durableId="812794067">
    <w:abstractNumId w:val="23"/>
  </w:num>
  <w:num w:numId="49" w16cid:durableId="149009652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87"/>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4601"/>
    <w:rsid w:val="0005670C"/>
    <w:rsid w:val="00065428"/>
    <w:rsid w:val="00067DC8"/>
    <w:rsid w:val="00071B52"/>
    <w:rsid w:val="00076AB9"/>
    <w:rsid w:val="00080A86"/>
    <w:rsid w:val="00081A89"/>
    <w:rsid w:val="000834EE"/>
    <w:rsid w:val="0008679F"/>
    <w:rsid w:val="000901C8"/>
    <w:rsid w:val="000938F3"/>
    <w:rsid w:val="00093AA2"/>
    <w:rsid w:val="00093CB8"/>
    <w:rsid w:val="000951D9"/>
    <w:rsid w:val="00097BE0"/>
    <w:rsid w:val="000A223A"/>
    <w:rsid w:val="000A2482"/>
    <w:rsid w:val="000A2721"/>
    <w:rsid w:val="000A57D3"/>
    <w:rsid w:val="000A718A"/>
    <w:rsid w:val="000B51D9"/>
    <w:rsid w:val="000B7CEF"/>
    <w:rsid w:val="000C0375"/>
    <w:rsid w:val="000C0924"/>
    <w:rsid w:val="000C4290"/>
    <w:rsid w:val="000C6858"/>
    <w:rsid w:val="000D104D"/>
    <w:rsid w:val="000D4E03"/>
    <w:rsid w:val="000D5117"/>
    <w:rsid w:val="000D5483"/>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362"/>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99F"/>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5273"/>
    <w:rsid w:val="001C79CA"/>
    <w:rsid w:val="001C7D77"/>
    <w:rsid w:val="001D17B4"/>
    <w:rsid w:val="001D3E05"/>
    <w:rsid w:val="001D49FC"/>
    <w:rsid w:val="001D67CD"/>
    <w:rsid w:val="001E047B"/>
    <w:rsid w:val="001E0E9E"/>
    <w:rsid w:val="001E1569"/>
    <w:rsid w:val="001E50E0"/>
    <w:rsid w:val="001E67AE"/>
    <w:rsid w:val="001E6991"/>
    <w:rsid w:val="001E6DD9"/>
    <w:rsid w:val="001E7950"/>
    <w:rsid w:val="001F1312"/>
    <w:rsid w:val="001F1AF3"/>
    <w:rsid w:val="001F2FF7"/>
    <w:rsid w:val="001F3AFC"/>
    <w:rsid w:val="001F4AF8"/>
    <w:rsid w:val="001F6A27"/>
    <w:rsid w:val="001F7E66"/>
    <w:rsid w:val="002015A9"/>
    <w:rsid w:val="00201802"/>
    <w:rsid w:val="00202A3B"/>
    <w:rsid w:val="00202B63"/>
    <w:rsid w:val="0020711C"/>
    <w:rsid w:val="00207E79"/>
    <w:rsid w:val="0021043D"/>
    <w:rsid w:val="0021252D"/>
    <w:rsid w:val="00215007"/>
    <w:rsid w:val="002154BD"/>
    <w:rsid w:val="00216374"/>
    <w:rsid w:val="00217BAB"/>
    <w:rsid w:val="00221490"/>
    <w:rsid w:val="00222583"/>
    <w:rsid w:val="00223A62"/>
    <w:rsid w:val="00224271"/>
    <w:rsid w:val="002243D4"/>
    <w:rsid w:val="00232624"/>
    <w:rsid w:val="002329CF"/>
    <w:rsid w:val="00233044"/>
    <w:rsid w:val="00234309"/>
    <w:rsid w:val="00234469"/>
    <w:rsid w:val="00237804"/>
    <w:rsid w:val="00237CEA"/>
    <w:rsid w:val="00241043"/>
    <w:rsid w:val="0024228C"/>
    <w:rsid w:val="0024230D"/>
    <w:rsid w:val="00242889"/>
    <w:rsid w:val="002432A5"/>
    <w:rsid w:val="002455E3"/>
    <w:rsid w:val="00245C1E"/>
    <w:rsid w:val="00245D47"/>
    <w:rsid w:val="002471BD"/>
    <w:rsid w:val="002504DE"/>
    <w:rsid w:val="0025134A"/>
    <w:rsid w:val="00251596"/>
    <w:rsid w:val="00251D63"/>
    <w:rsid w:val="0025395B"/>
    <w:rsid w:val="002567D4"/>
    <w:rsid w:val="002574E4"/>
    <w:rsid w:val="00261604"/>
    <w:rsid w:val="0026394A"/>
    <w:rsid w:val="00265E12"/>
    <w:rsid w:val="002679EF"/>
    <w:rsid w:val="00270E87"/>
    <w:rsid w:val="0027163D"/>
    <w:rsid w:val="00271C40"/>
    <w:rsid w:val="002723B4"/>
    <w:rsid w:val="00272CED"/>
    <w:rsid w:val="002732B5"/>
    <w:rsid w:val="00274990"/>
    <w:rsid w:val="002762C1"/>
    <w:rsid w:val="00277BC7"/>
    <w:rsid w:val="00281492"/>
    <w:rsid w:val="00283D88"/>
    <w:rsid w:val="0028674B"/>
    <w:rsid w:val="00291A22"/>
    <w:rsid w:val="00292BFC"/>
    <w:rsid w:val="00295667"/>
    <w:rsid w:val="00296E42"/>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7F3E"/>
    <w:rsid w:val="002E0661"/>
    <w:rsid w:val="002E0F0D"/>
    <w:rsid w:val="002E3B26"/>
    <w:rsid w:val="002E72A0"/>
    <w:rsid w:val="002F0E03"/>
    <w:rsid w:val="002F1331"/>
    <w:rsid w:val="002F42E9"/>
    <w:rsid w:val="002F587C"/>
    <w:rsid w:val="002F5D74"/>
    <w:rsid w:val="002F63BB"/>
    <w:rsid w:val="002F67BB"/>
    <w:rsid w:val="002F7162"/>
    <w:rsid w:val="002F7C18"/>
    <w:rsid w:val="00300223"/>
    <w:rsid w:val="00300D95"/>
    <w:rsid w:val="00301345"/>
    <w:rsid w:val="003019C3"/>
    <w:rsid w:val="003021F3"/>
    <w:rsid w:val="00302A72"/>
    <w:rsid w:val="00304C27"/>
    <w:rsid w:val="0030596B"/>
    <w:rsid w:val="00305ECF"/>
    <w:rsid w:val="003061AA"/>
    <w:rsid w:val="003069FA"/>
    <w:rsid w:val="00306CB9"/>
    <w:rsid w:val="00310F5F"/>
    <w:rsid w:val="00311026"/>
    <w:rsid w:val="0031398D"/>
    <w:rsid w:val="00317378"/>
    <w:rsid w:val="00317673"/>
    <w:rsid w:val="00322B2B"/>
    <w:rsid w:val="00322D03"/>
    <w:rsid w:val="00331748"/>
    <w:rsid w:val="00333CB2"/>
    <w:rsid w:val="003358A1"/>
    <w:rsid w:val="00335C80"/>
    <w:rsid w:val="0033670B"/>
    <w:rsid w:val="003407A3"/>
    <w:rsid w:val="00342197"/>
    <w:rsid w:val="0034327B"/>
    <w:rsid w:val="00343804"/>
    <w:rsid w:val="00343D14"/>
    <w:rsid w:val="00343D63"/>
    <w:rsid w:val="0034557B"/>
    <w:rsid w:val="00346BC4"/>
    <w:rsid w:val="0035088C"/>
    <w:rsid w:val="00351C22"/>
    <w:rsid w:val="00353C8A"/>
    <w:rsid w:val="003549B3"/>
    <w:rsid w:val="00356BEF"/>
    <w:rsid w:val="00357E87"/>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1CA"/>
    <w:rsid w:val="003B04E5"/>
    <w:rsid w:val="003B128C"/>
    <w:rsid w:val="003B298C"/>
    <w:rsid w:val="003B3F69"/>
    <w:rsid w:val="003B539A"/>
    <w:rsid w:val="003B7272"/>
    <w:rsid w:val="003C2CD7"/>
    <w:rsid w:val="003C4080"/>
    <w:rsid w:val="003C41A9"/>
    <w:rsid w:val="003C49FF"/>
    <w:rsid w:val="003C4A68"/>
    <w:rsid w:val="003D222D"/>
    <w:rsid w:val="003D62CA"/>
    <w:rsid w:val="003E43A2"/>
    <w:rsid w:val="003E4A79"/>
    <w:rsid w:val="003E512B"/>
    <w:rsid w:val="003E57A7"/>
    <w:rsid w:val="003E60F3"/>
    <w:rsid w:val="003F2C84"/>
    <w:rsid w:val="003F2D94"/>
    <w:rsid w:val="003F5C78"/>
    <w:rsid w:val="003F61DC"/>
    <w:rsid w:val="003F68F5"/>
    <w:rsid w:val="003F7F1F"/>
    <w:rsid w:val="004047BD"/>
    <w:rsid w:val="00404FB0"/>
    <w:rsid w:val="004051FC"/>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411F"/>
    <w:rsid w:val="00444ABE"/>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5AC1"/>
    <w:rsid w:val="00485F9E"/>
    <w:rsid w:val="00490520"/>
    <w:rsid w:val="0049377A"/>
    <w:rsid w:val="004969C6"/>
    <w:rsid w:val="00496F17"/>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4D79"/>
    <w:rsid w:val="00516204"/>
    <w:rsid w:val="0051680C"/>
    <w:rsid w:val="00516DF7"/>
    <w:rsid w:val="0052098F"/>
    <w:rsid w:val="00523AEE"/>
    <w:rsid w:val="005302EE"/>
    <w:rsid w:val="005336B4"/>
    <w:rsid w:val="0053468D"/>
    <w:rsid w:val="00534899"/>
    <w:rsid w:val="00534A9D"/>
    <w:rsid w:val="00534CEE"/>
    <w:rsid w:val="00535EA8"/>
    <w:rsid w:val="00536D6B"/>
    <w:rsid w:val="00543CE4"/>
    <w:rsid w:val="0054461D"/>
    <w:rsid w:val="00544DFB"/>
    <w:rsid w:val="0055086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1C4E"/>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78D3"/>
    <w:rsid w:val="005B7E2C"/>
    <w:rsid w:val="005C1D24"/>
    <w:rsid w:val="005C416E"/>
    <w:rsid w:val="005C4F01"/>
    <w:rsid w:val="005D08B0"/>
    <w:rsid w:val="005D0FA6"/>
    <w:rsid w:val="005D2A87"/>
    <w:rsid w:val="005D2E5E"/>
    <w:rsid w:val="005D3587"/>
    <w:rsid w:val="005D64CC"/>
    <w:rsid w:val="005E0934"/>
    <w:rsid w:val="005E0D24"/>
    <w:rsid w:val="005E111C"/>
    <w:rsid w:val="005E1CDF"/>
    <w:rsid w:val="005E348C"/>
    <w:rsid w:val="005E5C1D"/>
    <w:rsid w:val="005E5C8D"/>
    <w:rsid w:val="005E653A"/>
    <w:rsid w:val="005F2204"/>
    <w:rsid w:val="005F41CC"/>
    <w:rsid w:val="005F529A"/>
    <w:rsid w:val="00600435"/>
    <w:rsid w:val="00601CD9"/>
    <w:rsid w:val="00604C6F"/>
    <w:rsid w:val="0061000C"/>
    <w:rsid w:val="00612127"/>
    <w:rsid w:val="00613C89"/>
    <w:rsid w:val="006140C3"/>
    <w:rsid w:val="006202A9"/>
    <w:rsid w:val="00620830"/>
    <w:rsid w:val="0062096A"/>
    <w:rsid w:val="00624AEC"/>
    <w:rsid w:val="00626D2E"/>
    <w:rsid w:val="00631708"/>
    <w:rsid w:val="0063191C"/>
    <w:rsid w:val="00631D6A"/>
    <w:rsid w:val="00632726"/>
    <w:rsid w:val="006331C1"/>
    <w:rsid w:val="00640161"/>
    <w:rsid w:val="00641B10"/>
    <w:rsid w:val="00642565"/>
    <w:rsid w:val="00643369"/>
    <w:rsid w:val="0064506A"/>
    <w:rsid w:val="00646C06"/>
    <w:rsid w:val="00647138"/>
    <w:rsid w:val="00657449"/>
    <w:rsid w:val="00657CF1"/>
    <w:rsid w:val="006605EE"/>
    <w:rsid w:val="00663327"/>
    <w:rsid w:val="0066376E"/>
    <w:rsid w:val="00665318"/>
    <w:rsid w:val="00665A51"/>
    <w:rsid w:val="00665EAE"/>
    <w:rsid w:val="006670A6"/>
    <w:rsid w:val="0066762B"/>
    <w:rsid w:val="0067052F"/>
    <w:rsid w:val="00672FEA"/>
    <w:rsid w:val="00676E22"/>
    <w:rsid w:val="00680C47"/>
    <w:rsid w:val="0068203B"/>
    <w:rsid w:val="00682CBB"/>
    <w:rsid w:val="00683136"/>
    <w:rsid w:val="006833BF"/>
    <w:rsid w:val="006844D2"/>
    <w:rsid w:val="006851EE"/>
    <w:rsid w:val="00685272"/>
    <w:rsid w:val="00685329"/>
    <w:rsid w:val="006855E0"/>
    <w:rsid w:val="00687A7C"/>
    <w:rsid w:val="0069161B"/>
    <w:rsid w:val="00692263"/>
    <w:rsid w:val="006927F7"/>
    <w:rsid w:val="00693D6F"/>
    <w:rsid w:val="00696E53"/>
    <w:rsid w:val="006A55EC"/>
    <w:rsid w:val="006A6183"/>
    <w:rsid w:val="006A6C29"/>
    <w:rsid w:val="006B031F"/>
    <w:rsid w:val="006B0DEF"/>
    <w:rsid w:val="006B2546"/>
    <w:rsid w:val="006B31ED"/>
    <w:rsid w:val="006B4946"/>
    <w:rsid w:val="006B5EC5"/>
    <w:rsid w:val="006B6050"/>
    <w:rsid w:val="006B7FC0"/>
    <w:rsid w:val="006C0066"/>
    <w:rsid w:val="006C16F2"/>
    <w:rsid w:val="006C2984"/>
    <w:rsid w:val="006C4A28"/>
    <w:rsid w:val="006C6C8C"/>
    <w:rsid w:val="006D2B0B"/>
    <w:rsid w:val="006D3787"/>
    <w:rsid w:val="006D4966"/>
    <w:rsid w:val="006D5E8A"/>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6CEA"/>
    <w:rsid w:val="006F6FB3"/>
    <w:rsid w:val="007008A4"/>
    <w:rsid w:val="00701E3B"/>
    <w:rsid w:val="00702090"/>
    <w:rsid w:val="00704453"/>
    <w:rsid w:val="0070524E"/>
    <w:rsid w:val="007059E2"/>
    <w:rsid w:val="00705D0B"/>
    <w:rsid w:val="00706610"/>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14BC"/>
    <w:rsid w:val="00731DDB"/>
    <w:rsid w:val="00734629"/>
    <w:rsid w:val="00735987"/>
    <w:rsid w:val="007359D7"/>
    <w:rsid w:val="0073642B"/>
    <w:rsid w:val="00737A6C"/>
    <w:rsid w:val="00740BCB"/>
    <w:rsid w:val="00743795"/>
    <w:rsid w:val="00745AC6"/>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B3D"/>
    <w:rsid w:val="00774E21"/>
    <w:rsid w:val="00780301"/>
    <w:rsid w:val="00780762"/>
    <w:rsid w:val="00780791"/>
    <w:rsid w:val="00783D5E"/>
    <w:rsid w:val="00783D92"/>
    <w:rsid w:val="007841E6"/>
    <w:rsid w:val="00784C11"/>
    <w:rsid w:val="007858AC"/>
    <w:rsid w:val="00790E7E"/>
    <w:rsid w:val="007914C9"/>
    <w:rsid w:val="00794119"/>
    <w:rsid w:val="0079456D"/>
    <w:rsid w:val="00795CD1"/>
    <w:rsid w:val="007962E7"/>
    <w:rsid w:val="0079686B"/>
    <w:rsid w:val="007968EC"/>
    <w:rsid w:val="007970FA"/>
    <w:rsid w:val="00797F2A"/>
    <w:rsid w:val="007A26CA"/>
    <w:rsid w:val="007A35A6"/>
    <w:rsid w:val="007A54E7"/>
    <w:rsid w:val="007B0B9D"/>
    <w:rsid w:val="007B64F7"/>
    <w:rsid w:val="007C0053"/>
    <w:rsid w:val="007C00A7"/>
    <w:rsid w:val="007C2002"/>
    <w:rsid w:val="007C525F"/>
    <w:rsid w:val="007C629F"/>
    <w:rsid w:val="007C6A47"/>
    <w:rsid w:val="007D1C05"/>
    <w:rsid w:val="007D3BEC"/>
    <w:rsid w:val="007D4926"/>
    <w:rsid w:val="007E0851"/>
    <w:rsid w:val="007E2ECD"/>
    <w:rsid w:val="007E39DA"/>
    <w:rsid w:val="007E4491"/>
    <w:rsid w:val="007E53E1"/>
    <w:rsid w:val="007E7348"/>
    <w:rsid w:val="007F0D9A"/>
    <w:rsid w:val="007F0FD4"/>
    <w:rsid w:val="007F1139"/>
    <w:rsid w:val="007F177A"/>
    <w:rsid w:val="007F1B32"/>
    <w:rsid w:val="007F26C7"/>
    <w:rsid w:val="007F2BF0"/>
    <w:rsid w:val="007F3118"/>
    <w:rsid w:val="007F5B40"/>
    <w:rsid w:val="007F60FB"/>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337F"/>
    <w:rsid w:val="0082676B"/>
    <w:rsid w:val="008314D3"/>
    <w:rsid w:val="008324C4"/>
    <w:rsid w:val="00840B20"/>
    <w:rsid w:val="00841B26"/>
    <w:rsid w:val="00843E0C"/>
    <w:rsid w:val="00844C81"/>
    <w:rsid w:val="008451BE"/>
    <w:rsid w:val="0084523F"/>
    <w:rsid w:val="008459E1"/>
    <w:rsid w:val="00846CD1"/>
    <w:rsid w:val="00847B0E"/>
    <w:rsid w:val="00847EF6"/>
    <w:rsid w:val="00851059"/>
    <w:rsid w:val="00851C02"/>
    <w:rsid w:val="00852061"/>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4907"/>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B790F"/>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63C3"/>
    <w:rsid w:val="008F63F7"/>
    <w:rsid w:val="008F6819"/>
    <w:rsid w:val="00900E91"/>
    <w:rsid w:val="00902674"/>
    <w:rsid w:val="00903BFE"/>
    <w:rsid w:val="00904F71"/>
    <w:rsid w:val="009074B2"/>
    <w:rsid w:val="009112AB"/>
    <w:rsid w:val="009139C4"/>
    <w:rsid w:val="00913AD7"/>
    <w:rsid w:val="009150B1"/>
    <w:rsid w:val="00915B9E"/>
    <w:rsid w:val="00917BE5"/>
    <w:rsid w:val="0092157A"/>
    <w:rsid w:val="009246DB"/>
    <w:rsid w:val="00924BD8"/>
    <w:rsid w:val="00926B10"/>
    <w:rsid w:val="0092747E"/>
    <w:rsid w:val="009279EF"/>
    <w:rsid w:val="00932545"/>
    <w:rsid w:val="00932B2A"/>
    <w:rsid w:val="00933718"/>
    <w:rsid w:val="00935460"/>
    <w:rsid w:val="00935643"/>
    <w:rsid w:val="00935D3A"/>
    <w:rsid w:val="00936BD1"/>
    <w:rsid w:val="009403D9"/>
    <w:rsid w:val="009412C5"/>
    <w:rsid w:val="00943081"/>
    <w:rsid w:val="009461E0"/>
    <w:rsid w:val="00946D87"/>
    <w:rsid w:val="0095349A"/>
    <w:rsid w:val="009554B3"/>
    <w:rsid w:val="00956CF3"/>
    <w:rsid w:val="00960290"/>
    <w:rsid w:val="00960903"/>
    <w:rsid w:val="00960F39"/>
    <w:rsid w:val="00962001"/>
    <w:rsid w:val="009622AE"/>
    <w:rsid w:val="009626DF"/>
    <w:rsid w:val="0096554B"/>
    <w:rsid w:val="00966BA8"/>
    <w:rsid w:val="00966D59"/>
    <w:rsid w:val="00966DAC"/>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0BF2"/>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C53E6"/>
    <w:rsid w:val="009D4211"/>
    <w:rsid w:val="009D4398"/>
    <w:rsid w:val="009D489E"/>
    <w:rsid w:val="009D7E60"/>
    <w:rsid w:val="009E1BF8"/>
    <w:rsid w:val="009E2FF2"/>
    <w:rsid w:val="009E3BE8"/>
    <w:rsid w:val="009E5177"/>
    <w:rsid w:val="009E6B01"/>
    <w:rsid w:val="009E7101"/>
    <w:rsid w:val="009E738A"/>
    <w:rsid w:val="009F13DA"/>
    <w:rsid w:val="009F1BD5"/>
    <w:rsid w:val="009F3660"/>
    <w:rsid w:val="009F5D2A"/>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42F"/>
    <w:rsid w:val="00A36613"/>
    <w:rsid w:val="00A3664F"/>
    <w:rsid w:val="00A41ABA"/>
    <w:rsid w:val="00A44229"/>
    <w:rsid w:val="00A46845"/>
    <w:rsid w:val="00A514CF"/>
    <w:rsid w:val="00A51A34"/>
    <w:rsid w:val="00A53592"/>
    <w:rsid w:val="00A55A64"/>
    <w:rsid w:val="00A55C8B"/>
    <w:rsid w:val="00A56522"/>
    <w:rsid w:val="00A57601"/>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0DE5"/>
    <w:rsid w:val="00AD15B8"/>
    <w:rsid w:val="00AD2D78"/>
    <w:rsid w:val="00AD2E8C"/>
    <w:rsid w:val="00AD38A7"/>
    <w:rsid w:val="00AD5BB5"/>
    <w:rsid w:val="00AD6951"/>
    <w:rsid w:val="00AD74C5"/>
    <w:rsid w:val="00AD7EF8"/>
    <w:rsid w:val="00AD7F3E"/>
    <w:rsid w:val="00AE373E"/>
    <w:rsid w:val="00AE4363"/>
    <w:rsid w:val="00AE58DB"/>
    <w:rsid w:val="00AE790B"/>
    <w:rsid w:val="00AE7CB0"/>
    <w:rsid w:val="00AF0ACE"/>
    <w:rsid w:val="00AF3E5E"/>
    <w:rsid w:val="00AF3F27"/>
    <w:rsid w:val="00AF5407"/>
    <w:rsid w:val="00B0012F"/>
    <w:rsid w:val="00B00F10"/>
    <w:rsid w:val="00B03A35"/>
    <w:rsid w:val="00B04AC3"/>
    <w:rsid w:val="00B04AC9"/>
    <w:rsid w:val="00B05059"/>
    <w:rsid w:val="00B074D5"/>
    <w:rsid w:val="00B0775C"/>
    <w:rsid w:val="00B100A6"/>
    <w:rsid w:val="00B10D20"/>
    <w:rsid w:val="00B11CDC"/>
    <w:rsid w:val="00B12340"/>
    <w:rsid w:val="00B12DD9"/>
    <w:rsid w:val="00B138E1"/>
    <w:rsid w:val="00B143F3"/>
    <w:rsid w:val="00B15AEC"/>
    <w:rsid w:val="00B16325"/>
    <w:rsid w:val="00B17B6C"/>
    <w:rsid w:val="00B215CD"/>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1834"/>
    <w:rsid w:val="00B72994"/>
    <w:rsid w:val="00B745F2"/>
    <w:rsid w:val="00B75C39"/>
    <w:rsid w:val="00B75DBC"/>
    <w:rsid w:val="00B7725A"/>
    <w:rsid w:val="00B77298"/>
    <w:rsid w:val="00B7755F"/>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5DCF"/>
    <w:rsid w:val="00BA766F"/>
    <w:rsid w:val="00BB0220"/>
    <w:rsid w:val="00BB0851"/>
    <w:rsid w:val="00BB11CA"/>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04E5"/>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5050D"/>
    <w:rsid w:val="00C50DB7"/>
    <w:rsid w:val="00C50F92"/>
    <w:rsid w:val="00C53ABC"/>
    <w:rsid w:val="00C62398"/>
    <w:rsid w:val="00C63418"/>
    <w:rsid w:val="00C6639A"/>
    <w:rsid w:val="00C67296"/>
    <w:rsid w:val="00C678FC"/>
    <w:rsid w:val="00C67F5B"/>
    <w:rsid w:val="00C718AC"/>
    <w:rsid w:val="00C71C19"/>
    <w:rsid w:val="00C720EF"/>
    <w:rsid w:val="00C77906"/>
    <w:rsid w:val="00C80802"/>
    <w:rsid w:val="00C83461"/>
    <w:rsid w:val="00C8409D"/>
    <w:rsid w:val="00C8455D"/>
    <w:rsid w:val="00C86210"/>
    <w:rsid w:val="00C8781C"/>
    <w:rsid w:val="00C90353"/>
    <w:rsid w:val="00C909CF"/>
    <w:rsid w:val="00C929BB"/>
    <w:rsid w:val="00C936D1"/>
    <w:rsid w:val="00C94ADA"/>
    <w:rsid w:val="00C96BA4"/>
    <w:rsid w:val="00CA1620"/>
    <w:rsid w:val="00CA2CBE"/>
    <w:rsid w:val="00CA33AC"/>
    <w:rsid w:val="00CA7CFD"/>
    <w:rsid w:val="00CB0B1E"/>
    <w:rsid w:val="00CB31A4"/>
    <w:rsid w:val="00CB61F7"/>
    <w:rsid w:val="00CB779E"/>
    <w:rsid w:val="00CC0D70"/>
    <w:rsid w:val="00CC1001"/>
    <w:rsid w:val="00CC1A75"/>
    <w:rsid w:val="00CC516C"/>
    <w:rsid w:val="00CC5228"/>
    <w:rsid w:val="00CC5384"/>
    <w:rsid w:val="00CD0FE3"/>
    <w:rsid w:val="00CD1163"/>
    <w:rsid w:val="00CD388F"/>
    <w:rsid w:val="00CD624F"/>
    <w:rsid w:val="00CD67BB"/>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171D"/>
    <w:rsid w:val="00D2229D"/>
    <w:rsid w:val="00D22C51"/>
    <w:rsid w:val="00D256B0"/>
    <w:rsid w:val="00D2754B"/>
    <w:rsid w:val="00D3147B"/>
    <w:rsid w:val="00D365FB"/>
    <w:rsid w:val="00D370B7"/>
    <w:rsid w:val="00D37B7F"/>
    <w:rsid w:val="00D40615"/>
    <w:rsid w:val="00D41096"/>
    <w:rsid w:val="00D4124D"/>
    <w:rsid w:val="00D43B19"/>
    <w:rsid w:val="00D44987"/>
    <w:rsid w:val="00D509FF"/>
    <w:rsid w:val="00D51A38"/>
    <w:rsid w:val="00D53057"/>
    <w:rsid w:val="00D53CB0"/>
    <w:rsid w:val="00D548DC"/>
    <w:rsid w:val="00D55148"/>
    <w:rsid w:val="00D55A18"/>
    <w:rsid w:val="00D55DC6"/>
    <w:rsid w:val="00D56BAD"/>
    <w:rsid w:val="00D57130"/>
    <w:rsid w:val="00D57EFD"/>
    <w:rsid w:val="00D6190D"/>
    <w:rsid w:val="00D61D86"/>
    <w:rsid w:val="00D62247"/>
    <w:rsid w:val="00D62AB2"/>
    <w:rsid w:val="00D63BE2"/>
    <w:rsid w:val="00D6458C"/>
    <w:rsid w:val="00D65D33"/>
    <w:rsid w:val="00D66DD6"/>
    <w:rsid w:val="00D67D66"/>
    <w:rsid w:val="00D721BE"/>
    <w:rsid w:val="00D73F72"/>
    <w:rsid w:val="00D745FE"/>
    <w:rsid w:val="00D75FA7"/>
    <w:rsid w:val="00D769C6"/>
    <w:rsid w:val="00D81334"/>
    <w:rsid w:val="00D81A5A"/>
    <w:rsid w:val="00D848E8"/>
    <w:rsid w:val="00D85461"/>
    <w:rsid w:val="00D85AD9"/>
    <w:rsid w:val="00D86D74"/>
    <w:rsid w:val="00D93803"/>
    <w:rsid w:val="00D96042"/>
    <w:rsid w:val="00D9660E"/>
    <w:rsid w:val="00DA1959"/>
    <w:rsid w:val="00DA19A6"/>
    <w:rsid w:val="00DA296B"/>
    <w:rsid w:val="00DA3A4A"/>
    <w:rsid w:val="00DA4F46"/>
    <w:rsid w:val="00DA5A2E"/>
    <w:rsid w:val="00DB352D"/>
    <w:rsid w:val="00DB364D"/>
    <w:rsid w:val="00DB3A9D"/>
    <w:rsid w:val="00DB4945"/>
    <w:rsid w:val="00DB6B0A"/>
    <w:rsid w:val="00DB7597"/>
    <w:rsid w:val="00DC0D46"/>
    <w:rsid w:val="00DC17C8"/>
    <w:rsid w:val="00DC1BE8"/>
    <w:rsid w:val="00DC2B2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3FFA"/>
    <w:rsid w:val="00E24C46"/>
    <w:rsid w:val="00E34264"/>
    <w:rsid w:val="00E34A9B"/>
    <w:rsid w:val="00E363BE"/>
    <w:rsid w:val="00E36958"/>
    <w:rsid w:val="00E36A9B"/>
    <w:rsid w:val="00E376C4"/>
    <w:rsid w:val="00E4148D"/>
    <w:rsid w:val="00E4554A"/>
    <w:rsid w:val="00E45EF0"/>
    <w:rsid w:val="00E45F92"/>
    <w:rsid w:val="00E46BA6"/>
    <w:rsid w:val="00E51053"/>
    <w:rsid w:val="00E51B9B"/>
    <w:rsid w:val="00E53749"/>
    <w:rsid w:val="00E53F6B"/>
    <w:rsid w:val="00E6299B"/>
    <w:rsid w:val="00E62C3F"/>
    <w:rsid w:val="00E64CB6"/>
    <w:rsid w:val="00E70B7F"/>
    <w:rsid w:val="00E70F62"/>
    <w:rsid w:val="00E71696"/>
    <w:rsid w:val="00E7173E"/>
    <w:rsid w:val="00E71BAC"/>
    <w:rsid w:val="00E724D4"/>
    <w:rsid w:val="00E72AB4"/>
    <w:rsid w:val="00E72BD0"/>
    <w:rsid w:val="00E72E9B"/>
    <w:rsid w:val="00E73201"/>
    <w:rsid w:val="00E73746"/>
    <w:rsid w:val="00E73DB5"/>
    <w:rsid w:val="00E746F3"/>
    <w:rsid w:val="00E751D9"/>
    <w:rsid w:val="00E754C4"/>
    <w:rsid w:val="00E75FF1"/>
    <w:rsid w:val="00E7650C"/>
    <w:rsid w:val="00E77FF2"/>
    <w:rsid w:val="00E80B80"/>
    <w:rsid w:val="00E817DD"/>
    <w:rsid w:val="00E824E7"/>
    <w:rsid w:val="00E8404A"/>
    <w:rsid w:val="00E8551F"/>
    <w:rsid w:val="00E868E5"/>
    <w:rsid w:val="00E9278E"/>
    <w:rsid w:val="00E92F80"/>
    <w:rsid w:val="00E93ACB"/>
    <w:rsid w:val="00E943D3"/>
    <w:rsid w:val="00E944AB"/>
    <w:rsid w:val="00E94FD3"/>
    <w:rsid w:val="00E9748B"/>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7F3"/>
    <w:rsid w:val="00F06923"/>
    <w:rsid w:val="00F07CE4"/>
    <w:rsid w:val="00F07FF6"/>
    <w:rsid w:val="00F07FFC"/>
    <w:rsid w:val="00F10EB6"/>
    <w:rsid w:val="00F13CF3"/>
    <w:rsid w:val="00F148B6"/>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D3E"/>
    <w:rsid w:val="00F63DB4"/>
    <w:rsid w:val="00F669CE"/>
    <w:rsid w:val="00F67732"/>
    <w:rsid w:val="00F6787B"/>
    <w:rsid w:val="00F7052C"/>
    <w:rsid w:val="00F7076E"/>
    <w:rsid w:val="00F753F4"/>
    <w:rsid w:val="00F81D22"/>
    <w:rsid w:val="00F84246"/>
    <w:rsid w:val="00F857A7"/>
    <w:rsid w:val="00F87807"/>
    <w:rsid w:val="00F87BC7"/>
    <w:rsid w:val="00F92F0A"/>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CD2280"/>
  <w14:defaultImageDpi w14:val="96"/>
  <w15:docId w15:val="{D3FE6747-CD55-4A9E-A1BF-F594E139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D44987"/>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Otsikko1">
    <w:name w:val="heading 1"/>
    <w:basedOn w:val="Normaali"/>
    <w:next w:val="Normaali"/>
    <w:link w:val="Otsikko1Char"/>
    <w:uiPriority w:val="9"/>
    <w:qFormat/>
    <w:rsid w:val="00B6097B"/>
    <w:pPr>
      <w:keepNext/>
      <w:pageBreakBefore/>
      <w:numPr>
        <w:numId w:val="2"/>
      </w:numPr>
      <w:tabs>
        <w:tab w:val="left" w:pos="425"/>
      </w:tabs>
      <w:spacing w:after="240" w:line="360" w:lineRule="auto"/>
      <w:ind w:left="431" w:hanging="431"/>
      <w:outlineLvl w:val="0"/>
    </w:pPr>
    <w:rPr>
      <w:rFonts w:eastAsia="Times New Roman" w:cs="Times New Roman"/>
      <w:b/>
      <w:caps/>
      <w:color w:val="000000" w:themeColor="text1"/>
      <w:kern w:val="0"/>
      <w:sz w:val="28"/>
      <w:szCs w:val="20"/>
      <w14:ligatures w14:val="none"/>
    </w:rPr>
  </w:style>
  <w:style w:type="paragraph" w:styleId="Otsikko2">
    <w:name w:val="heading 2"/>
    <w:basedOn w:val="Normaali"/>
    <w:next w:val="Normaali"/>
    <w:link w:val="Otsikko2Char"/>
    <w:uiPriority w:val="9"/>
    <w:qFormat/>
    <w:rsid w:val="005D2A87"/>
    <w:pPr>
      <w:keepNext/>
      <w:numPr>
        <w:ilvl w:val="1"/>
        <w:numId w:val="2"/>
      </w:numPr>
      <w:spacing w:after="240" w:line="360" w:lineRule="auto"/>
      <w:ind w:left="437" w:hanging="437"/>
      <w:outlineLvl w:val="1"/>
    </w:pPr>
    <w:rPr>
      <w:rFonts w:eastAsia="Times New Roman" w:cs="Times New Roman"/>
      <w:b/>
      <w:kern w:val="0"/>
      <w:sz w:val="24"/>
      <w:szCs w:val="20"/>
      <w14:ligatures w14:val="none"/>
    </w:rPr>
  </w:style>
  <w:style w:type="paragraph" w:styleId="Otsikko3">
    <w:name w:val="heading 3"/>
    <w:basedOn w:val="Normaali"/>
    <w:next w:val="Normaali"/>
    <w:link w:val="Otsikko3Char"/>
    <w:uiPriority w:val="9"/>
    <w:qFormat/>
    <w:rsid w:val="00B6097B"/>
    <w:pPr>
      <w:keepNext/>
      <w:numPr>
        <w:ilvl w:val="2"/>
        <w:numId w:val="2"/>
      </w:numPr>
      <w:spacing w:after="240" w:line="360" w:lineRule="auto"/>
      <w:ind w:left="720"/>
      <w:outlineLvl w:val="2"/>
    </w:pPr>
    <w:rPr>
      <w:rFonts w:eastAsia="Times New Roman" w:cs="Times New Roman"/>
      <w:b/>
      <w:kern w:val="0"/>
      <w:sz w:val="24"/>
      <w:szCs w:val="20"/>
      <w14:ligatures w14:val="none"/>
    </w:rPr>
  </w:style>
  <w:style w:type="paragraph" w:styleId="Otsikko4">
    <w:name w:val="heading 4"/>
    <w:basedOn w:val="Normaali"/>
    <w:next w:val="Normaali"/>
    <w:link w:val="Otsikko4Char"/>
    <w:uiPriority w:val="9"/>
    <w:rsid w:val="00E62C3F"/>
    <w:pPr>
      <w:keepNext/>
      <w:numPr>
        <w:ilvl w:val="3"/>
        <w:numId w:val="2"/>
      </w:numPr>
      <w:pBdr>
        <w:left w:val="single" w:sz="6" w:space="1" w:color="auto"/>
        <w:bottom w:val="single" w:sz="6" w:space="6" w:color="auto"/>
        <w:right w:val="single" w:sz="6" w:space="1" w:color="auto"/>
      </w:pBdr>
      <w:spacing w:before="120" w:after="120" w:line="360" w:lineRule="auto"/>
      <w:jc w:val="both"/>
      <w:outlineLvl w:val="3"/>
    </w:pPr>
    <w:rPr>
      <w:rFonts w:eastAsia="Times New Roman" w:cs="Times New Roman"/>
      <w:kern w:val="0"/>
      <w:sz w:val="24"/>
      <w:szCs w:val="20"/>
      <w14:ligatures w14:val="none"/>
    </w:rPr>
  </w:style>
  <w:style w:type="paragraph" w:styleId="Otsikko5">
    <w:name w:val="heading 5"/>
    <w:basedOn w:val="Normaali"/>
    <w:next w:val="Normaali"/>
    <w:link w:val="Otsikko5Char"/>
    <w:uiPriority w:val="9"/>
    <w:rsid w:val="00E62C3F"/>
    <w:pPr>
      <w:keepNext/>
      <w:numPr>
        <w:ilvl w:val="4"/>
        <w:numId w:val="2"/>
      </w:numPr>
      <w:pBdr>
        <w:left w:val="single" w:sz="6" w:space="1" w:color="auto"/>
        <w:right w:val="single" w:sz="6" w:space="1" w:color="auto"/>
      </w:pBdr>
      <w:spacing w:before="120" w:after="240" w:line="360" w:lineRule="auto"/>
      <w:jc w:val="both"/>
      <w:outlineLvl w:val="4"/>
    </w:pPr>
    <w:rPr>
      <w:rFonts w:eastAsia="Times New Roman" w:cs="Times New Roman"/>
      <w:kern w:val="0"/>
      <w:sz w:val="24"/>
      <w:szCs w:val="20"/>
      <w14:ligatures w14:val="none"/>
    </w:rPr>
  </w:style>
  <w:style w:type="paragraph" w:styleId="Otsikko6">
    <w:name w:val="heading 6"/>
    <w:basedOn w:val="Normaali"/>
    <w:next w:val="Normaali"/>
    <w:link w:val="Otsikko6Char"/>
    <w:uiPriority w:val="9"/>
    <w:rsid w:val="00E62C3F"/>
    <w:pPr>
      <w:keepNext/>
      <w:numPr>
        <w:ilvl w:val="5"/>
        <w:numId w:val="2"/>
      </w:numPr>
      <w:pBdr>
        <w:left w:val="single" w:sz="6" w:space="1" w:color="auto"/>
        <w:bottom w:val="single" w:sz="6" w:space="1" w:color="auto"/>
        <w:right w:val="single" w:sz="6" w:space="1" w:color="auto"/>
      </w:pBdr>
      <w:spacing w:after="240" w:line="360" w:lineRule="auto"/>
      <w:jc w:val="both"/>
      <w:outlineLvl w:val="5"/>
    </w:pPr>
    <w:rPr>
      <w:rFonts w:eastAsia="Times New Roman" w:cs="Times New Roman"/>
      <w:kern w:val="0"/>
      <w:sz w:val="24"/>
      <w:szCs w:val="20"/>
      <w14:ligatures w14:val="none"/>
    </w:rPr>
  </w:style>
  <w:style w:type="paragraph" w:styleId="Otsikko7">
    <w:name w:val="heading 7"/>
    <w:basedOn w:val="Normaali"/>
    <w:next w:val="Normaali"/>
    <w:link w:val="Otsikko7Char"/>
    <w:uiPriority w:val="9"/>
    <w:rsid w:val="00E62C3F"/>
    <w:pPr>
      <w:keepNext/>
      <w:numPr>
        <w:ilvl w:val="6"/>
        <w:numId w:val="2"/>
      </w:numPr>
      <w:pBdr>
        <w:top w:val="single" w:sz="6" w:space="6" w:color="auto"/>
        <w:left w:val="single" w:sz="6" w:space="1" w:color="auto"/>
        <w:bottom w:val="single" w:sz="6" w:space="1" w:color="auto"/>
        <w:right w:val="single" w:sz="6" w:space="1" w:color="auto"/>
      </w:pBdr>
      <w:spacing w:after="240" w:line="360" w:lineRule="auto"/>
      <w:jc w:val="both"/>
      <w:outlineLvl w:val="6"/>
    </w:pPr>
    <w:rPr>
      <w:rFonts w:eastAsia="Times New Roman" w:cs="Times New Roman"/>
      <w:kern w:val="0"/>
      <w:sz w:val="24"/>
      <w:szCs w:val="20"/>
      <w14:ligatures w14:val="none"/>
    </w:rPr>
  </w:style>
  <w:style w:type="paragraph" w:styleId="Otsikko8">
    <w:name w:val="heading 8"/>
    <w:basedOn w:val="Normaali"/>
    <w:next w:val="Normaali"/>
    <w:link w:val="Otsikko8Char"/>
    <w:uiPriority w:val="9"/>
    <w:rsid w:val="00E62C3F"/>
    <w:pPr>
      <w:keepNext/>
      <w:numPr>
        <w:ilvl w:val="7"/>
        <w:numId w:val="2"/>
      </w:numPr>
      <w:spacing w:after="240" w:line="360" w:lineRule="auto"/>
      <w:jc w:val="both"/>
      <w:outlineLvl w:val="7"/>
    </w:pPr>
    <w:rPr>
      <w:rFonts w:ascii="Times" w:eastAsia="Times New Roman" w:hAnsi="Times" w:cs="Times New Roman"/>
      <w:b/>
      <w:kern w:val="0"/>
      <w:sz w:val="24"/>
      <w:szCs w:val="20"/>
      <w14:ligatures w14:val="none"/>
    </w:rPr>
  </w:style>
  <w:style w:type="paragraph" w:styleId="Otsikko9">
    <w:name w:val="heading 9"/>
    <w:basedOn w:val="Normaali"/>
    <w:next w:val="Normaali"/>
    <w:link w:val="Otsikko9Char"/>
    <w:uiPriority w:val="9"/>
    <w:rsid w:val="00E62C3F"/>
    <w:pPr>
      <w:keepNext/>
      <w:numPr>
        <w:ilvl w:val="8"/>
        <w:numId w:val="2"/>
      </w:numPr>
      <w:spacing w:after="240" w:line="360" w:lineRule="auto"/>
      <w:jc w:val="both"/>
      <w:outlineLvl w:val="8"/>
    </w:pPr>
    <w:rPr>
      <w:rFonts w:ascii="Times" w:eastAsia="Times New Roman" w:hAnsi="Times" w:cs="Times New Roman"/>
      <w:b/>
      <w:kern w:val="0"/>
      <w:sz w:val="28"/>
      <w:szCs w:val="20"/>
      <w14:ligatures w14:val="non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eastAsia="Times New Roman" w:cs="Times New Roman"/>
      <w:b/>
      <w:caps/>
      <w:color w:val="000000" w:themeColor="text1"/>
      <w:sz w:val="28"/>
      <w:lang w:val="x-none"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eastAsia="Times New Roman" w:cs="Times New Roman"/>
      <w:b/>
      <w:sz w:val="24"/>
      <w:lang w:val="x-none" w:eastAsia="en-US"/>
    </w:rPr>
  </w:style>
  <w:style w:type="character" w:customStyle="1" w:styleId="Otsikko4Char">
    <w:name w:val="Otsikko 4 Char"/>
    <w:basedOn w:val="Kappaleenoletusfontti"/>
    <w:link w:val="Otsikko4"/>
    <w:uiPriority w:val="9"/>
    <w:locked/>
    <w:rPr>
      <w:rFonts w:eastAsia="Times New Roman" w:cs="Times New Roman"/>
      <w:sz w:val="24"/>
      <w:lang w:val="x-none" w:eastAsia="en-US"/>
    </w:rPr>
  </w:style>
  <w:style w:type="character" w:customStyle="1" w:styleId="Otsikko5Char">
    <w:name w:val="Otsikko 5 Char"/>
    <w:basedOn w:val="Kappaleenoletusfontti"/>
    <w:link w:val="Otsikko5"/>
    <w:uiPriority w:val="9"/>
    <w:locked/>
    <w:rPr>
      <w:rFonts w:eastAsia="Times New Roman" w:cs="Times New Roman"/>
      <w:sz w:val="24"/>
      <w:lang w:val="x-none" w:eastAsia="en-US"/>
    </w:rPr>
  </w:style>
  <w:style w:type="character" w:customStyle="1" w:styleId="Otsikko6Char">
    <w:name w:val="Otsikko 6 Char"/>
    <w:basedOn w:val="Kappaleenoletusfontti"/>
    <w:link w:val="Otsikko6"/>
    <w:uiPriority w:val="9"/>
    <w:locked/>
    <w:rPr>
      <w:rFonts w:eastAsia="Times New Roman" w:cs="Times New Roman"/>
      <w:sz w:val="24"/>
      <w:lang w:val="x-none" w:eastAsia="en-US"/>
    </w:rPr>
  </w:style>
  <w:style w:type="character" w:customStyle="1" w:styleId="Otsikko7Char">
    <w:name w:val="Otsikko 7 Char"/>
    <w:basedOn w:val="Kappaleenoletusfontti"/>
    <w:link w:val="Otsikko7"/>
    <w:uiPriority w:val="9"/>
    <w:locked/>
    <w:rPr>
      <w:rFonts w:cs="Times New Roman"/>
      <w:sz w:val="24"/>
      <w:lang w:val="x-none" w:eastAsia="en-US"/>
    </w:rPr>
  </w:style>
  <w:style w:type="character" w:customStyle="1" w:styleId="Otsikko8Char">
    <w:name w:val="Otsikko 8 Char"/>
    <w:basedOn w:val="Kappaleenoletusfontti"/>
    <w:link w:val="Otsikko8"/>
    <w:uiPriority w:val="9"/>
    <w:locked/>
    <w:rPr>
      <w:rFonts w:ascii="Times" w:hAnsi="Times" w:cs="Times New Roman"/>
      <w:b/>
      <w:sz w:val="24"/>
      <w:lang w:val="x-none" w:eastAsia="en-US"/>
    </w:rPr>
  </w:style>
  <w:style w:type="character" w:customStyle="1" w:styleId="Otsikko9Char">
    <w:name w:val="Otsikko 9 Char"/>
    <w:basedOn w:val="Kappaleenoletusfontti"/>
    <w:link w:val="Otsikko9"/>
    <w:uiPriority w:val="9"/>
    <w:locked/>
    <w:rPr>
      <w:rFonts w:ascii="Times" w:hAnsi="Times" w:cs="Times New Roman"/>
      <w:b/>
      <w:sz w:val="28"/>
      <w:lang w:val="x-none" w:eastAsia="en-US"/>
    </w:rPr>
  </w:style>
  <w:style w:type="paragraph" w:styleId="Loppuviitteenteksti">
    <w:name w:val="endnote text"/>
    <w:basedOn w:val="Normaali"/>
    <w:link w:val="LoppuviitteentekstiChar"/>
    <w:uiPriority w:val="99"/>
    <w:semiHidden/>
    <w:rsid w:val="00E62C3F"/>
    <w:pPr>
      <w:spacing w:after="240" w:line="360" w:lineRule="auto"/>
      <w:jc w:val="both"/>
    </w:pPr>
    <w:rPr>
      <w:rFonts w:ascii="Times" w:eastAsia="Times New Roman" w:hAnsi="Times" w:cs="Times New Roman"/>
      <w:kern w:val="0"/>
      <w:sz w:val="20"/>
      <w:szCs w:val="20"/>
      <w14:ligatures w14:val="none"/>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pPr>
      <w:spacing w:after="240" w:line="360" w:lineRule="auto"/>
      <w:jc w:val="both"/>
    </w:pPr>
    <w:rPr>
      <w:rFonts w:eastAsia="Times New Roman" w:cs="Times New Roman"/>
      <w:kern w:val="0"/>
      <w:sz w:val="24"/>
      <w:szCs w:val="20"/>
      <w14:ligatures w14:val="none"/>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spacing w:after="240" w:line="360" w:lineRule="auto"/>
      <w:ind w:left="1010" w:hanging="159"/>
      <w:jc w:val="both"/>
    </w:pPr>
    <w:rPr>
      <w:rFonts w:eastAsia="Times New Roman" w:cs="Times New Roman"/>
      <w:kern w:val="0"/>
      <w:sz w:val="24"/>
      <w:szCs w:val="20"/>
      <w14:ligatures w14:val="none"/>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pPr>
      <w:spacing w:after="240" w:line="360" w:lineRule="auto"/>
      <w:jc w:val="both"/>
    </w:pPr>
    <w:rPr>
      <w:rFonts w:eastAsia="Times New Roman" w:cs="Times New Roman"/>
      <w:kern w:val="0"/>
      <w:sz w:val="28"/>
      <w:szCs w:val="20"/>
      <w14:ligatures w14:val="none"/>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spacing w:after="240" w:line="360" w:lineRule="auto"/>
      <w:ind w:left="1440" w:right="-720"/>
      <w:jc w:val="both"/>
    </w:pPr>
    <w:rPr>
      <w:rFonts w:ascii="Times" w:eastAsia="Times New Roman" w:hAnsi="Times" w:cs="Times New Roman"/>
      <w:kern w:val="0"/>
      <w:sz w:val="24"/>
      <w:szCs w:val="20"/>
      <w:lang w:val="en-US"/>
      <w14:ligatures w14:val="none"/>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spacing w:after="240" w:line="360" w:lineRule="auto"/>
      <w:ind w:left="357"/>
      <w:jc w:val="both"/>
    </w:pPr>
    <w:rPr>
      <w:rFonts w:eastAsia="Times New Roman" w:cs="Times New Roman"/>
      <w:kern w:val="0"/>
      <w:sz w:val="24"/>
      <w:szCs w:val="20"/>
      <w14:ligatures w14:val="none"/>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spacing w:after="240" w:line="360" w:lineRule="auto"/>
      <w:jc w:val="both"/>
    </w:pPr>
    <w:rPr>
      <w:rFonts w:ascii="Times" w:eastAsia="Times New Roman" w:hAnsi="Times" w:cs="Times New Roman"/>
      <w:kern w:val="0"/>
      <w:sz w:val="24"/>
      <w:szCs w:val="20"/>
      <w14:ligatures w14:val="none"/>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spacing w:after="240" w:line="360" w:lineRule="auto"/>
      <w:jc w:val="both"/>
    </w:pPr>
    <w:rPr>
      <w:rFonts w:eastAsia="Times New Roman" w:cs="Times New Roman"/>
      <w:kern w:val="0"/>
      <w:sz w:val="24"/>
      <w:szCs w:val="24"/>
      <w14:ligatures w14:val="none"/>
    </w:r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spacing w:after="240" w:line="360" w:lineRule="auto"/>
      <w:jc w:val="both"/>
    </w:pPr>
    <w:rPr>
      <w:rFonts w:eastAsia="Times New Roman" w:cs="Times New Roman"/>
      <w:kern w:val="0"/>
      <w:sz w:val="24"/>
      <w:szCs w:val="24"/>
      <w14:ligatures w14:val="none"/>
    </w:r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line="360" w:lineRule="auto"/>
      <w:ind w:left="851"/>
    </w:pPr>
    <w:rPr>
      <w:rFonts w:eastAsia="Times New Roman" w:cs="Times New Roman"/>
      <w:kern w:val="0"/>
      <w:sz w:val="24"/>
      <w:szCs w:val="24"/>
      <w14:ligatures w14:val="none"/>
    </w:rPr>
  </w:style>
  <w:style w:type="paragraph" w:styleId="Sisluet1">
    <w:name w:val="toc 1"/>
    <w:basedOn w:val="Normaali"/>
    <w:next w:val="Normaali"/>
    <w:autoRedefine/>
    <w:uiPriority w:val="39"/>
    <w:rsid w:val="00AA7A33"/>
    <w:pPr>
      <w:tabs>
        <w:tab w:val="left" w:pos="397"/>
        <w:tab w:val="right" w:leader="dot" w:pos="7928"/>
      </w:tabs>
      <w:spacing w:after="0" w:line="360" w:lineRule="auto"/>
    </w:pPr>
    <w:rPr>
      <w:rFonts w:eastAsia="Times New Roman" w:cs="Times New Roman"/>
      <w:caps/>
      <w:noProof/>
      <w:kern w:val="0"/>
      <w:sz w:val="24"/>
      <w:szCs w:val="24"/>
      <w14:ligatures w14:val="none"/>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line="360" w:lineRule="auto"/>
      <w:ind w:left="397"/>
      <w:jc w:val="both"/>
    </w:pPr>
    <w:rPr>
      <w:rFonts w:eastAsia="Times New Roman" w:cs="Times New Roman"/>
      <w:kern w:val="0"/>
      <w:sz w:val="24"/>
      <w:szCs w:val="24"/>
      <w14:ligatures w14:val="none"/>
    </w:r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spacing w:after="240" w:line="360" w:lineRule="auto"/>
      <w:ind w:left="720"/>
      <w:contextualSpacing/>
      <w:jc w:val="both"/>
    </w:pPr>
    <w:rPr>
      <w:rFonts w:eastAsia="Times New Roman" w:cs="Times New Roman"/>
      <w:kern w:val="0"/>
      <w:sz w:val="24"/>
      <w:szCs w:val="24"/>
      <w14:ligatures w14:val="none"/>
    </w:rPr>
  </w:style>
  <w:style w:type="paragraph" w:styleId="Seliteteksti">
    <w:name w:val="Balloon Text"/>
    <w:basedOn w:val="Normaali"/>
    <w:link w:val="SelitetekstiChar"/>
    <w:uiPriority w:val="99"/>
    <w:rsid w:val="007E39DA"/>
    <w:pPr>
      <w:spacing w:after="0" w:line="240" w:lineRule="auto"/>
      <w:jc w:val="both"/>
    </w:pPr>
    <w:rPr>
      <w:rFonts w:ascii="Tahoma" w:eastAsia="Times New Roman" w:hAnsi="Tahoma" w:cs="Tahoma"/>
      <w:kern w:val="0"/>
      <w:sz w:val="16"/>
      <w:szCs w:val="16"/>
      <w14:ligatures w14:val="none"/>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after="240" w:line="240" w:lineRule="auto"/>
      <w:jc w:val="both"/>
    </w:pPr>
    <w:rPr>
      <w:rFonts w:eastAsia="Times New Roman" w:cs="Times New Roman"/>
      <w:kern w:val="0"/>
      <w:sz w:val="20"/>
      <w:szCs w:val="20"/>
      <w14:ligatures w14:val="none"/>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line="360" w:lineRule="auto"/>
    </w:pPr>
    <w:rPr>
      <w:rFonts w:eastAsia="Times New Roman" w:cs="Times New Roman"/>
      <w:kern w:val="0"/>
      <w:sz w:val="24"/>
      <w:szCs w:val="20"/>
      <w14:ligatures w14:val="none"/>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after="240" w:line="240" w:lineRule="auto"/>
    </w:pPr>
    <w:rPr>
      <w:rFonts w:eastAsia="Times New Roman" w:cs="Times New Roman"/>
      <w:color w:val="000000" w:themeColor="text1"/>
      <w:kern w:val="0"/>
      <w:sz w:val="24"/>
      <w:szCs w:val="20"/>
      <w14:ligatures w14:val="none"/>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3"/>
      </w:numPr>
      <w:tabs>
        <w:tab w:val="clear" w:pos="360"/>
      </w:tabs>
      <w:spacing w:after="120"/>
      <w:ind w:left="709" w:hanging="425"/>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pPr>
    <w:rPr>
      <w:rFonts w:eastAsia="Times New Roman" w:cs="Times New Roman"/>
      <w:kern w:val="0"/>
      <w:sz w:val="24"/>
      <w:szCs w:val="24"/>
      <w:lang w:val="en-US"/>
      <w14:ligatures w14:val="none"/>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pPr>
  </w:style>
  <w:style w:type="paragraph" w:styleId="Kuvaotsikkoluettelo">
    <w:name w:val="table of figures"/>
    <w:basedOn w:val="Normaali"/>
    <w:link w:val="KuvaotsikkoluetteloChar"/>
    <w:uiPriority w:val="99"/>
    <w:unhideWhenUsed/>
    <w:rsid w:val="00595165"/>
    <w:pPr>
      <w:spacing w:after="0" w:line="360" w:lineRule="auto"/>
      <w:jc w:val="both"/>
    </w:pPr>
    <w:rPr>
      <w:rFonts w:eastAsia="Times New Roman" w:cs="Times New Roman"/>
      <w:kern w:val="0"/>
      <w:sz w:val="24"/>
      <w:szCs w:val="24"/>
      <w14:ligatures w14:val="none"/>
    </w:r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jc w:val="both"/>
    </w:pPr>
    <w:rPr>
      <w:rFonts w:eastAsia="Times New Roman" w:cs="Times New Roman"/>
      <w:kern w:val="0"/>
      <w:sz w:val="24"/>
      <w:szCs w:val="24"/>
      <w14:ligatures w14:val="none"/>
    </w:r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jc w:val="both"/>
    </w:pPr>
    <w:rPr>
      <w:rFonts w:eastAsia="Times New Roman" w:cs="Times New Roman"/>
      <w:kern w:val="0"/>
      <w:sz w:val="20"/>
      <w:szCs w:val="20"/>
      <w14:ligatures w14:val="none"/>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760">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wnloads\VAMK_mallipohja_paivitetty_2023-06-29.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D5327-9AB9-4178-AA98-07C5256E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VAMK_mallipohja_paivitetty_2023-06-29.dotx</Template>
  <TotalTime>346</TotalTime>
  <Pages>2</Pages>
  <Words>586</Words>
  <Characters>4747</Characters>
  <Application>Microsoft Office Word</Application>
  <DocSecurity>0</DocSecurity>
  <Lines>39</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Opinnäytetyön nimi</vt:lpstr>
      <vt:lpstr>Opinnäytetyön nimi</vt:lpstr>
    </vt:vector>
  </TitlesOfParts>
  <Company>VAMK</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nimi</dc:title>
  <dc:subject/>
  <dc:creator>Tero Ala-Hulkko</dc:creator>
  <cp:keywords/>
  <dc:description/>
  <cp:lastModifiedBy>Tero Ala-Hulkko</cp:lastModifiedBy>
  <cp:revision>8</cp:revision>
  <cp:lastPrinted>2017-11-23T05:47:00Z</cp:lastPrinted>
  <dcterms:created xsi:type="dcterms:W3CDTF">2023-11-20T09:22:00Z</dcterms:created>
  <dcterms:modified xsi:type="dcterms:W3CDTF">2023-11-20T22:33:00Z</dcterms:modified>
</cp:coreProperties>
</file>