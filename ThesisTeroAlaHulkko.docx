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EDDF02" w14:textId="77777777" w:rsidR="00B6097B" w:rsidRDefault="00B6097B" w:rsidP="009C44FD">
      <w:pPr>
        <w:spacing w:after="0"/>
        <w:jc w:val="center"/>
      </w:pPr>
    </w:p>
    <w:p w14:paraId="1C910FB8" w14:textId="77777777" w:rsidR="009C44FD" w:rsidRPr="005302EE" w:rsidRDefault="00943081" w:rsidP="009C44FD">
      <w:pPr>
        <w:spacing w:after="0"/>
        <w:jc w:val="center"/>
      </w:pPr>
      <w:r w:rsidRPr="00943081">
        <w:rPr>
          <w:noProof/>
          <w:sz w:val="32"/>
          <w:szCs w:val="32"/>
          <w:lang w:eastAsia="fi-FI"/>
        </w:rPr>
        <w:drawing>
          <wp:inline distT="0" distB="0" distL="0" distR="0" wp14:anchorId="0ED8C223" wp14:editId="2C9C6958">
            <wp:extent cx="1752600" cy="942975"/>
            <wp:effectExtent l="0" t="0" r="0" b="0"/>
            <wp:docPr id="1" name="Picture 3" descr="C:\Users\kpu\AppData\Local\Microsoft\Windows\Temporary Internet Files\Content.Outlook\Y2BXHU81\VAMK_log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pu\AppData\Local\Microsoft\Windows\Temporary Internet Files\Content.Outlook\Y2BXHU81\VAMK_logo (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0" cy="942975"/>
                    </a:xfrm>
                    <a:prstGeom prst="rect">
                      <a:avLst/>
                    </a:prstGeom>
                    <a:noFill/>
                    <a:ln>
                      <a:noFill/>
                    </a:ln>
                  </pic:spPr>
                </pic:pic>
              </a:graphicData>
            </a:graphic>
          </wp:inline>
        </w:drawing>
      </w:r>
    </w:p>
    <w:p w14:paraId="0414BDF8" w14:textId="77777777" w:rsidR="009C44FD" w:rsidRPr="005302EE" w:rsidRDefault="009C44FD" w:rsidP="009C44FD">
      <w:pPr>
        <w:spacing w:after="0"/>
        <w:jc w:val="center"/>
      </w:pPr>
    </w:p>
    <w:p w14:paraId="2AC88872" w14:textId="77777777" w:rsidR="009C44FD" w:rsidRPr="005302EE" w:rsidRDefault="009C44FD" w:rsidP="009C44FD">
      <w:pPr>
        <w:spacing w:after="0"/>
        <w:jc w:val="center"/>
      </w:pPr>
    </w:p>
    <w:p w14:paraId="6A273D7A" w14:textId="77777777" w:rsidR="009C44FD" w:rsidRPr="005302EE" w:rsidRDefault="009C44FD" w:rsidP="009C44FD">
      <w:pPr>
        <w:spacing w:after="0"/>
        <w:jc w:val="center"/>
      </w:pPr>
    </w:p>
    <w:p w14:paraId="7E6E56C5" w14:textId="77777777" w:rsidR="009C44FD" w:rsidRDefault="009C44FD" w:rsidP="009C44FD">
      <w:pPr>
        <w:spacing w:after="0"/>
        <w:jc w:val="center"/>
      </w:pPr>
    </w:p>
    <w:p w14:paraId="6A03C185" w14:textId="77777777" w:rsidR="00420FC5" w:rsidRDefault="00420FC5" w:rsidP="009C44FD">
      <w:pPr>
        <w:spacing w:after="0"/>
        <w:jc w:val="center"/>
      </w:pPr>
    </w:p>
    <w:p w14:paraId="2D23F232" w14:textId="77777777" w:rsidR="00420FC5" w:rsidRPr="005302EE" w:rsidRDefault="00420FC5" w:rsidP="009C44FD">
      <w:pPr>
        <w:spacing w:after="0"/>
        <w:jc w:val="center"/>
      </w:pPr>
    </w:p>
    <w:p w14:paraId="570F2AB3" w14:textId="77777777" w:rsidR="009C44FD" w:rsidRPr="005302EE" w:rsidRDefault="009C44FD" w:rsidP="006855E0">
      <w:pPr>
        <w:spacing w:after="0"/>
        <w:jc w:val="center"/>
      </w:pPr>
    </w:p>
    <w:p w14:paraId="7BE5FA41" w14:textId="77777777" w:rsidR="009C44FD" w:rsidRPr="005302EE" w:rsidRDefault="009C44FD" w:rsidP="009C44FD">
      <w:pPr>
        <w:spacing w:after="0"/>
        <w:jc w:val="center"/>
      </w:pPr>
    </w:p>
    <w:p w14:paraId="40BE78AA" w14:textId="77777777" w:rsidR="009C44FD" w:rsidRPr="00506335" w:rsidRDefault="009C44FD" w:rsidP="009C44FD">
      <w:pPr>
        <w:spacing w:after="0"/>
        <w:jc w:val="cente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938"/>
      </w:tblGrid>
      <w:tr w:rsidR="009C44FD" w:rsidRPr="00C9285D" w14:paraId="2297B480" w14:textId="77777777" w:rsidTr="00E01BEF">
        <w:trPr>
          <w:trHeight w:val="526"/>
        </w:trPr>
        <w:tc>
          <w:tcPr>
            <w:tcW w:w="9140" w:type="dxa"/>
            <w:tcBorders>
              <w:top w:val="nil"/>
              <w:left w:val="nil"/>
              <w:bottom w:val="nil"/>
              <w:right w:val="nil"/>
            </w:tcBorders>
          </w:tcPr>
          <w:p w14:paraId="6627DEB5" w14:textId="339AE66F" w:rsidR="009C44FD" w:rsidRPr="008F2284" w:rsidRDefault="00594C50" w:rsidP="00E01BEF">
            <w:pPr>
              <w:spacing w:after="0"/>
              <w:jc w:val="center"/>
              <w:rPr>
                <w:rFonts w:cstheme="minorHAnsi"/>
                <w:sz w:val="28"/>
                <w:szCs w:val="28"/>
                <w:lang w:val="en-GB"/>
              </w:rPr>
            </w:pPr>
            <w:r>
              <w:rPr>
                <w:rFonts w:cstheme="minorHAnsi"/>
                <w:sz w:val="28"/>
                <w:szCs w:val="28"/>
                <w:lang w:val="en-GB"/>
              </w:rPr>
              <w:t>Tero Ala-Hulkko</w:t>
            </w:r>
          </w:p>
        </w:tc>
      </w:tr>
      <w:tr w:rsidR="009C44FD" w:rsidRPr="00594C50" w14:paraId="28D97AB7" w14:textId="77777777" w:rsidTr="00E01BEF">
        <w:tc>
          <w:tcPr>
            <w:tcW w:w="9140" w:type="dxa"/>
            <w:tcBorders>
              <w:top w:val="nil"/>
              <w:left w:val="nil"/>
              <w:bottom w:val="nil"/>
              <w:right w:val="nil"/>
            </w:tcBorders>
          </w:tcPr>
          <w:p w14:paraId="30F457CF" w14:textId="11A7099D" w:rsidR="009C44FD" w:rsidRPr="00594C50" w:rsidRDefault="00594C50" w:rsidP="00E01BEF">
            <w:pPr>
              <w:spacing w:after="0"/>
              <w:jc w:val="center"/>
              <w:rPr>
                <w:rFonts w:cstheme="minorHAnsi"/>
                <w:sz w:val="44"/>
                <w:szCs w:val="44"/>
                <w:lang w:val="en-GB"/>
              </w:rPr>
            </w:pPr>
            <w:r w:rsidRPr="00594C50">
              <w:rPr>
                <w:rFonts w:cstheme="minorHAnsi"/>
                <w:sz w:val="44"/>
                <w:szCs w:val="44"/>
                <w:lang w:val="en-GB"/>
              </w:rPr>
              <w:t>Modernization of a legacy codebase</w:t>
            </w:r>
          </w:p>
        </w:tc>
      </w:tr>
      <w:tr w:rsidR="009C44FD" w:rsidRPr="00594C50" w14:paraId="179E79BF" w14:textId="77777777" w:rsidTr="00E01BEF">
        <w:tc>
          <w:tcPr>
            <w:tcW w:w="9140" w:type="dxa"/>
            <w:tcBorders>
              <w:top w:val="nil"/>
              <w:left w:val="nil"/>
              <w:bottom w:val="nil"/>
              <w:right w:val="nil"/>
            </w:tcBorders>
          </w:tcPr>
          <w:p w14:paraId="3A458224" w14:textId="50287B17" w:rsidR="009C44FD" w:rsidRPr="008F2284" w:rsidRDefault="009C44FD" w:rsidP="00E01BEF">
            <w:pPr>
              <w:jc w:val="center"/>
              <w:rPr>
                <w:rFonts w:cstheme="minorHAnsi"/>
                <w:sz w:val="28"/>
                <w:szCs w:val="28"/>
                <w:lang w:val="en-GB"/>
              </w:rPr>
            </w:pPr>
          </w:p>
        </w:tc>
      </w:tr>
    </w:tbl>
    <w:p w14:paraId="35B13F9F" w14:textId="77777777" w:rsidR="009C44FD" w:rsidRPr="00BF429D" w:rsidRDefault="009C44FD" w:rsidP="005D2A87">
      <w:pPr>
        <w:pStyle w:val="Headerliite"/>
        <w:rPr>
          <w:lang w:val="en-GB"/>
        </w:rPr>
      </w:pPr>
    </w:p>
    <w:p w14:paraId="6BE2892E" w14:textId="77777777" w:rsidR="00E73201" w:rsidRPr="00BF429D" w:rsidRDefault="00E73201" w:rsidP="00E73201">
      <w:pPr>
        <w:spacing w:after="0"/>
        <w:jc w:val="center"/>
        <w:rPr>
          <w:rFonts w:cstheme="minorHAnsi"/>
          <w:lang w:val="en-GB"/>
        </w:rPr>
      </w:pPr>
    </w:p>
    <w:p w14:paraId="6CB5A26B" w14:textId="77777777" w:rsidR="009C44FD" w:rsidRPr="00BF429D" w:rsidRDefault="009C44FD" w:rsidP="009C44FD">
      <w:pPr>
        <w:spacing w:after="0"/>
        <w:jc w:val="center"/>
        <w:rPr>
          <w:rFonts w:cstheme="minorHAnsi"/>
          <w:lang w:val="en-GB"/>
        </w:rPr>
      </w:pPr>
    </w:p>
    <w:p w14:paraId="0F24D4B1" w14:textId="77777777" w:rsidR="009622AE" w:rsidRPr="00BF429D" w:rsidRDefault="009622AE" w:rsidP="009C44FD">
      <w:pPr>
        <w:spacing w:after="0"/>
        <w:jc w:val="center"/>
        <w:rPr>
          <w:rFonts w:cstheme="minorHAnsi"/>
          <w:lang w:val="en-GB"/>
        </w:rPr>
      </w:pPr>
    </w:p>
    <w:p w14:paraId="13003A7C" w14:textId="77777777" w:rsidR="009622AE" w:rsidRPr="00BF429D" w:rsidRDefault="009622AE" w:rsidP="009C44FD">
      <w:pPr>
        <w:spacing w:after="0"/>
        <w:jc w:val="center"/>
        <w:rPr>
          <w:rFonts w:cstheme="minorHAnsi"/>
          <w:lang w:val="en-GB"/>
        </w:rPr>
      </w:pPr>
    </w:p>
    <w:p w14:paraId="0AD052A9" w14:textId="77777777" w:rsidR="009622AE" w:rsidRPr="00BF429D" w:rsidRDefault="009622AE" w:rsidP="009C44FD">
      <w:pPr>
        <w:spacing w:after="0"/>
        <w:jc w:val="center"/>
        <w:rPr>
          <w:rFonts w:cstheme="minorHAnsi"/>
          <w:lang w:val="en-GB"/>
        </w:rPr>
      </w:pPr>
    </w:p>
    <w:p w14:paraId="74FFC5EE" w14:textId="77777777" w:rsidR="00C50F92" w:rsidRPr="00BF429D" w:rsidRDefault="00C50F92" w:rsidP="007730EF">
      <w:pPr>
        <w:spacing w:after="0"/>
        <w:rPr>
          <w:rFonts w:cstheme="minorHAnsi"/>
          <w:lang w:val="en-GB"/>
        </w:rPr>
      </w:pPr>
    </w:p>
    <w:tbl>
      <w:tblPr>
        <w:tblpPr w:leftFromText="141" w:rightFromText="141" w:vertAnchor="text" w:horzAnchor="margin" w:tblpY="5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938"/>
      </w:tblGrid>
      <w:tr w:rsidR="0086003A" w:rsidRPr="00594C50" w14:paraId="5D1CCAED" w14:textId="77777777" w:rsidTr="00DF5414">
        <w:tc>
          <w:tcPr>
            <w:tcW w:w="7938" w:type="dxa"/>
            <w:tcBorders>
              <w:top w:val="nil"/>
              <w:left w:val="nil"/>
              <w:bottom w:val="nil"/>
              <w:right w:val="nil"/>
            </w:tcBorders>
          </w:tcPr>
          <w:p w14:paraId="13591F91" w14:textId="4AE6609F" w:rsidR="0086003A" w:rsidRPr="008F2284" w:rsidRDefault="00594C50" w:rsidP="009403D9">
            <w:pPr>
              <w:spacing w:after="0" w:line="240" w:lineRule="auto"/>
              <w:jc w:val="center"/>
              <w:rPr>
                <w:rFonts w:cstheme="minorHAnsi"/>
                <w:sz w:val="28"/>
                <w:szCs w:val="28"/>
                <w:lang w:val="en-GB"/>
              </w:rPr>
            </w:pPr>
            <w:r w:rsidRPr="00594C50">
              <w:rPr>
                <w:rFonts w:cstheme="minorHAnsi"/>
                <w:sz w:val="28"/>
                <w:szCs w:val="28"/>
                <w:lang w:val="en-GB"/>
              </w:rPr>
              <w:t>Cloud-Based Software Engineering</w:t>
            </w:r>
          </w:p>
        </w:tc>
      </w:tr>
      <w:tr w:rsidR="0086003A" w:rsidRPr="00506335" w14:paraId="3DDCB9E2" w14:textId="77777777" w:rsidTr="00DF5414">
        <w:tc>
          <w:tcPr>
            <w:tcW w:w="7938" w:type="dxa"/>
            <w:tcBorders>
              <w:top w:val="nil"/>
              <w:left w:val="nil"/>
              <w:bottom w:val="nil"/>
              <w:right w:val="nil"/>
            </w:tcBorders>
          </w:tcPr>
          <w:p w14:paraId="34A1CA5A" w14:textId="7346FA2D" w:rsidR="0086003A" w:rsidRPr="00506335" w:rsidRDefault="0086003A" w:rsidP="00BB0851">
            <w:pPr>
              <w:spacing w:after="0" w:line="240" w:lineRule="auto"/>
              <w:jc w:val="center"/>
              <w:rPr>
                <w:rFonts w:cstheme="minorHAnsi"/>
                <w:sz w:val="28"/>
                <w:szCs w:val="28"/>
              </w:rPr>
            </w:pPr>
            <w:r w:rsidRPr="00506335">
              <w:rPr>
                <w:rFonts w:cstheme="minorHAnsi"/>
                <w:sz w:val="28"/>
                <w:szCs w:val="28"/>
              </w:rPr>
              <w:t>20</w:t>
            </w:r>
            <w:r w:rsidR="00BB0851" w:rsidRPr="00506335">
              <w:rPr>
                <w:rFonts w:cstheme="minorHAnsi"/>
                <w:sz w:val="28"/>
                <w:szCs w:val="28"/>
              </w:rPr>
              <w:t>2</w:t>
            </w:r>
            <w:r w:rsidR="00594C50">
              <w:rPr>
                <w:rFonts w:cstheme="minorHAnsi"/>
                <w:sz w:val="28"/>
                <w:szCs w:val="28"/>
              </w:rPr>
              <w:t>4</w:t>
            </w:r>
          </w:p>
        </w:tc>
      </w:tr>
    </w:tbl>
    <w:p w14:paraId="57D3EF1D" w14:textId="77777777" w:rsidR="009C44FD" w:rsidRPr="00506335" w:rsidRDefault="009C44FD" w:rsidP="00322D03">
      <w:pPr>
        <w:pageBreakBefore/>
        <w:spacing w:after="0" w:line="240" w:lineRule="auto"/>
        <w:rPr>
          <w:rFonts w:cstheme="minorHAnsi"/>
          <w:szCs w:val="20"/>
        </w:rPr>
      </w:pPr>
      <w:r w:rsidRPr="00506335">
        <w:rPr>
          <w:rFonts w:cstheme="minorHAnsi"/>
        </w:rPr>
        <w:lastRenderedPageBreak/>
        <w:t>VAASAN AMMATTIKORKEAKOULU</w:t>
      </w:r>
      <w:r w:rsidR="00237CEA" w:rsidRPr="00506335">
        <w:rPr>
          <w:rFonts w:cstheme="minorHAnsi"/>
        </w:rPr>
        <w:t xml:space="preserve"> (koko 12)</w:t>
      </w:r>
    </w:p>
    <w:p w14:paraId="3BF081ED" w14:textId="346693BE" w:rsidR="009C44FD" w:rsidRPr="00506335" w:rsidRDefault="00594C50" w:rsidP="009C44FD">
      <w:pPr>
        <w:spacing w:after="0"/>
        <w:rPr>
          <w:rFonts w:cstheme="minorHAnsi"/>
        </w:rPr>
      </w:pPr>
      <w:proofErr w:type="spellStart"/>
      <w:r w:rsidRPr="00594C50">
        <w:rPr>
          <w:rFonts w:ascii="Calibri" w:hAnsi="Calibri" w:cs="Calibri"/>
          <w:bCs/>
        </w:rPr>
        <w:t>Cloud-Based</w:t>
      </w:r>
      <w:proofErr w:type="spellEnd"/>
      <w:r w:rsidRPr="00594C50">
        <w:rPr>
          <w:rFonts w:ascii="Calibri" w:hAnsi="Calibri" w:cs="Calibri"/>
          <w:bCs/>
        </w:rPr>
        <w:t xml:space="preserve"> Software Engineering</w:t>
      </w:r>
    </w:p>
    <w:p w14:paraId="14B53A57" w14:textId="77777777" w:rsidR="009C44FD" w:rsidRPr="00506335" w:rsidRDefault="009C44FD" w:rsidP="0038126A">
      <w:pPr>
        <w:rPr>
          <w:rFonts w:cstheme="minorHAnsi"/>
          <w:b/>
          <w:sz w:val="28"/>
          <w:szCs w:val="28"/>
        </w:rPr>
      </w:pPr>
      <w:r w:rsidRPr="00506335">
        <w:rPr>
          <w:rFonts w:cstheme="minorHAnsi"/>
          <w:b/>
          <w:sz w:val="28"/>
          <w:szCs w:val="28"/>
        </w:rPr>
        <w:t>TIIVISTELMÄ</w:t>
      </w:r>
      <w:r w:rsidR="00237CEA" w:rsidRPr="00506335">
        <w:rPr>
          <w:rFonts w:cstheme="minorHAnsi"/>
          <w:b/>
          <w:sz w:val="28"/>
          <w:szCs w:val="28"/>
        </w:rPr>
        <w:t xml:space="preserve"> (koko 14)</w:t>
      </w:r>
    </w:p>
    <w:p w14:paraId="078BDBE6" w14:textId="77777777" w:rsidR="009C44FD" w:rsidRPr="00915B9E" w:rsidRDefault="009C44FD" w:rsidP="009C44FD">
      <w:pPr>
        <w:spacing w:after="0" w:line="240" w:lineRule="auto"/>
        <w:rPr>
          <w:rFonts w:cstheme="minorHAnsi"/>
          <w:szCs w:val="20"/>
        </w:rPr>
      </w:pPr>
      <w:r w:rsidRPr="00506335">
        <w:rPr>
          <w:rFonts w:cstheme="minorHAnsi"/>
        </w:rPr>
        <w:t>Tekijä</w:t>
      </w:r>
      <w:r w:rsidRPr="00506335">
        <w:rPr>
          <w:rFonts w:cstheme="minorHAnsi"/>
        </w:rPr>
        <w:tab/>
      </w:r>
      <w:r w:rsidRPr="00506335">
        <w:rPr>
          <w:rFonts w:cstheme="minorHAnsi"/>
        </w:rPr>
        <w:tab/>
      </w:r>
      <w:r w:rsidRPr="00506335">
        <w:rPr>
          <w:rFonts w:cstheme="minorHAnsi"/>
        </w:rPr>
        <w:tab/>
      </w:r>
      <w:r w:rsidR="00A33B0C" w:rsidRPr="00E3544C">
        <w:rPr>
          <w:rFonts w:cstheme="minorHAnsi"/>
        </w:rPr>
        <w:t>Etunimi Sukunimi</w:t>
      </w:r>
    </w:p>
    <w:p w14:paraId="1B7FB430" w14:textId="77777777" w:rsidR="009C44FD" w:rsidRDefault="009C44FD" w:rsidP="00693D6F">
      <w:pPr>
        <w:spacing w:after="0" w:line="240" w:lineRule="auto"/>
        <w:rPr>
          <w:rFonts w:cstheme="minorHAnsi"/>
        </w:rPr>
      </w:pPr>
      <w:r w:rsidRPr="00915B9E">
        <w:rPr>
          <w:rFonts w:cstheme="minorHAnsi"/>
        </w:rPr>
        <w:t>Opinnäytetyön nimi</w:t>
      </w:r>
      <w:r w:rsidRPr="00915B9E">
        <w:rPr>
          <w:rFonts w:cstheme="minorHAnsi"/>
        </w:rPr>
        <w:tab/>
      </w:r>
      <w:r w:rsidR="00554DC3" w:rsidRPr="005766B8">
        <w:rPr>
          <w:rFonts w:cstheme="minorHAnsi"/>
        </w:rPr>
        <w:t xml:space="preserve">Opinnäytetyön </w:t>
      </w:r>
      <w:proofErr w:type="gramStart"/>
      <w:r w:rsidR="00554DC3" w:rsidRPr="005766B8">
        <w:rPr>
          <w:rFonts w:cstheme="minorHAnsi"/>
        </w:rPr>
        <w:t>nimi</w:t>
      </w:r>
      <w:r w:rsidR="00554DC3">
        <w:rPr>
          <w:rFonts w:cstheme="minorHAnsi"/>
        </w:rPr>
        <w:t xml:space="preserve"> </w:t>
      </w:r>
      <w:r w:rsidR="009A2D5C">
        <w:rPr>
          <w:rFonts w:cstheme="minorHAnsi"/>
        </w:rPr>
        <w:t>:</w:t>
      </w:r>
      <w:proofErr w:type="gramEnd"/>
      <w:r w:rsidR="009A2D5C">
        <w:rPr>
          <w:rFonts w:cstheme="minorHAnsi"/>
        </w:rPr>
        <w:t xml:space="preserve"> </w:t>
      </w:r>
    </w:p>
    <w:p w14:paraId="0D3060AB" w14:textId="77777777" w:rsidR="00554DC3" w:rsidRPr="00915B9E" w:rsidRDefault="00554DC3" w:rsidP="00693D6F">
      <w:pPr>
        <w:spacing w:after="0" w:line="240" w:lineRule="auto"/>
        <w:rPr>
          <w:rFonts w:cstheme="minorHAnsi"/>
          <w:szCs w:val="20"/>
        </w:rPr>
      </w:pPr>
      <w:r>
        <w:rPr>
          <w:rFonts w:cstheme="minorHAnsi"/>
          <w:szCs w:val="20"/>
        </w:rPr>
        <w:tab/>
      </w:r>
      <w:r>
        <w:rPr>
          <w:rFonts w:cstheme="minorHAnsi"/>
          <w:szCs w:val="20"/>
        </w:rPr>
        <w:tab/>
      </w:r>
      <w:r>
        <w:rPr>
          <w:rFonts w:cstheme="minorHAnsi"/>
          <w:szCs w:val="20"/>
        </w:rPr>
        <w:tab/>
        <w:t>Mahdollinen alaotsikko</w:t>
      </w:r>
    </w:p>
    <w:p w14:paraId="13F941B0" w14:textId="77777777" w:rsidR="00A33B0C" w:rsidRDefault="009C44FD" w:rsidP="009C44FD">
      <w:pPr>
        <w:spacing w:after="0" w:line="240" w:lineRule="auto"/>
        <w:rPr>
          <w:rFonts w:cstheme="minorHAnsi"/>
        </w:rPr>
      </w:pPr>
      <w:r w:rsidRPr="00915B9E">
        <w:rPr>
          <w:rFonts w:cstheme="minorHAnsi"/>
        </w:rPr>
        <w:t>Vuosi</w:t>
      </w:r>
      <w:r w:rsidRPr="00915B9E">
        <w:rPr>
          <w:rFonts w:cstheme="minorHAnsi"/>
        </w:rPr>
        <w:tab/>
      </w:r>
      <w:r w:rsidRPr="00915B9E">
        <w:rPr>
          <w:rFonts w:cstheme="minorHAnsi"/>
        </w:rPr>
        <w:tab/>
      </w:r>
      <w:r w:rsidRPr="00915B9E">
        <w:rPr>
          <w:rFonts w:cstheme="minorHAnsi"/>
        </w:rPr>
        <w:tab/>
        <w:t>20</w:t>
      </w:r>
      <w:r w:rsidR="00BB0851" w:rsidRPr="00915B9E">
        <w:rPr>
          <w:rFonts w:cstheme="minorHAnsi"/>
        </w:rPr>
        <w:t>2</w:t>
      </w:r>
      <w:r w:rsidR="00BE5329">
        <w:rPr>
          <w:rFonts w:cstheme="minorHAnsi"/>
        </w:rPr>
        <w:t>X</w:t>
      </w:r>
    </w:p>
    <w:p w14:paraId="5C59ADF0" w14:textId="77777777" w:rsidR="009C44FD" w:rsidRPr="00915B9E" w:rsidRDefault="00A33B0C" w:rsidP="009C44FD">
      <w:pPr>
        <w:spacing w:after="0" w:line="240" w:lineRule="auto"/>
        <w:rPr>
          <w:rFonts w:cstheme="minorHAnsi"/>
          <w:szCs w:val="20"/>
        </w:rPr>
      </w:pPr>
      <w:r>
        <w:rPr>
          <w:rFonts w:cstheme="minorHAnsi"/>
        </w:rPr>
        <w:t>K</w:t>
      </w:r>
      <w:r w:rsidR="009C44FD" w:rsidRPr="00915B9E">
        <w:rPr>
          <w:rFonts w:cstheme="minorHAnsi"/>
        </w:rPr>
        <w:t>ieli</w:t>
      </w:r>
      <w:r w:rsidR="009C44FD" w:rsidRPr="00915B9E">
        <w:rPr>
          <w:rFonts w:cstheme="minorHAnsi"/>
        </w:rPr>
        <w:tab/>
      </w:r>
      <w:r w:rsidR="009C44FD" w:rsidRPr="00915B9E">
        <w:rPr>
          <w:rFonts w:cstheme="minorHAnsi"/>
        </w:rPr>
        <w:tab/>
      </w:r>
      <w:r w:rsidR="009C44FD" w:rsidRPr="00915B9E">
        <w:rPr>
          <w:rFonts w:cstheme="minorHAnsi"/>
        </w:rPr>
        <w:tab/>
        <w:t>suomi</w:t>
      </w:r>
    </w:p>
    <w:p w14:paraId="7772C872" w14:textId="77777777" w:rsidR="009C44FD" w:rsidRPr="00915B9E" w:rsidRDefault="009C44FD" w:rsidP="009C44FD">
      <w:pPr>
        <w:spacing w:after="0" w:line="240" w:lineRule="auto"/>
        <w:rPr>
          <w:rFonts w:cstheme="minorHAnsi"/>
          <w:szCs w:val="20"/>
        </w:rPr>
      </w:pPr>
      <w:r w:rsidRPr="00915B9E">
        <w:rPr>
          <w:rFonts w:cstheme="minorHAnsi"/>
        </w:rPr>
        <w:t>Sivumäärä</w:t>
      </w:r>
      <w:r w:rsidRPr="00915B9E">
        <w:rPr>
          <w:rFonts w:cstheme="minorHAnsi"/>
        </w:rPr>
        <w:tab/>
      </w:r>
      <w:r w:rsidRPr="00915B9E">
        <w:rPr>
          <w:rFonts w:cstheme="minorHAnsi"/>
        </w:rPr>
        <w:tab/>
      </w:r>
      <w:r w:rsidR="00482E2A" w:rsidRPr="00915B9E">
        <w:rPr>
          <w:rFonts w:cstheme="minorHAnsi"/>
        </w:rPr>
        <w:t>4</w:t>
      </w:r>
      <w:r w:rsidR="004739CB" w:rsidRPr="00915B9E">
        <w:rPr>
          <w:rFonts w:cstheme="minorHAnsi"/>
        </w:rPr>
        <w:t>3</w:t>
      </w:r>
      <w:r w:rsidRPr="00915B9E">
        <w:rPr>
          <w:rFonts w:cstheme="minorHAnsi"/>
        </w:rPr>
        <w:t xml:space="preserve"> + 3 liitettä </w:t>
      </w:r>
    </w:p>
    <w:p w14:paraId="0980ABB6" w14:textId="77777777" w:rsidR="009C44FD" w:rsidRPr="00506335" w:rsidRDefault="009C44FD" w:rsidP="009C44FD">
      <w:pPr>
        <w:spacing w:after="0" w:line="240" w:lineRule="auto"/>
        <w:rPr>
          <w:rFonts w:cstheme="minorHAnsi"/>
          <w:szCs w:val="20"/>
        </w:rPr>
      </w:pPr>
      <w:r w:rsidRPr="00915B9E">
        <w:rPr>
          <w:rFonts w:cstheme="minorHAnsi"/>
        </w:rPr>
        <w:t>Ohjaaja</w:t>
      </w:r>
      <w:r w:rsidRPr="00915B9E">
        <w:rPr>
          <w:rFonts w:cstheme="minorHAnsi"/>
        </w:rPr>
        <w:tab/>
      </w:r>
      <w:r w:rsidRPr="00915B9E">
        <w:rPr>
          <w:rFonts w:cstheme="minorHAnsi"/>
        </w:rPr>
        <w:tab/>
      </w:r>
      <w:r w:rsidR="003B04E5" w:rsidRPr="00915B9E">
        <w:rPr>
          <w:rFonts w:cstheme="minorHAnsi"/>
        </w:rPr>
        <w:t>Etunimi</w:t>
      </w:r>
      <w:r w:rsidR="001F6A27" w:rsidRPr="00915B9E">
        <w:rPr>
          <w:rFonts w:cstheme="minorHAnsi"/>
        </w:rPr>
        <w:t xml:space="preserve"> </w:t>
      </w:r>
      <w:r w:rsidR="003B04E5" w:rsidRPr="00915B9E">
        <w:rPr>
          <w:rFonts w:cstheme="minorHAnsi"/>
        </w:rPr>
        <w:t>Sukunimi</w:t>
      </w:r>
      <w:r w:rsidR="00867C4A" w:rsidRPr="00915B9E">
        <w:rPr>
          <w:rFonts w:cstheme="minorHAnsi"/>
        </w:rPr>
        <w:t xml:space="preserve"> </w:t>
      </w:r>
    </w:p>
    <w:p w14:paraId="284826FB" w14:textId="77777777" w:rsidR="009C44FD" w:rsidRPr="00506335" w:rsidRDefault="009C44FD" w:rsidP="009C44FD">
      <w:pPr>
        <w:pBdr>
          <w:top w:val="single" w:sz="4" w:space="1" w:color="auto"/>
        </w:pBdr>
        <w:spacing w:after="0" w:line="240" w:lineRule="auto"/>
        <w:rPr>
          <w:rFonts w:cstheme="minorHAnsi"/>
        </w:rPr>
      </w:pPr>
    </w:p>
    <w:p w14:paraId="730C380F" w14:textId="77777777" w:rsidR="009C44FD" w:rsidRPr="00506335" w:rsidRDefault="009C44FD" w:rsidP="009403D9">
      <w:pPr>
        <w:pStyle w:val="Eivli"/>
        <w:jc w:val="both"/>
        <w:rPr>
          <w:rFonts w:cstheme="minorHAnsi"/>
        </w:rPr>
      </w:pPr>
      <w:r w:rsidRPr="00506335">
        <w:rPr>
          <w:rFonts w:cstheme="minorHAnsi"/>
        </w:rPr>
        <w:t xml:space="preserve">Tiivistelmässä käytetään rivinväliä 1. </w:t>
      </w:r>
      <w:r w:rsidR="00237CEA" w:rsidRPr="00506335">
        <w:rPr>
          <w:rFonts w:cstheme="minorHAnsi"/>
        </w:rPr>
        <w:t>Tiivistelmä kirjoitetaan täydellisinä lauseina. Sähketyyliä ei käytetä, ei liioin alleviivauksia, kursivointeja tai harvennuksia.  Tiivistelmän pituus on 75</w:t>
      </w:r>
      <w:r w:rsidR="00535EA8" w:rsidRPr="00506335">
        <w:rPr>
          <w:rFonts w:cstheme="minorHAnsi"/>
        </w:rPr>
        <w:t xml:space="preserve"> </w:t>
      </w:r>
      <w:r w:rsidR="00237CEA" w:rsidRPr="00506335">
        <w:rPr>
          <w:rFonts w:cstheme="minorHAnsi"/>
        </w:rPr>
        <w:t>-</w:t>
      </w:r>
      <w:r w:rsidR="00535EA8" w:rsidRPr="00506335">
        <w:rPr>
          <w:rFonts w:cstheme="minorHAnsi"/>
        </w:rPr>
        <w:t xml:space="preserve"> </w:t>
      </w:r>
      <w:r w:rsidR="00237CEA" w:rsidRPr="00506335">
        <w:rPr>
          <w:rFonts w:cstheme="minorHAnsi"/>
        </w:rPr>
        <w:t>200 sanaa</w:t>
      </w:r>
      <w:r w:rsidRPr="00506335">
        <w:rPr>
          <w:rFonts w:cstheme="minorHAnsi"/>
        </w:rPr>
        <w:t>.</w:t>
      </w:r>
      <w:r w:rsidR="009B2B7C" w:rsidRPr="00506335">
        <w:rPr>
          <w:rFonts w:cstheme="minorHAnsi"/>
        </w:rPr>
        <w:t xml:space="preserve"> </w:t>
      </w:r>
      <w:r w:rsidRPr="00506335">
        <w:rPr>
          <w:rFonts w:cstheme="minorHAnsi"/>
        </w:rPr>
        <w:t>Teksti on hyvä jakaa kappaleisiin luettavuuden takia</w:t>
      </w:r>
      <w:r w:rsidR="009B2B7C" w:rsidRPr="00506335">
        <w:rPr>
          <w:rFonts w:cstheme="minorHAnsi"/>
        </w:rPr>
        <w:t>,</w:t>
      </w:r>
      <w:r w:rsidRPr="00506335">
        <w:rPr>
          <w:rFonts w:cstheme="minorHAnsi"/>
        </w:rPr>
        <w:t xml:space="preserve"> </w:t>
      </w:r>
      <w:r w:rsidR="009B2B7C" w:rsidRPr="00506335">
        <w:rPr>
          <w:rFonts w:cstheme="minorHAnsi"/>
        </w:rPr>
        <w:t>e</w:t>
      </w:r>
      <w:r w:rsidRPr="00506335">
        <w:rPr>
          <w:rFonts w:cstheme="minorHAnsi"/>
        </w:rPr>
        <w:t>simerkiksi seuraavan kaavan mukaan:</w:t>
      </w:r>
    </w:p>
    <w:p w14:paraId="36CF7F3A" w14:textId="77777777" w:rsidR="009C44FD" w:rsidRPr="00506335" w:rsidRDefault="009C44FD" w:rsidP="009403D9">
      <w:pPr>
        <w:pStyle w:val="Eivli"/>
        <w:jc w:val="both"/>
        <w:rPr>
          <w:rFonts w:cstheme="minorHAnsi"/>
        </w:rPr>
      </w:pPr>
      <w:r w:rsidRPr="00506335">
        <w:rPr>
          <w:rFonts w:cstheme="minorHAnsi"/>
        </w:rPr>
        <w:t>Ensimmäisessä kappaleessa kuvailla</w:t>
      </w:r>
      <w:r w:rsidR="009B2B7C" w:rsidRPr="00506335">
        <w:rPr>
          <w:rFonts w:cstheme="minorHAnsi"/>
        </w:rPr>
        <w:t>an</w:t>
      </w:r>
      <w:r w:rsidRPr="00506335">
        <w:rPr>
          <w:rFonts w:cstheme="minorHAnsi"/>
        </w:rPr>
        <w:t xml:space="preserve"> lyhyesti tutkimuksen tausta</w:t>
      </w:r>
      <w:r w:rsidR="007E7348" w:rsidRPr="00506335">
        <w:rPr>
          <w:rFonts w:cstheme="minorHAnsi"/>
        </w:rPr>
        <w:t>a</w:t>
      </w:r>
      <w:r w:rsidRPr="00506335">
        <w:rPr>
          <w:rFonts w:cstheme="minorHAnsi"/>
        </w:rPr>
        <w:t xml:space="preserve"> ja tutkimusongelma</w:t>
      </w:r>
      <w:r w:rsidR="00693D6F" w:rsidRPr="00506335">
        <w:rPr>
          <w:rFonts w:cstheme="minorHAnsi"/>
        </w:rPr>
        <w:t xml:space="preserve">a sekä </w:t>
      </w:r>
      <w:r w:rsidRPr="00506335">
        <w:rPr>
          <w:rFonts w:cstheme="minorHAnsi"/>
        </w:rPr>
        <w:t>tutkimuksen tehtävä</w:t>
      </w:r>
      <w:r w:rsidR="00CC1A75" w:rsidRPr="00506335">
        <w:rPr>
          <w:rFonts w:cstheme="minorHAnsi"/>
        </w:rPr>
        <w:t>ä.</w:t>
      </w:r>
    </w:p>
    <w:p w14:paraId="51509D93" w14:textId="77777777" w:rsidR="009C44FD" w:rsidRPr="00506335" w:rsidRDefault="009B2B7C" w:rsidP="009403D9">
      <w:pPr>
        <w:pStyle w:val="Eivli"/>
        <w:jc w:val="both"/>
        <w:rPr>
          <w:rFonts w:cstheme="minorHAnsi"/>
        </w:rPr>
      </w:pPr>
      <w:r w:rsidRPr="00506335">
        <w:rPr>
          <w:rFonts w:cstheme="minorHAnsi"/>
        </w:rPr>
        <w:t xml:space="preserve">Toisessa kappaleessa </w:t>
      </w:r>
      <w:r w:rsidR="009C44FD" w:rsidRPr="00506335">
        <w:rPr>
          <w:rFonts w:cstheme="minorHAnsi"/>
        </w:rPr>
        <w:t>kuvailla</w:t>
      </w:r>
      <w:r w:rsidRPr="00506335">
        <w:rPr>
          <w:rFonts w:cstheme="minorHAnsi"/>
        </w:rPr>
        <w:t>an</w:t>
      </w:r>
      <w:r w:rsidR="009C44FD" w:rsidRPr="00506335">
        <w:rPr>
          <w:rFonts w:cstheme="minorHAnsi"/>
        </w:rPr>
        <w:t xml:space="preserve"> lyhyesti tutkimuksen teoreettista viitekehystä, keskeisiä käsitteitä sekä tutkimuksessa käytettyjä menetelmiä ja tutkimusaineistoa.</w:t>
      </w:r>
    </w:p>
    <w:p w14:paraId="1CB9F183" w14:textId="77777777" w:rsidR="009C44FD" w:rsidRPr="00506335" w:rsidRDefault="009B2B7C" w:rsidP="009403D9">
      <w:pPr>
        <w:pStyle w:val="Eivli"/>
        <w:jc w:val="both"/>
        <w:rPr>
          <w:rFonts w:cstheme="minorHAnsi"/>
        </w:rPr>
      </w:pPr>
      <w:r w:rsidRPr="00506335">
        <w:rPr>
          <w:rFonts w:cstheme="minorHAnsi"/>
        </w:rPr>
        <w:t>Kolmannessa kappaleessa esitetään</w:t>
      </w:r>
      <w:r w:rsidR="009C44FD" w:rsidRPr="00506335">
        <w:rPr>
          <w:rFonts w:cstheme="minorHAnsi"/>
        </w:rPr>
        <w:t xml:space="preserve"> lyhyesti tutkimuksen keskeisiä havaintoja ja tuloksia sekä keskeisiä johtopäätöksiä ja tulkintoja.</w:t>
      </w:r>
      <w:r w:rsidR="00391916" w:rsidRPr="00506335">
        <w:rPr>
          <w:rFonts w:cstheme="minorHAnsi"/>
        </w:rPr>
        <w:t xml:space="preserve"> </w:t>
      </w:r>
    </w:p>
    <w:p w14:paraId="2472F1A7" w14:textId="77777777" w:rsidR="009C44FD" w:rsidRPr="008F2284" w:rsidRDefault="008F2284" w:rsidP="009C44FD">
      <w:pPr>
        <w:spacing w:after="0" w:line="240" w:lineRule="auto"/>
        <w:rPr>
          <w:rFonts w:cstheme="minorHAnsi"/>
          <w:lang w:val="en-GB"/>
        </w:rPr>
      </w:pPr>
      <w:r w:rsidRPr="008F2284">
        <w:rPr>
          <w:rFonts w:cstheme="minorHAnsi"/>
          <w:lang w:val="en-GB"/>
        </w:rPr>
        <w:t>Note: Only Finnish students include an abstract in Finnish if the thesis is writ-ten in English.</w:t>
      </w:r>
    </w:p>
    <w:p w14:paraId="68AD5CF2" w14:textId="77777777" w:rsidR="009C44FD" w:rsidRDefault="009C44FD" w:rsidP="0038126A">
      <w:pPr>
        <w:spacing w:after="0" w:line="240" w:lineRule="auto"/>
        <w:rPr>
          <w:rFonts w:cstheme="minorHAnsi"/>
          <w:lang w:val="en-GB"/>
        </w:rPr>
      </w:pPr>
    </w:p>
    <w:p w14:paraId="5DD3A27A" w14:textId="77777777" w:rsidR="00835FB3" w:rsidRDefault="00835FB3" w:rsidP="0038126A">
      <w:pPr>
        <w:spacing w:after="0" w:line="240" w:lineRule="auto"/>
        <w:rPr>
          <w:rFonts w:cstheme="minorHAnsi"/>
          <w:lang w:val="en-GB"/>
        </w:rPr>
      </w:pPr>
    </w:p>
    <w:p w14:paraId="1B0D181C" w14:textId="77777777" w:rsidR="00835FB3" w:rsidRDefault="00835FB3" w:rsidP="0038126A">
      <w:pPr>
        <w:spacing w:after="0" w:line="240" w:lineRule="auto"/>
        <w:rPr>
          <w:rFonts w:cstheme="minorHAnsi"/>
          <w:lang w:val="en-GB"/>
        </w:rPr>
      </w:pPr>
    </w:p>
    <w:p w14:paraId="6062B253" w14:textId="77777777" w:rsidR="00835FB3" w:rsidRDefault="00835FB3" w:rsidP="0038126A">
      <w:pPr>
        <w:spacing w:after="0" w:line="240" w:lineRule="auto"/>
        <w:rPr>
          <w:rFonts w:cstheme="minorHAnsi"/>
          <w:lang w:val="en-GB"/>
        </w:rPr>
      </w:pPr>
    </w:p>
    <w:p w14:paraId="45601748" w14:textId="77777777" w:rsidR="00835FB3" w:rsidRDefault="00835FB3" w:rsidP="0038126A">
      <w:pPr>
        <w:spacing w:after="0" w:line="240" w:lineRule="auto"/>
        <w:rPr>
          <w:rFonts w:cstheme="minorHAnsi"/>
          <w:lang w:val="en-GB"/>
        </w:rPr>
      </w:pPr>
    </w:p>
    <w:p w14:paraId="126A0C09" w14:textId="77777777" w:rsidR="00835FB3" w:rsidRDefault="00835FB3" w:rsidP="0038126A">
      <w:pPr>
        <w:spacing w:after="0" w:line="240" w:lineRule="auto"/>
        <w:rPr>
          <w:rFonts w:cstheme="minorHAnsi"/>
          <w:lang w:val="en-GB"/>
        </w:rPr>
      </w:pPr>
    </w:p>
    <w:p w14:paraId="095C77CF" w14:textId="77777777" w:rsidR="00835FB3" w:rsidRDefault="00835FB3" w:rsidP="0038126A">
      <w:pPr>
        <w:spacing w:after="0" w:line="240" w:lineRule="auto"/>
        <w:rPr>
          <w:rFonts w:cstheme="minorHAnsi"/>
          <w:lang w:val="en-GB"/>
        </w:rPr>
      </w:pPr>
    </w:p>
    <w:p w14:paraId="3B6CFF11" w14:textId="77777777" w:rsidR="00835FB3" w:rsidRDefault="00835FB3" w:rsidP="0038126A">
      <w:pPr>
        <w:spacing w:after="0" w:line="240" w:lineRule="auto"/>
        <w:rPr>
          <w:rFonts w:cstheme="minorHAnsi"/>
          <w:lang w:val="en-GB"/>
        </w:rPr>
      </w:pPr>
    </w:p>
    <w:p w14:paraId="5F81F1DC" w14:textId="77777777" w:rsidR="00835FB3" w:rsidRDefault="00835FB3" w:rsidP="0038126A">
      <w:pPr>
        <w:spacing w:after="0" w:line="240" w:lineRule="auto"/>
        <w:rPr>
          <w:rFonts w:cstheme="minorHAnsi"/>
          <w:lang w:val="en-GB"/>
        </w:rPr>
      </w:pPr>
    </w:p>
    <w:p w14:paraId="17287817" w14:textId="77777777" w:rsidR="00835FB3" w:rsidRPr="008F2284" w:rsidRDefault="00835FB3" w:rsidP="0038126A">
      <w:pPr>
        <w:spacing w:after="0" w:line="240" w:lineRule="auto"/>
        <w:rPr>
          <w:rFonts w:cstheme="minorHAnsi"/>
          <w:lang w:val="en-GB"/>
        </w:rPr>
      </w:pPr>
    </w:p>
    <w:p w14:paraId="0693C4CE" w14:textId="77777777" w:rsidR="009C44FD" w:rsidRPr="008F2284" w:rsidRDefault="009C44FD" w:rsidP="0038126A">
      <w:pPr>
        <w:spacing w:after="0" w:line="240" w:lineRule="auto"/>
        <w:rPr>
          <w:rFonts w:cstheme="minorHAnsi"/>
          <w:lang w:val="en-GB"/>
        </w:rPr>
      </w:pPr>
    </w:p>
    <w:p w14:paraId="6DF1BA05" w14:textId="77777777" w:rsidR="002A6352" w:rsidRPr="00506335" w:rsidRDefault="002A6352" w:rsidP="002A6352">
      <w:pPr>
        <w:pBdr>
          <w:top w:val="single" w:sz="4" w:space="1" w:color="auto"/>
        </w:pBdr>
        <w:spacing w:after="0" w:line="240" w:lineRule="auto"/>
        <w:rPr>
          <w:rFonts w:cstheme="minorHAnsi"/>
        </w:rPr>
      </w:pPr>
      <w:r w:rsidRPr="00506335">
        <w:rPr>
          <w:rFonts w:cstheme="minorHAnsi"/>
        </w:rPr>
        <w:t>Avainsanat</w:t>
      </w:r>
      <w:r w:rsidRPr="00506335">
        <w:rPr>
          <w:rFonts w:cstheme="minorHAnsi"/>
        </w:rPr>
        <w:tab/>
      </w:r>
      <w:r w:rsidRPr="00506335">
        <w:rPr>
          <w:rFonts w:cstheme="minorHAnsi"/>
        </w:rPr>
        <w:tab/>
        <w:t>oppiminen, tehokkuus, opetusmenetelmät</w:t>
      </w:r>
      <w:r w:rsidR="00506335">
        <w:rPr>
          <w:rFonts w:cstheme="minorHAnsi"/>
        </w:rPr>
        <w:br/>
      </w:r>
      <w:r w:rsidR="00506335">
        <w:rPr>
          <w:rFonts w:cstheme="minorHAnsi"/>
        </w:rPr>
        <w:tab/>
      </w:r>
      <w:r w:rsidR="00506335">
        <w:rPr>
          <w:rFonts w:cstheme="minorHAnsi"/>
        </w:rPr>
        <w:tab/>
      </w:r>
      <w:r w:rsidRPr="00506335">
        <w:rPr>
          <w:rFonts w:cstheme="minorHAnsi"/>
        </w:rPr>
        <w:tab/>
        <w:t>(4–5 avainsanaa)</w:t>
      </w:r>
    </w:p>
    <w:p w14:paraId="6D7A51F1" w14:textId="77777777" w:rsidR="00454590" w:rsidRPr="00506335" w:rsidRDefault="00454590" w:rsidP="00322D03">
      <w:pPr>
        <w:pageBreakBefore/>
        <w:spacing w:after="0" w:line="240" w:lineRule="auto"/>
        <w:rPr>
          <w:rFonts w:cstheme="minorHAnsi"/>
          <w:lang w:val="en-US"/>
        </w:rPr>
      </w:pPr>
      <w:r w:rsidRPr="00506335">
        <w:rPr>
          <w:rFonts w:cstheme="minorHAnsi"/>
          <w:lang w:val="en-US"/>
        </w:rPr>
        <w:lastRenderedPageBreak/>
        <w:t>VAASAN AMMATTIKORKEAKOULU</w:t>
      </w:r>
    </w:p>
    <w:p w14:paraId="39072126" w14:textId="708693CE" w:rsidR="00454590" w:rsidRPr="00506335" w:rsidRDefault="00594C50" w:rsidP="00805924">
      <w:pPr>
        <w:tabs>
          <w:tab w:val="center" w:pos="3969"/>
        </w:tabs>
        <w:spacing w:after="0" w:line="240" w:lineRule="auto"/>
        <w:rPr>
          <w:rFonts w:cstheme="minorHAnsi"/>
          <w:lang w:val="en-US"/>
        </w:rPr>
      </w:pPr>
      <w:r w:rsidRPr="00594C50">
        <w:rPr>
          <w:rFonts w:cstheme="minorHAnsi"/>
          <w:lang w:val="en-US"/>
        </w:rPr>
        <w:t>Cloud-Based Software Engineering</w:t>
      </w:r>
      <w:r w:rsidR="00805924" w:rsidRPr="00506335">
        <w:rPr>
          <w:rFonts w:cstheme="minorHAnsi"/>
          <w:lang w:val="en-US"/>
        </w:rPr>
        <w:tab/>
      </w:r>
    </w:p>
    <w:p w14:paraId="618F7ADB" w14:textId="77777777" w:rsidR="00454590" w:rsidRPr="00506335" w:rsidRDefault="00454590" w:rsidP="00454590">
      <w:pPr>
        <w:spacing w:after="0" w:line="240" w:lineRule="auto"/>
        <w:rPr>
          <w:rFonts w:cstheme="minorHAnsi"/>
          <w:lang w:val="en-US"/>
        </w:rPr>
      </w:pPr>
    </w:p>
    <w:p w14:paraId="58690B68" w14:textId="77777777" w:rsidR="00454590" w:rsidRPr="00506335" w:rsidRDefault="00454590" w:rsidP="0038126A">
      <w:pPr>
        <w:rPr>
          <w:rFonts w:cstheme="minorHAnsi"/>
          <w:b/>
          <w:sz w:val="28"/>
          <w:szCs w:val="28"/>
          <w:lang w:val="en-US"/>
        </w:rPr>
      </w:pPr>
      <w:r w:rsidRPr="00506335">
        <w:rPr>
          <w:rFonts w:cstheme="minorHAnsi"/>
          <w:b/>
          <w:sz w:val="28"/>
          <w:szCs w:val="28"/>
          <w:lang w:val="en-US"/>
        </w:rPr>
        <w:t>ABSTRACT</w:t>
      </w:r>
      <w:r w:rsidR="00A24709" w:rsidRPr="00506335">
        <w:rPr>
          <w:rFonts w:cstheme="minorHAnsi"/>
          <w:b/>
          <w:sz w:val="28"/>
          <w:szCs w:val="28"/>
          <w:lang w:val="en-US"/>
        </w:rPr>
        <w:t xml:space="preserve"> (font size 14)</w:t>
      </w:r>
    </w:p>
    <w:p w14:paraId="50E78B8B" w14:textId="0500C7B0" w:rsidR="00454590" w:rsidRPr="00C16F0F" w:rsidRDefault="00454590" w:rsidP="00454590">
      <w:pPr>
        <w:spacing w:after="0" w:line="240" w:lineRule="auto"/>
        <w:rPr>
          <w:rFonts w:cstheme="minorHAnsi"/>
          <w:lang w:val="en-US"/>
        </w:rPr>
      </w:pPr>
      <w:r w:rsidRPr="00506335">
        <w:rPr>
          <w:rFonts w:cstheme="minorHAnsi"/>
          <w:lang w:val="en-US"/>
        </w:rPr>
        <w:t>Author</w:t>
      </w:r>
      <w:r w:rsidRPr="00506335">
        <w:rPr>
          <w:rFonts w:cstheme="minorHAnsi"/>
          <w:lang w:val="en-US"/>
        </w:rPr>
        <w:tab/>
      </w:r>
      <w:r w:rsidRPr="00506335">
        <w:rPr>
          <w:rFonts w:cstheme="minorHAnsi"/>
          <w:lang w:val="en-US"/>
        </w:rPr>
        <w:tab/>
      </w:r>
      <w:r w:rsidR="003B04E5">
        <w:rPr>
          <w:rFonts w:cstheme="minorHAnsi"/>
          <w:lang w:val="en-US"/>
        </w:rPr>
        <w:tab/>
      </w:r>
      <w:sdt>
        <w:sdtPr>
          <w:rPr>
            <w:rFonts w:cstheme="minorHAnsi"/>
            <w:lang w:val="en-US"/>
          </w:rPr>
          <w:alias w:val="Author"/>
          <w:tag w:val=""/>
          <w:id w:val="-471134378"/>
          <w:placeholder>
            <w:docPart w:val="3BEBA1D3DE5D496F89CDB746611D19AB"/>
          </w:placeholder>
          <w:dataBinding w:prefixMappings="xmlns:ns0='http://purl.org/dc/elements/1.1/' xmlns:ns1='http://schemas.openxmlformats.org/package/2006/metadata/core-properties' " w:xpath="/ns1:coreProperties[1]/ns0:creator[1]" w:storeItemID="{6C3C8BC8-F283-45AE-878A-BAB7291924A1}"/>
          <w:text/>
        </w:sdtPr>
        <w:sdtContent>
          <w:r w:rsidR="00594C50">
            <w:rPr>
              <w:rFonts w:cstheme="minorHAnsi"/>
              <w:lang w:val="en-US"/>
            </w:rPr>
            <w:t>Tero Ala-Hulkko</w:t>
          </w:r>
        </w:sdtContent>
      </w:sdt>
      <w:r w:rsidR="009622AE" w:rsidRPr="00C16F0F">
        <w:rPr>
          <w:rFonts w:cstheme="minorHAnsi"/>
          <w:lang w:val="en-US"/>
        </w:rPr>
        <w:t xml:space="preserve"> </w:t>
      </w:r>
    </w:p>
    <w:p w14:paraId="5DE12983" w14:textId="77777777" w:rsidR="00554DC3" w:rsidRDefault="00454590" w:rsidP="00454590">
      <w:pPr>
        <w:spacing w:after="0" w:line="240" w:lineRule="auto"/>
        <w:rPr>
          <w:rFonts w:cstheme="minorHAnsi"/>
          <w:lang w:val="en-US"/>
        </w:rPr>
      </w:pPr>
      <w:r w:rsidRPr="00C16F0F">
        <w:rPr>
          <w:rFonts w:cstheme="minorHAnsi"/>
          <w:lang w:val="en-US"/>
        </w:rPr>
        <w:t>Title</w:t>
      </w:r>
      <w:r w:rsidRPr="00C16F0F">
        <w:rPr>
          <w:rFonts w:cstheme="minorHAnsi"/>
          <w:lang w:val="en-US"/>
        </w:rPr>
        <w:tab/>
      </w:r>
      <w:r w:rsidRPr="00C16F0F">
        <w:rPr>
          <w:rFonts w:cstheme="minorHAnsi"/>
          <w:lang w:val="en-US"/>
        </w:rPr>
        <w:tab/>
      </w:r>
      <w:r w:rsidRPr="00C16F0F">
        <w:rPr>
          <w:rFonts w:cstheme="minorHAnsi"/>
          <w:lang w:val="en-US"/>
        </w:rPr>
        <w:tab/>
      </w:r>
      <w:sdt>
        <w:sdtPr>
          <w:rPr>
            <w:rFonts w:cstheme="minorHAnsi"/>
            <w:lang w:val="en-US"/>
          </w:rPr>
          <w:alias w:val="Title"/>
          <w:tag w:val=""/>
          <w:id w:val="1682244104"/>
          <w:placeholder>
            <w:docPart w:val="4A2A4CF8477B4C209A836F89809B2780"/>
          </w:placeholder>
          <w:dataBinding w:prefixMappings="xmlns:ns0='http://purl.org/dc/elements/1.1/' xmlns:ns1='http://schemas.openxmlformats.org/package/2006/metadata/core-properties' " w:xpath="/ns1:coreProperties[1]/ns0:title[1]" w:storeItemID="{6C3C8BC8-F283-45AE-878A-BAB7291924A1}"/>
          <w:text/>
        </w:sdtPr>
        <w:sdtContent>
          <w:r w:rsidR="00BE5329" w:rsidRPr="00BE5329">
            <w:rPr>
              <w:rFonts w:cstheme="minorHAnsi"/>
              <w:lang w:val="en-US"/>
            </w:rPr>
            <w:t>Title of the Thesis</w:t>
          </w:r>
        </w:sdtContent>
      </w:sdt>
    </w:p>
    <w:p w14:paraId="22027483" w14:textId="77777777" w:rsidR="00693D6F" w:rsidRPr="00C16F0F" w:rsidRDefault="00554DC3" w:rsidP="00454590">
      <w:pPr>
        <w:spacing w:after="0" w:line="240" w:lineRule="auto"/>
        <w:rPr>
          <w:rFonts w:cstheme="minorHAnsi"/>
          <w:lang w:val="en-US"/>
        </w:rPr>
      </w:pPr>
      <w:r>
        <w:rPr>
          <w:rFonts w:cstheme="minorHAnsi"/>
          <w:lang w:val="en-US"/>
        </w:rPr>
        <w:tab/>
      </w:r>
      <w:r>
        <w:rPr>
          <w:rFonts w:cstheme="minorHAnsi"/>
          <w:lang w:val="en-US"/>
        </w:rPr>
        <w:tab/>
      </w:r>
      <w:r>
        <w:rPr>
          <w:rFonts w:cstheme="minorHAnsi"/>
          <w:lang w:val="en-US"/>
        </w:rPr>
        <w:tab/>
        <w:t>Possible subtitle</w:t>
      </w:r>
      <w:r w:rsidR="00693D6F" w:rsidRPr="00C16F0F">
        <w:rPr>
          <w:rFonts w:cstheme="minorHAnsi"/>
          <w:lang w:val="en-US"/>
        </w:rPr>
        <w:t xml:space="preserve"> </w:t>
      </w:r>
    </w:p>
    <w:p w14:paraId="533C8AF9" w14:textId="77777777" w:rsidR="00454590" w:rsidRPr="00C16F0F" w:rsidRDefault="00454590" w:rsidP="00454590">
      <w:pPr>
        <w:spacing w:after="0" w:line="240" w:lineRule="auto"/>
        <w:rPr>
          <w:rFonts w:cstheme="minorHAnsi"/>
          <w:lang w:val="en-US"/>
        </w:rPr>
      </w:pPr>
      <w:r w:rsidRPr="00C16F0F">
        <w:rPr>
          <w:rFonts w:cstheme="minorHAnsi"/>
          <w:lang w:val="en-US"/>
        </w:rPr>
        <w:t>Year</w:t>
      </w:r>
      <w:r w:rsidRPr="00C16F0F">
        <w:rPr>
          <w:rFonts w:cstheme="minorHAnsi"/>
          <w:lang w:val="en-US"/>
        </w:rPr>
        <w:tab/>
      </w:r>
      <w:r w:rsidRPr="00C16F0F">
        <w:rPr>
          <w:rFonts w:cstheme="minorHAnsi"/>
          <w:lang w:val="en-US"/>
        </w:rPr>
        <w:tab/>
      </w:r>
      <w:r w:rsidRPr="00C16F0F">
        <w:rPr>
          <w:rFonts w:cstheme="minorHAnsi"/>
          <w:lang w:val="en-US"/>
        </w:rPr>
        <w:tab/>
        <w:t>20</w:t>
      </w:r>
      <w:r w:rsidR="003B04E5" w:rsidRPr="00C16F0F">
        <w:rPr>
          <w:rFonts w:cstheme="minorHAnsi"/>
          <w:lang w:val="en-US"/>
        </w:rPr>
        <w:t>2</w:t>
      </w:r>
      <w:r w:rsidR="00BE5329">
        <w:rPr>
          <w:rFonts w:cstheme="minorHAnsi"/>
          <w:lang w:val="en-US"/>
        </w:rPr>
        <w:t>X</w:t>
      </w:r>
    </w:p>
    <w:p w14:paraId="54AC53F0" w14:textId="77777777" w:rsidR="00454590" w:rsidRPr="00C16F0F" w:rsidRDefault="00454590" w:rsidP="00454590">
      <w:pPr>
        <w:spacing w:after="0" w:line="240" w:lineRule="auto"/>
        <w:rPr>
          <w:rFonts w:cstheme="minorHAnsi"/>
          <w:lang w:val="en-US"/>
        </w:rPr>
      </w:pPr>
      <w:r w:rsidRPr="00C16F0F">
        <w:rPr>
          <w:rFonts w:cstheme="minorHAnsi"/>
          <w:lang w:val="en-US"/>
        </w:rPr>
        <w:t>Language</w:t>
      </w:r>
      <w:r w:rsidRPr="00C16F0F">
        <w:rPr>
          <w:rFonts w:cstheme="minorHAnsi"/>
          <w:lang w:val="en-US"/>
        </w:rPr>
        <w:tab/>
      </w:r>
      <w:r w:rsidRPr="00C16F0F">
        <w:rPr>
          <w:rFonts w:cstheme="minorHAnsi"/>
          <w:lang w:val="en-US"/>
        </w:rPr>
        <w:tab/>
        <w:t>Finnish</w:t>
      </w:r>
    </w:p>
    <w:p w14:paraId="721D0416" w14:textId="77777777" w:rsidR="00454590" w:rsidRPr="00C16F0F" w:rsidRDefault="00454590" w:rsidP="00454590">
      <w:pPr>
        <w:spacing w:after="0" w:line="240" w:lineRule="auto"/>
        <w:rPr>
          <w:rFonts w:cstheme="minorHAnsi"/>
          <w:lang w:val="en-US"/>
        </w:rPr>
      </w:pPr>
      <w:r w:rsidRPr="00C16F0F">
        <w:rPr>
          <w:rFonts w:cstheme="minorHAnsi"/>
          <w:lang w:val="en-US"/>
        </w:rPr>
        <w:t>Pages</w:t>
      </w:r>
      <w:r w:rsidRPr="00C16F0F">
        <w:rPr>
          <w:rFonts w:cstheme="minorHAnsi"/>
          <w:lang w:val="en-US"/>
        </w:rPr>
        <w:tab/>
      </w:r>
      <w:r w:rsidRPr="00C16F0F">
        <w:rPr>
          <w:rFonts w:cstheme="minorHAnsi"/>
          <w:lang w:val="en-US"/>
        </w:rPr>
        <w:tab/>
      </w:r>
      <w:r w:rsidRPr="00C16F0F">
        <w:rPr>
          <w:rFonts w:cstheme="minorHAnsi"/>
          <w:lang w:val="en-US"/>
        </w:rPr>
        <w:tab/>
      </w:r>
      <w:r w:rsidR="00482E2A" w:rsidRPr="00C16F0F">
        <w:rPr>
          <w:rFonts w:cstheme="minorHAnsi"/>
          <w:lang w:val="en-US"/>
        </w:rPr>
        <w:t>4</w:t>
      </w:r>
      <w:r w:rsidR="004739CB" w:rsidRPr="00C16F0F">
        <w:rPr>
          <w:rFonts w:cstheme="minorHAnsi"/>
          <w:lang w:val="en-US"/>
        </w:rPr>
        <w:t>3</w:t>
      </w:r>
      <w:r w:rsidRPr="00C16F0F">
        <w:rPr>
          <w:rFonts w:cstheme="minorHAnsi"/>
          <w:lang w:val="en-US"/>
        </w:rPr>
        <w:t xml:space="preserve"> + 3 Appendices</w:t>
      </w:r>
    </w:p>
    <w:p w14:paraId="5E32C164" w14:textId="77777777" w:rsidR="00454590" w:rsidRPr="00506335" w:rsidRDefault="00454590" w:rsidP="0038126A">
      <w:pPr>
        <w:pBdr>
          <w:bottom w:val="single" w:sz="4" w:space="1" w:color="auto"/>
        </w:pBdr>
        <w:spacing w:after="0" w:line="240" w:lineRule="auto"/>
        <w:rPr>
          <w:rFonts w:cstheme="minorHAnsi"/>
          <w:lang w:val="en-US"/>
        </w:rPr>
      </w:pPr>
      <w:r w:rsidRPr="00C16F0F">
        <w:rPr>
          <w:rFonts w:cstheme="minorHAnsi"/>
          <w:lang w:val="en-US"/>
        </w:rPr>
        <w:t>Name of Supervisor</w:t>
      </w:r>
      <w:r w:rsidRPr="00C16F0F">
        <w:rPr>
          <w:rFonts w:cstheme="minorHAnsi"/>
          <w:lang w:val="en-US"/>
        </w:rPr>
        <w:tab/>
      </w:r>
      <w:r w:rsidR="003B04E5" w:rsidRPr="00C16F0F">
        <w:rPr>
          <w:rFonts w:cstheme="minorHAnsi"/>
          <w:lang w:val="en-US"/>
        </w:rPr>
        <w:t>First name last name</w:t>
      </w:r>
    </w:p>
    <w:p w14:paraId="5C320DD7" w14:textId="77777777" w:rsidR="00454590" w:rsidRPr="00506335" w:rsidRDefault="00454590" w:rsidP="00454590">
      <w:pPr>
        <w:spacing w:after="0" w:line="240" w:lineRule="auto"/>
        <w:rPr>
          <w:rFonts w:cstheme="minorHAnsi"/>
          <w:lang w:val="en-US"/>
        </w:rPr>
      </w:pPr>
    </w:p>
    <w:p w14:paraId="0749DC42" w14:textId="77777777" w:rsidR="00454590" w:rsidRPr="00506335" w:rsidRDefault="008E7719" w:rsidP="005D2A87">
      <w:pPr>
        <w:pStyle w:val="Eivli"/>
        <w:rPr>
          <w:lang w:val="en-US"/>
        </w:rPr>
      </w:pPr>
      <w:r w:rsidRPr="00506335">
        <w:rPr>
          <w:lang w:val="en-US"/>
        </w:rPr>
        <w:t xml:space="preserve">The abstract is written here using </w:t>
      </w:r>
      <w:r w:rsidRPr="00D85461">
        <w:rPr>
          <w:lang w:val="en-US"/>
        </w:rPr>
        <w:t>single</w:t>
      </w:r>
      <w:r w:rsidRPr="00506335">
        <w:rPr>
          <w:lang w:val="en-US"/>
        </w:rPr>
        <w:t xml:space="preserve"> spacing. The abstract should briefly state the background, aim, material and methods, as well as results and conclusions of the thesis.</w:t>
      </w:r>
      <w:r w:rsidR="00454590" w:rsidRPr="00506335">
        <w:rPr>
          <w:lang w:val="en-US"/>
        </w:rPr>
        <w:t xml:space="preserve"> </w:t>
      </w:r>
    </w:p>
    <w:p w14:paraId="379379B6" w14:textId="77777777" w:rsidR="00454590" w:rsidRDefault="008F2284" w:rsidP="00454590">
      <w:pPr>
        <w:spacing w:after="0" w:line="240" w:lineRule="auto"/>
        <w:rPr>
          <w:rFonts w:cstheme="minorHAnsi"/>
          <w:szCs w:val="22"/>
          <w:lang w:val="en-GB"/>
        </w:rPr>
      </w:pPr>
      <w:r w:rsidRPr="008F2284">
        <w:rPr>
          <w:rFonts w:cstheme="minorHAnsi"/>
          <w:szCs w:val="22"/>
          <w:lang w:val="en-GB"/>
        </w:rPr>
        <w:t>Always use the official name of your degree programme (the official name in degree programmes instructed in Finnish is in Finnish)</w:t>
      </w:r>
    </w:p>
    <w:p w14:paraId="2FB11BA0" w14:textId="77777777" w:rsidR="00454590" w:rsidRDefault="00454590" w:rsidP="00454590">
      <w:pPr>
        <w:spacing w:after="0" w:line="240" w:lineRule="auto"/>
        <w:rPr>
          <w:rFonts w:cstheme="minorHAnsi"/>
          <w:lang w:val="en-GB"/>
        </w:rPr>
      </w:pPr>
    </w:p>
    <w:p w14:paraId="387DA12B" w14:textId="77777777" w:rsidR="00BE5329" w:rsidRPr="008F2284" w:rsidRDefault="00BE5329" w:rsidP="00454590">
      <w:pPr>
        <w:spacing w:after="0" w:line="240" w:lineRule="auto"/>
        <w:rPr>
          <w:rFonts w:cstheme="minorHAnsi"/>
          <w:lang w:val="en-GB"/>
        </w:rPr>
      </w:pPr>
      <w:r>
        <w:rPr>
          <w:rFonts w:cstheme="minorHAnsi"/>
          <w:lang w:val="en-GB"/>
        </w:rPr>
        <w:t>Use Finto (n.d.) to find keywords.</w:t>
      </w:r>
    </w:p>
    <w:p w14:paraId="469CB282" w14:textId="77777777" w:rsidR="00454590" w:rsidRPr="008F2284" w:rsidRDefault="00454590" w:rsidP="00454590">
      <w:pPr>
        <w:spacing w:after="0" w:line="240" w:lineRule="auto"/>
        <w:rPr>
          <w:rFonts w:cstheme="minorHAnsi"/>
          <w:lang w:val="en-GB"/>
        </w:rPr>
      </w:pPr>
    </w:p>
    <w:p w14:paraId="0478EE6F" w14:textId="77777777" w:rsidR="00454590" w:rsidRPr="008F2284" w:rsidRDefault="00454590" w:rsidP="00454590">
      <w:pPr>
        <w:spacing w:after="0" w:line="240" w:lineRule="auto"/>
        <w:rPr>
          <w:rFonts w:cstheme="minorHAnsi"/>
          <w:lang w:val="en-GB"/>
        </w:rPr>
      </w:pPr>
    </w:p>
    <w:p w14:paraId="2E5FDD8F" w14:textId="77777777" w:rsidR="00454590" w:rsidRPr="008F2284" w:rsidRDefault="00454590" w:rsidP="00454590">
      <w:pPr>
        <w:spacing w:after="0" w:line="240" w:lineRule="auto"/>
        <w:rPr>
          <w:rFonts w:cstheme="minorHAnsi"/>
          <w:lang w:val="en-GB"/>
        </w:rPr>
      </w:pPr>
    </w:p>
    <w:p w14:paraId="2EC38A7F" w14:textId="77777777" w:rsidR="00454590" w:rsidRPr="008F2284" w:rsidRDefault="00454590" w:rsidP="00454590">
      <w:pPr>
        <w:spacing w:after="0" w:line="240" w:lineRule="auto"/>
        <w:rPr>
          <w:rFonts w:cstheme="minorHAnsi"/>
          <w:lang w:val="en-GB"/>
        </w:rPr>
      </w:pPr>
    </w:p>
    <w:p w14:paraId="1EA4F1EC" w14:textId="77777777" w:rsidR="00454590" w:rsidRPr="008F2284" w:rsidRDefault="00454590" w:rsidP="00454590">
      <w:pPr>
        <w:spacing w:after="0" w:line="240" w:lineRule="auto"/>
        <w:rPr>
          <w:rFonts w:cstheme="minorHAnsi"/>
          <w:lang w:val="en-GB"/>
        </w:rPr>
      </w:pPr>
    </w:p>
    <w:p w14:paraId="38E19EA9" w14:textId="77777777" w:rsidR="00454590" w:rsidRPr="008F2284" w:rsidRDefault="00454590" w:rsidP="00454590">
      <w:pPr>
        <w:spacing w:after="0" w:line="240" w:lineRule="auto"/>
        <w:rPr>
          <w:rFonts w:cstheme="minorHAnsi"/>
          <w:lang w:val="en-GB"/>
        </w:rPr>
      </w:pPr>
    </w:p>
    <w:p w14:paraId="42908E83" w14:textId="77777777" w:rsidR="00454590" w:rsidRPr="008F2284" w:rsidRDefault="00454590" w:rsidP="00454590">
      <w:pPr>
        <w:spacing w:after="0" w:line="240" w:lineRule="auto"/>
        <w:rPr>
          <w:rFonts w:cstheme="minorHAnsi"/>
          <w:lang w:val="en-GB"/>
        </w:rPr>
      </w:pPr>
    </w:p>
    <w:p w14:paraId="3EB81E9E" w14:textId="77777777" w:rsidR="00454590" w:rsidRPr="008F2284" w:rsidRDefault="00454590" w:rsidP="00454590">
      <w:pPr>
        <w:spacing w:after="0" w:line="240" w:lineRule="auto"/>
        <w:rPr>
          <w:rFonts w:cstheme="minorHAnsi"/>
          <w:lang w:val="en-GB"/>
        </w:rPr>
      </w:pPr>
    </w:p>
    <w:p w14:paraId="387B63DF" w14:textId="77777777" w:rsidR="00454590" w:rsidRPr="008F2284" w:rsidRDefault="00454590" w:rsidP="00454590">
      <w:pPr>
        <w:spacing w:after="0" w:line="240" w:lineRule="auto"/>
        <w:rPr>
          <w:rFonts w:cstheme="minorHAnsi"/>
          <w:lang w:val="en-GB"/>
        </w:rPr>
      </w:pPr>
    </w:p>
    <w:p w14:paraId="70B33EFF" w14:textId="77777777" w:rsidR="00454590" w:rsidRPr="008F2284" w:rsidRDefault="00454590" w:rsidP="00454590">
      <w:pPr>
        <w:spacing w:after="0" w:line="240" w:lineRule="auto"/>
        <w:rPr>
          <w:rFonts w:cstheme="minorHAnsi"/>
          <w:lang w:val="en-GB"/>
        </w:rPr>
      </w:pPr>
    </w:p>
    <w:p w14:paraId="2784A670" w14:textId="77777777" w:rsidR="00454590" w:rsidRPr="008F2284" w:rsidRDefault="00454590" w:rsidP="00454590">
      <w:pPr>
        <w:spacing w:after="0" w:line="240" w:lineRule="auto"/>
        <w:rPr>
          <w:rFonts w:cstheme="minorHAnsi"/>
          <w:lang w:val="en-GB"/>
        </w:rPr>
      </w:pPr>
    </w:p>
    <w:p w14:paraId="26F1DC73" w14:textId="77777777" w:rsidR="007E7348" w:rsidRPr="008F2284" w:rsidRDefault="007E7348" w:rsidP="00454590">
      <w:pPr>
        <w:spacing w:after="0" w:line="240" w:lineRule="auto"/>
        <w:rPr>
          <w:rFonts w:cstheme="minorHAnsi"/>
          <w:lang w:val="en-GB"/>
        </w:rPr>
      </w:pPr>
    </w:p>
    <w:p w14:paraId="27A2DF60" w14:textId="77777777" w:rsidR="007E7348" w:rsidRPr="008F2284" w:rsidRDefault="007E7348" w:rsidP="00454590">
      <w:pPr>
        <w:spacing w:after="0" w:line="240" w:lineRule="auto"/>
        <w:rPr>
          <w:rFonts w:cstheme="minorHAnsi"/>
          <w:lang w:val="en-GB"/>
        </w:rPr>
      </w:pPr>
    </w:p>
    <w:p w14:paraId="2E60372C" w14:textId="77777777" w:rsidR="00454590" w:rsidRPr="008F2284" w:rsidRDefault="00454590" w:rsidP="00454590">
      <w:pPr>
        <w:spacing w:after="0" w:line="240" w:lineRule="auto"/>
        <w:rPr>
          <w:rFonts w:cstheme="minorHAnsi"/>
          <w:lang w:val="en-GB"/>
        </w:rPr>
      </w:pPr>
    </w:p>
    <w:p w14:paraId="3C316FE5" w14:textId="77777777" w:rsidR="00454590" w:rsidRPr="008F2284" w:rsidRDefault="00454590" w:rsidP="00454590">
      <w:pPr>
        <w:spacing w:after="0" w:line="240" w:lineRule="auto"/>
        <w:rPr>
          <w:rFonts w:cstheme="minorHAnsi"/>
          <w:lang w:val="en-GB"/>
        </w:rPr>
      </w:pPr>
    </w:p>
    <w:p w14:paraId="4F9E8705" w14:textId="77777777" w:rsidR="00454590" w:rsidRPr="008F2284" w:rsidRDefault="00454590" w:rsidP="00454590">
      <w:pPr>
        <w:spacing w:after="0" w:line="240" w:lineRule="auto"/>
        <w:rPr>
          <w:rFonts w:cstheme="minorHAnsi"/>
          <w:lang w:val="en-GB"/>
        </w:rPr>
      </w:pPr>
    </w:p>
    <w:p w14:paraId="0FAEBB10" w14:textId="77777777" w:rsidR="00454590" w:rsidRPr="008F2284" w:rsidRDefault="00454590" w:rsidP="00454590">
      <w:pPr>
        <w:spacing w:after="0" w:line="240" w:lineRule="auto"/>
        <w:rPr>
          <w:rFonts w:cstheme="minorHAnsi"/>
          <w:lang w:val="en-GB"/>
        </w:rPr>
      </w:pPr>
    </w:p>
    <w:p w14:paraId="3D4B0C09" w14:textId="77777777" w:rsidR="00454590" w:rsidRPr="008F2284" w:rsidRDefault="00454590" w:rsidP="00454590">
      <w:pPr>
        <w:spacing w:after="0" w:line="240" w:lineRule="auto"/>
        <w:rPr>
          <w:rFonts w:cstheme="minorHAnsi"/>
          <w:lang w:val="en-GB"/>
        </w:rPr>
      </w:pPr>
    </w:p>
    <w:p w14:paraId="03198A18" w14:textId="77777777" w:rsidR="002A6352" w:rsidRPr="00506335" w:rsidRDefault="002A6352" w:rsidP="002A6352">
      <w:pPr>
        <w:pBdr>
          <w:top w:val="single" w:sz="4" w:space="1" w:color="auto"/>
        </w:pBdr>
        <w:spacing w:after="0" w:line="240" w:lineRule="auto"/>
        <w:rPr>
          <w:rFonts w:cstheme="minorHAnsi"/>
          <w:lang w:val="en-US"/>
        </w:rPr>
      </w:pPr>
      <w:r w:rsidRPr="00506335">
        <w:rPr>
          <w:rFonts w:cstheme="minorHAnsi"/>
          <w:lang w:val="en-US"/>
        </w:rPr>
        <w:t>Keywords</w:t>
      </w:r>
      <w:r w:rsidRPr="00506335">
        <w:rPr>
          <w:rFonts w:cstheme="minorHAnsi"/>
          <w:lang w:val="en-US"/>
        </w:rPr>
        <w:tab/>
      </w:r>
      <w:r w:rsidRPr="00506335">
        <w:rPr>
          <w:rFonts w:cstheme="minorHAnsi"/>
          <w:lang w:val="en-US"/>
        </w:rPr>
        <w:tab/>
      </w:r>
      <w:r w:rsidR="00BB0851" w:rsidRPr="00506335">
        <w:rPr>
          <w:rFonts w:cstheme="minorHAnsi"/>
          <w:lang w:val="en-US"/>
        </w:rPr>
        <w:t>l</w:t>
      </w:r>
      <w:r w:rsidRPr="00506335">
        <w:rPr>
          <w:rFonts w:cstheme="minorHAnsi"/>
          <w:lang w:val="en-US"/>
        </w:rPr>
        <w:t>earning, stimulation, teaching methods</w:t>
      </w:r>
    </w:p>
    <w:p w14:paraId="05D35F83" w14:textId="77777777" w:rsidR="001C5273" w:rsidRPr="00BF3F56" w:rsidRDefault="008F2284" w:rsidP="008E225F">
      <w:pPr>
        <w:pageBreakBefore/>
        <w:rPr>
          <w:b/>
          <w:sz w:val="28"/>
          <w:szCs w:val="28"/>
          <w:lang w:val="en-US"/>
        </w:rPr>
      </w:pPr>
      <w:r>
        <w:rPr>
          <w:b/>
          <w:sz w:val="28"/>
          <w:szCs w:val="28"/>
          <w:lang w:val="en-US"/>
        </w:rPr>
        <w:lastRenderedPageBreak/>
        <w:t>CONTENTS</w:t>
      </w:r>
    </w:p>
    <w:p w14:paraId="1903DF30" w14:textId="77777777" w:rsidR="0038126A" w:rsidRPr="00216374" w:rsidRDefault="0038126A" w:rsidP="00AA7A33">
      <w:pPr>
        <w:pStyle w:val="Sisluet1"/>
        <w:rPr>
          <w:lang w:val="en-US"/>
        </w:rPr>
      </w:pPr>
      <w:r w:rsidRPr="00216374">
        <w:rPr>
          <w:lang w:val="en-US"/>
        </w:rPr>
        <w:t>Tiivistelmä</w:t>
      </w:r>
    </w:p>
    <w:p w14:paraId="4496008E" w14:textId="77777777" w:rsidR="00166DBD" w:rsidRPr="00216374" w:rsidRDefault="00F057F3" w:rsidP="00F057F3">
      <w:pPr>
        <w:spacing w:after="0"/>
        <w:rPr>
          <w:lang w:val="en-US"/>
        </w:rPr>
      </w:pPr>
      <w:r w:rsidRPr="00216374">
        <w:rPr>
          <w:lang w:val="en-US"/>
        </w:rPr>
        <w:t>ABSTRA</w:t>
      </w:r>
      <w:r w:rsidR="00BC6211">
        <w:rPr>
          <w:lang w:val="en-US"/>
        </w:rPr>
        <w:t>CT</w:t>
      </w:r>
    </w:p>
    <w:p w14:paraId="49A02728" w14:textId="77777777" w:rsidR="00166DBD" w:rsidRPr="008E3340" w:rsidRDefault="00166DBD" w:rsidP="00322D03"/>
    <w:p w14:paraId="200B0A57" w14:textId="77777777" w:rsidR="0052513F" w:rsidRDefault="00166DBD">
      <w:pPr>
        <w:pStyle w:val="Sisluet1"/>
        <w:rPr>
          <w:rFonts w:eastAsiaTheme="minorEastAsia" w:cstheme="minorBidi"/>
          <w:caps w:val="0"/>
          <w:sz w:val="22"/>
          <w:szCs w:val="22"/>
          <w:lang w:eastAsia="fi-FI"/>
        </w:rPr>
      </w:pPr>
      <w:r>
        <w:fldChar w:fldCharType="begin"/>
      </w:r>
      <w:r>
        <w:instrText xml:space="preserve"> TOC \o "1-3" \h \z \u </w:instrText>
      </w:r>
      <w:r>
        <w:fldChar w:fldCharType="separate"/>
      </w:r>
      <w:hyperlink w:anchor="_Toc138926464" w:history="1">
        <w:r w:rsidR="0052513F" w:rsidRPr="007D51A0">
          <w:rPr>
            <w:rStyle w:val="Hyperlinkki"/>
          </w:rPr>
          <w:t>1</w:t>
        </w:r>
        <w:r w:rsidR="0052513F">
          <w:rPr>
            <w:rFonts w:eastAsiaTheme="minorEastAsia" w:cstheme="minorBidi"/>
            <w:caps w:val="0"/>
            <w:sz w:val="22"/>
            <w:szCs w:val="22"/>
            <w:lang w:eastAsia="fi-FI"/>
          </w:rPr>
          <w:tab/>
        </w:r>
        <w:r w:rsidR="0052513F" w:rsidRPr="007D51A0">
          <w:rPr>
            <w:rStyle w:val="Hyperlinkki"/>
          </w:rPr>
          <w:t>Introduction</w:t>
        </w:r>
        <w:r w:rsidR="0052513F">
          <w:rPr>
            <w:webHidden/>
          </w:rPr>
          <w:tab/>
        </w:r>
        <w:r w:rsidR="0052513F">
          <w:rPr>
            <w:webHidden/>
          </w:rPr>
          <w:fldChar w:fldCharType="begin"/>
        </w:r>
        <w:r w:rsidR="0052513F">
          <w:rPr>
            <w:webHidden/>
          </w:rPr>
          <w:instrText xml:space="preserve"> PAGEREF _Toc138926464 \h </w:instrText>
        </w:r>
        <w:r w:rsidR="0052513F">
          <w:rPr>
            <w:webHidden/>
          </w:rPr>
        </w:r>
        <w:r w:rsidR="0052513F">
          <w:rPr>
            <w:webHidden/>
          </w:rPr>
          <w:fldChar w:fldCharType="separate"/>
        </w:r>
        <w:r w:rsidR="00C9285D">
          <w:rPr>
            <w:webHidden/>
          </w:rPr>
          <w:t>3</w:t>
        </w:r>
        <w:r w:rsidR="0052513F">
          <w:rPr>
            <w:webHidden/>
          </w:rPr>
          <w:fldChar w:fldCharType="end"/>
        </w:r>
      </w:hyperlink>
    </w:p>
    <w:p w14:paraId="62987928" w14:textId="77777777" w:rsidR="0052513F" w:rsidRDefault="00000000">
      <w:pPr>
        <w:pStyle w:val="Sisluet2"/>
        <w:rPr>
          <w:rFonts w:eastAsiaTheme="minorEastAsia" w:cstheme="minorBidi"/>
          <w:noProof/>
          <w:sz w:val="22"/>
          <w:szCs w:val="22"/>
          <w:lang w:eastAsia="fi-FI"/>
        </w:rPr>
      </w:pPr>
      <w:hyperlink w:anchor="_Toc138926465" w:history="1">
        <w:r w:rsidR="0052513F" w:rsidRPr="007D51A0">
          <w:rPr>
            <w:rStyle w:val="Hyperlinkki"/>
            <w:rFonts w:cstheme="minorHAnsi"/>
            <w:noProof/>
            <w:lang w:val="en-GB"/>
          </w:rPr>
          <w:t>1.1</w:t>
        </w:r>
        <w:r w:rsidR="0052513F">
          <w:rPr>
            <w:rFonts w:eastAsiaTheme="minorEastAsia" w:cstheme="minorBidi"/>
            <w:noProof/>
            <w:sz w:val="22"/>
            <w:szCs w:val="22"/>
            <w:lang w:eastAsia="fi-FI"/>
          </w:rPr>
          <w:tab/>
        </w:r>
        <w:r w:rsidR="0052513F" w:rsidRPr="007D51A0">
          <w:rPr>
            <w:rStyle w:val="Hyperlinkki"/>
            <w:rFonts w:cstheme="minorHAnsi"/>
            <w:noProof/>
            <w:lang w:val="en-GB"/>
          </w:rPr>
          <w:t>Examples of figures and tables</w:t>
        </w:r>
        <w:r w:rsidR="0052513F">
          <w:rPr>
            <w:noProof/>
            <w:webHidden/>
          </w:rPr>
          <w:tab/>
        </w:r>
        <w:r w:rsidR="0052513F">
          <w:rPr>
            <w:noProof/>
            <w:webHidden/>
          </w:rPr>
          <w:fldChar w:fldCharType="begin"/>
        </w:r>
        <w:r w:rsidR="0052513F">
          <w:rPr>
            <w:noProof/>
            <w:webHidden/>
          </w:rPr>
          <w:instrText xml:space="preserve"> PAGEREF _Toc138926465 \h </w:instrText>
        </w:r>
        <w:r w:rsidR="0052513F">
          <w:rPr>
            <w:noProof/>
            <w:webHidden/>
          </w:rPr>
        </w:r>
        <w:r w:rsidR="0052513F">
          <w:rPr>
            <w:noProof/>
            <w:webHidden/>
          </w:rPr>
          <w:fldChar w:fldCharType="separate"/>
        </w:r>
        <w:r w:rsidR="00C9285D">
          <w:rPr>
            <w:noProof/>
            <w:webHidden/>
          </w:rPr>
          <w:t>3</w:t>
        </w:r>
        <w:r w:rsidR="0052513F">
          <w:rPr>
            <w:noProof/>
            <w:webHidden/>
          </w:rPr>
          <w:fldChar w:fldCharType="end"/>
        </w:r>
      </w:hyperlink>
    </w:p>
    <w:p w14:paraId="0E6CCD4C" w14:textId="77777777" w:rsidR="0052513F" w:rsidRDefault="00000000">
      <w:pPr>
        <w:pStyle w:val="Sisluet1"/>
        <w:rPr>
          <w:rFonts w:eastAsiaTheme="minorEastAsia" w:cstheme="minorBidi"/>
          <w:caps w:val="0"/>
          <w:sz w:val="22"/>
          <w:szCs w:val="22"/>
          <w:lang w:eastAsia="fi-FI"/>
        </w:rPr>
      </w:pPr>
      <w:hyperlink w:anchor="_Toc138926466" w:history="1">
        <w:r w:rsidR="0052513F" w:rsidRPr="007D51A0">
          <w:rPr>
            <w:rStyle w:val="Hyperlinkki"/>
          </w:rPr>
          <w:t>2</w:t>
        </w:r>
        <w:r w:rsidR="0052513F">
          <w:rPr>
            <w:rFonts w:eastAsiaTheme="minorEastAsia" w:cstheme="minorBidi"/>
            <w:caps w:val="0"/>
            <w:sz w:val="22"/>
            <w:szCs w:val="22"/>
            <w:lang w:eastAsia="fi-FI"/>
          </w:rPr>
          <w:tab/>
        </w:r>
        <w:r w:rsidR="0052513F" w:rsidRPr="007D51A0">
          <w:rPr>
            <w:rStyle w:val="Hyperlinkki"/>
            <w:rFonts w:cstheme="minorHAnsi"/>
          </w:rPr>
          <w:t>Layout</w:t>
        </w:r>
        <w:r w:rsidR="0052513F">
          <w:rPr>
            <w:webHidden/>
          </w:rPr>
          <w:tab/>
        </w:r>
        <w:r w:rsidR="0052513F">
          <w:rPr>
            <w:webHidden/>
          </w:rPr>
          <w:fldChar w:fldCharType="begin"/>
        </w:r>
        <w:r w:rsidR="0052513F">
          <w:rPr>
            <w:webHidden/>
          </w:rPr>
          <w:instrText xml:space="preserve"> PAGEREF _Toc138926466 \h </w:instrText>
        </w:r>
        <w:r w:rsidR="0052513F">
          <w:rPr>
            <w:webHidden/>
          </w:rPr>
        </w:r>
        <w:r w:rsidR="0052513F">
          <w:rPr>
            <w:webHidden/>
          </w:rPr>
          <w:fldChar w:fldCharType="separate"/>
        </w:r>
        <w:r w:rsidR="00C9285D">
          <w:rPr>
            <w:webHidden/>
          </w:rPr>
          <w:t>3</w:t>
        </w:r>
        <w:r w:rsidR="0052513F">
          <w:rPr>
            <w:webHidden/>
          </w:rPr>
          <w:fldChar w:fldCharType="end"/>
        </w:r>
      </w:hyperlink>
    </w:p>
    <w:p w14:paraId="7F0CA74F" w14:textId="77777777" w:rsidR="0052513F" w:rsidRDefault="00000000">
      <w:pPr>
        <w:pStyle w:val="Sisluet2"/>
        <w:rPr>
          <w:rFonts w:eastAsiaTheme="minorEastAsia" w:cstheme="minorBidi"/>
          <w:noProof/>
          <w:sz w:val="22"/>
          <w:szCs w:val="22"/>
          <w:lang w:eastAsia="fi-FI"/>
        </w:rPr>
      </w:pPr>
      <w:hyperlink w:anchor="_Toc138926467" w:history="1">
        <w:r w:rsidR="0052513F" w:rsidRPr="007D51A0">
          <w:rPr>
            <w:rStyle w:val="Hyperlinkki"/>
            <w:rFonts w:cstheme="minorHAnsi"/>
            <w:noProof/>
            <w:lang w:val="en-GB"/>
          </w:rPr>
          <w:t>2.1</w:t>
        </w:r>
        <w:r w:rsidR="0052513F">
          <w:rPr>
            <w:rFonts w:eastAsiaTheme="minorEastAsia" w:cstheme="minorBidi"/>
            <w:noProof/>
            <w:sz w:val="22"/>
            <w:szCs w:val="22"/>
            <w:lang w:eastAsia="fi-FI"/>
          </w:rPr>
          <w:tab/>
        </w:r>
        <w:r w:rsidR="0052513F" w:rsidRPr="007D51A0">
          <w:rPr>
            <w:rStyle w:val="Hyperlinkki"/>
            <w:rFonts w:cstheme="minorHAnsi"/>
            <w:noProof/>
            <w:lang w:val="en-GB"/>
          </w:rPr>
          <w:t>Margins, spacing and font sizes</w:t>
        </w:r>
        <w:r w:rsidR="0052513F">
          <w:rPr>
            <w:noProof/>
            <w:webHidden/>
          </w:rPr>
          <w:tab/>
        </w:r>
        <w:r w:rsidR="0052513F">
          <w:rPr>
            <w:noProof/>
            <w:webHidden/>
          </w:rPr>
          <w:fldChar w:fldCharType="begin"/>
        </w:r>
        <w:r w:rsidR="0052513F">
          <w:rPr>
            <w:noProof/>
            <w:webHidden/>
          </w:rPr>
          <w:instrText xml:space="preserve"> PAGEREF _Toc138926467 \h </w:instrText>
        </w:r>
        <w:r w:rsidR="0052513F">
          <w:rPr>
            <w:noProof/>
            <w:webHidden/>
          </w:rPr>
        </w:r>
        <w:r w:rsidR="0052513F">
          <w:rPr>
            <w:noProof/>
            <w:webHidden/>
          </w:rPr>
          <w:fldChar w:fldCharType="separate"/>
        </w:r>
        <w:r w:rsidR="00C9285D">
          <w:rPr>
            <w:noProof/>
            <w:webHidden/>
          </w:rPr>
          <w:t>3</w:t>
        </w:r>
        <w:r w:rsidR="0052513F">
          <w:rPr>
            <w:noProof/>
            <w:webHidden/>
          </w:rPr>
          <w:fldChar w:fldCharType="end"/>
        </w:r>
      </w:hyperlink>
    </w:p>
    <w:p w14:paraId="237B8593" w14:textId="77777777" w:rsidR="0052513F" w:rsidRDefault="00000000">
      <w:pPr>
        <w:pStyle w:val="Sisluet2"/>
        <w:rPr>
          <w:rFonts w:eastAsiaTheme="minorEastAsia" w:cstheme="minorBidi"/>
          <w:noProof/>
          <w:sz w:val="22"/>
          <w:szCs w:val="22"/>
          <w:lang w:eastAsia="fi-FI"/>
        </w:rPr>
      </w:pPr>
      <w:hyperlink w:anchor="_Toc138926468" w:history="1">
        <w:r w:rsidR="0052513F" w:rsidRPr="007D51A0">
          <w:rPr>
            <w:rStyle w:val="Hyperlinkki"/>
            <w:rFonts w:cstheme="minorHAnsi"/>
            <w:noProof/>
            <w:lang w:val="en-GB"/>
          </w:rPr>
          <w:t>2.2</w:t>
        </w:r>
        <w:r w:rsidR="0052513F">
          <w:rPr>
            <w:rFonts w:eastAsiaTheme="minorEastAsia" w:cstheme="minorBidi"/>
            <w:noProof/>
            <w:sz w:val="22"/>
            <w:szCs w:val="22"/>
            <w:lang w:eastAsia="fi-FI"/>
          </w:rPr>
          <w:tab/>
        </w:r>
        <w:r w:rsidR="0052513F" w:rsidRPr="007D51A0">
          <w:rPr>
            <w:rStyle w:val="Hyperlinkki"/>
            <w:noProof/>
            <w:lang w:val="en-GB"/>
          </w:rPr>
          <w:t>Use of Styles and Contents Page</w:t>
        </w:r>
        <w:r w:rsidR="0052513F">
          <w:rPr>
            <w:noProof/>
            <w:webHidden/>
          </w:rPr>
          <w:tab/>
        </w:r>
        <w:r w:rsidR="0052513F">
          <w:rPr>
            <w:noProof/>
            <w:webHidden/>
          </w:rPr>
          <w:fldChar w:fldCharType="begin"/>
        </w:r>
        <w:r w:rsidR="0052513F">
          <w:rPr>
            <w:noProof/>
            <w:webHidden/>
          </w:rPr>
          <w:instrText xml:space="preserve"> PAGEREF _Toc138926468 \h </w:instrText>
        </w:r>
        <w:r w:rsidR="0052513F">
          <w:rPr>
            <w:noProof/>
            <w:webHidden/>
          </w:rPr>
        </w:r>
        <w:r w:rsidR="0052513F">
          <w:rPr>
            <w:noProof/>
            <w:webHidden/>
          </w:rPr>
          <w:fldChar w:fldCharType="separate"/>
        </w:r>
        <w:r w:rsidR="00C9285D">
          <w:rPr>
            <w:noProof/>
            <w:webHidden/>
          </w:rPr>
          <w:t>3</w:t>
        </w:r>
        <w:r w:rsidR="0052513F">
          <w:rPr>
            <w:noProof/>
            <w:webHidden/>
          </w:rPr>
          <w:fldChar w:fldCharType="end"/>
        </w:r>
      </w:hyperlink>
    </w:p>
    <w:p w14:paraId="54C02640" w14:textId="77777777" w:rsidR="0052513F" w:rsidRDefault="00000000">
      <w:pPr>
        <w:pStyle w:val="Sisluet2"/>
        <w:rPr>
          <w:rFonts w:eastAsiaTheme="minorEastAsia" w:cstheme="minorBidi"/>
          <w:noProof/>
          <w:sz w:val="22"/>
          <w:szCs w:val="22"/>
          <w:lang w:eastAsia="fi-FI"/>
        </w:rPr>
      </w:pPr>
      <w:hyperlink w:anchor="_Toc138926469" w:history="1">
        <w:r w:rsidR="0052513F" w:rsidRPr="007D51A0">
          <w:rPr>
            <w:rStyle w:val="Hyperlinkki"/>
            <w:rFonts w:cstheme="minorHAnsi"/>
            <w:noProof/>
            <w:lang w:val="en-GB"/>
          </w:rPr>
          <w:t>2.3</w:t>
        </w:r>
        <w:r w:rsidR="0052513F">
          <w:rPr>
            <w:rFonts w:eastAsiaTheme="minorEastAsia" w:cstheme="minorBidi"/>
            <w:noProof/>
            <w:sz w:val="22"/>
            <w:szCs w:val="22"/>
            <w:lang w:eastAsia="fi-FI"/>
          </w:rPr>
          <w:tab/>
        </w:r>
        <w:r w:rsidR="0052513F" w:rsidRPr="007D51A0">
          <w:rPr>
            <w:rStyle w:val="Hyperlinkki"/>
            <w:noProof/>
            <w:lang w:val="en-GB"/>
          </w:rPr>
          <w:t>Referencing and the List of References</w:t>
        </w:r>
        <w:r w:rsidR="0052513F">
          <w:rPr>
            <w:noProof/>
            <w:webHidden/>
          </w:rPr>
          <w:tab/>
        </w:r>
        <w:r w:rsidR="0052513F">
          <w:rPr>
            <w:noProof/>
            <w:webHidden/>
          </w:rPr>
          <w:fldChar w:fldCharType="begin"/>
        </w:r>
        <w:r w:rsidR="0052513F">
          <w:rPr>
            <w:noProof/>
            <w:webHidden/>
          </w:rPr>
          <w:instrText xml:space="preserve"> PAGEREF _Toc138926469 \h </w:instrText>
        </w:r>
        <w:r w:rsidR="0052513F">
          <w:rPr>
            <w:noProof/>
            <w:webHidden/>
          </w:rPr>
        </w:r>
        <w:r w:rsidR="0052513F">
          <w:rPr>
            <w:noProof/>
            <w:webHidden/>
          </w:rPr>
          <w:fldChar w:fldCharType="separate"/>
        </w:r>
        <w:r w:rsidR="00C9285D">
          <w:rPr>
            <w:noProof/>
            <w:webHidden/>
          </w:rPr>
          <w:t>3</w:t>
        </w:r>
        <w:r w:rsidR="0052513F">
          <w:rPr>
            <w:noProof/>
            <w:webHidden/>
          </w:rPr>
          <w:fldChar w:fldCharType="end"/>
        </w:r>
      </w:hyperlink>
    </w:p>
    <w:p w14:paraId="6A885AE3" w14:textId="77777777" w:rsidR="0052513F" w:rsidRDefault="00000000">
      <w:pPr>
        <w:pStyle w:val="Sisluet1"/>
        <w:rPr>
          <w:rFonts w:eastAsiaTheme="minorEastAsia" w:cstheme="minorBidi"/>
          <w:caps w:val="0"/>
          <w:sz w:val="22"/>
          <w:szCs w:val="22"/>
          <w:lang w:eastAsia="fi-FI"/>
        </w:rPr>
      </w:pPr>
      <w:hyperlink w:anchor="_Toc138926470" w:history="1">
        <w:r w:rsidR="0052513F" w:rsidRPr="007D51A0">
          <w:rPr>
            <w:rStyle w:val="Hyperlinkki"/>
            <w:rFonts w:cstheme="minorHAnsi"/>
            <w:lang w:val="en-GB"/>
          </w:rPr>
          <w:t>References</w:t>
        </w:r>
        <w:r w:rsidR="0052513F">
          <w:rPr>
            <w:webHidden/>
          </w:rPr>
          <w:tab/>
        </w:r>
        <w:r w:rsidR="0052513F">
          <w:rPr>
            <w:webHidden/>
          </w:rPr>
          <w:fldChar w:fldCharType="begin"/>
        </w:r>
        <w:r w:rsidR="0052513F">
          <w:rPr>
            <w:webHidden/>
          </w:rPr>
          <w:instrText xml:space="preserve"> PAGEREF _Toc138926470 \h </w:instrText>
        </w:r>
        <w:r w:rsidR="0052513F">
          <w:rPr>
            <w:webHidden/>
          </w:rPr>
        </w:r>
        <w:r w:rsidR="0052513F">
          <w:rPr>
            <w:webHidden/>
          </w:rPr>
          <w:fldChar w:fldCharType="separate"/>
        </w:r>
        <w:r w:rsidR="00C9285D">
          <w:rPr>
            <w:webHidden/>
          </w:rPr>
          <w:t>3</w:t>
        </w:r>
        <w:r w:rsidR="0052513F">
          <w:rPr>
            <w:webHidden/>
          </w:rPr>
          <w:fldChar w:fldCharType="end"/>
        </w:r>
      </w:hyperlink>
    </w:p>
    <w:p w14:paraId="0C13970D" w14:textId="77777777" w:rsidR="0052513F" w:rsidRDefault="00000000">
      <w:pPr>
        <w:pStyle w:val="Sisluet1"/>
        <w:rPr>
          <w:rFonts w:eastAsiaTheme="minorEastAsia" w:cstheme="minorBidi"/>
          <w:caps w:val="0"/>
          <w:sz w:val="22"/>
          <w:szCs w:val="22"/>
          <w:lang w:eastAsia="fi-FI"/>
        </w:rPr>
      </w:pPr>
      <w:hyperlink w:anchor="_Toc138926471" w:history="1">
        <w:r w:rsidR="0052513F" w:rsidRPr="007D51A0">
          <w:rPr>
            <w:rStyle w:val="Hyperlinkki"/>
            <w:rFonts w:cstheme="minorHAnsi"/>
            <w:lang w:val="en-GB"/>
          </w:rPr>
          <w:t>Appendices</w:t>
        </w:r>
        <w:r w:rsidR="0052513F">
          <w:rPr>
            <w:webHidden/>
          </w:rPr>
          <w:tab/>
        </w:r>
        <w:r w:rsidR="0052513F">
          <w:rPr>
            <w:webHidden/>
          </w:rPr>
          <w:fldChar w:fldCharType="begin"/>
        </w:r>
        <w:r w:rsidR="0052513F">
          <w:rPr>
            <w:webHidden/>
          </w:rPr>
          <w:instrText xml:space="preserve"> PAGEREF _Toc138926471 \h </w:instrText>
        </w:r>
        <w:r w:rsidR="0052513F">
          <w:rPr>
            <w:webHidden/>
          </w:rPr>
        </w:r>
        <w:r w:rsidR="0052513F">
          <w:rPr>
            <w:webHidden/>
          </w:rPr>
          <w:fldChar w:fldCharType="separate"/>
        </w:r>
        <w:r w:rsidR="00C9285D">
          <w:rPr>
            <w:webHidden/>
          </w:rPr>
          <w:t>3</w:t>
        </w:r>
        <w:r w:rsidR="0052513F">
          <w:rPr>
            <w:webHidden/>
          </w:rPr>
          <w:fldChar w:fldCharType="end"/>
        </w:r>
      </w:hyperlink>
    </w:p>
    <w:p w14:paraId="6696865E" w14:textId="77777777" w:rsidR="00166DBD" w:rsidRDefault="00166DBD">
      <w:r>
        <w:fldChar w:fldCharType="end"/>
      </w:r>
    </w:p>
    <w:p w14:paraId="37ADAA47" w14:textId="77777777" w:rsidR="00C3572E" w:rsidRDefault="00C3572E">
      <w:pPr>
        <w:spacing w:after="0" w:line="240" w:lineRule="auto"/>
        <w:jc w:val="left"/>
      </w:pPr>
      <w:r>
        <w:br w:type="page"/>
      </w:r>
    </w:p>
    <w:p w14:paraId="1C6A2F60" w14:textId="77777777" w:rsidR="00C3572E" w:rsidRPr="001317F6" w:rsidRDefault="001317F6" w:rsidP="00C3572E">
      <w:pPr>
        <w:rPr>
          <w:b/>
          <w:lang w:val="en-GB"/>
        </w:rPr>
      </w:pPr>
      <w:bookmarkStart w:id="0" w:name="_Hlk138773487"/>
      <w:r w:rsidRPr="001317F6">
        <w:rPr>
          <w:b/>
          <w:lang w:val="en-GB"/>
        </w:rPr>
        <w:lastRenderedPageBreak/>
        <w:t>LIST OF FIGURES AND T</w:t>
      </w:r>
      <w:r>
        <w:rPr>
          <w:b/>
          <w:lang w:val="en-GB"/>
        </w:rPr>
        <w:t>ABLES</w:t>
      </w:r>
    </w:p>
    <w:p w14:paraId="30A83797" w14:textId="77777777" w:rsidR="001317F6" w:rsidRDefault="001317F6">
      <w:pPr>
        <w:pStyle w:val="Kuvaotsikkoluettelo"/>
        <w:tabs>
          <w:tab w:val="right" w:leader="dot" w:pos="7928"/>
        </w:tabs>
        <w:rPr>
          <w:rFonts w:eastAsiaTheme="minorEastAsia" w:cstheme="minorBidi"/>
          <w:noProof/>
          <w:sz w:val="22"/>
          <w:szCs w:val="22"/>
          <w:lang w:eastAsia="fi-FI"/>
        </w:rPr>
      </w:pPr>
      <w:r>
        <w:fldChar w:fldCharType="begin"/>
      </w:r>
      <w:r>
        <w:instrText xml:space="preserve"> TOC \h \z \c "Figure" </w:instrText>
      </w:r>
      <w:r>
        <w:fldChar w:fldCharType="separate"/>
      </w:r>
      <w:hyperlink w:anchor="_Toc138775291" w:history="1">
        <w:r w:rsidRPr="00570E74">
          <w:rPr>
            <w:rStyle w:val="Hyperlinkki"/>
            <w:b/>
            <w:noProof/>
            <w:lang w:val="en-GB"/>
          </w:rPr>
          <w:t>Figure 1.</w:t>
        </w:r>
        <w:r w:rsidRPr="00570E74">
          <w:rPr>
            <w:rStyle w:val="Hyperlinkki"/>
            <w:noProof/>
            <w:lang w:val="en-GB"/>
          </w:rPr>
          <w:t xml:space="preserve"> </w:t>
        </w:r>
        <w:r w:rsidRPr="00570E74">
          <w:rPr>
            <w:rStyle w:val="Hyperlinkki"/>
            <w:rFonts w:cstheme="minorHAnsi"/>
            <w:noProof/>
            <w:lang w:val="en-US"/>
          </w:rPr>
          <w:t>Style menu window. (MS Office screen capture)</w:t>
        </w:r>
        <w:r>
          <w:rPr>
            <w:noProof/>
            <w:webHidden/>
          </w:rPr>
          <w:tab/>
        </w:r>
        <w:r>
          <w:rPr>
            <w:noProof/>
            <w:webHidden/>
          </w:rPr>
          <w:fldChar w:fldCharType="begin"/>
        </w:r>
        <w:r>
          <w:rPr>
            <w:noProof/>
            <w:webHidden/>
          </w:rPr>
          <w:instrText xml:space="preserve"> PAGEREF _Toc138775291 \h </w:instrText>
        </w:r>
        <w:r>
          <w:rPr>
            <w:noProof/>
            <w:webHidden/>
          </w:rPr>
        </w:r>
        <w:r>
          <w:rPr>
            <w:noProof/>
            <w:webHidden/>
          </w:rPr>
          <w:fldChar w:fldCharType="separate"/>
        </w:r>
        <w:r w:rsidR="00C9285D">
          <w:rPr>
            <w:noProof/>
            <w:webHidden/>
          </w:rPr>
          <w:t>3</w:t>
        </w:r>
        <w:r>
          <w:rPr>
            <w:noProof/>
            <w:webHidden/>
          </w:rPr>
          <w:fldChar w:fldCharType="end"/>
        </w:r>
      </w:hyperlink>
    </w:p>
    <w:p w14:paraId="40695ACC" w14:textId="77777777" w:rsidR="00C3572E" w:rsidRDefault="001317F6" w:rsidP="00C3572E">
      <w:r>
        <w:fldChar w:fldCharType="end"/>
      </w:r>
    </w:p>
    <w:bookmarkEnd w:id="0"/>
    <w:p w14:paraId="24CD0DC4" w14:textId="77777777" w:rsidR="001317F6" w:rsidRDefault="001317F6">
      <w:pPr>
        <w:pStyle w:val="Kuvaotsikkoluettelo"/>
        <w:tabs>
          <w:tab w:val="right" w:leader="dot" w:pos="7928"/>
        </w:tabs>
        <w:rPr>
          <w:rFonts w:eastAsiaTheme="minorEastAsia" w:cstheme="minorBidi"/>
          <w:noProof/>
          <w:sz w:val="22"/>
          <w:szCs w:val="22"/>
          <w:lang w:eastAsia="fi-FI"/>
        </w:rPr>
      </w:pPr>
      <w:r>
        <w:fldChar w:fldCharType="begin"/>
      </w:r>
      <w:r>
        <w:instrText xml:space="preserve"> TOC \h \z \c "Table" </w:instrText>
      </w:r>
      <w:r>
        <w:fldChar w:fldCharType="separate"/>
      </w:r>
      <w:hyperlink w:anchor="_Toc138775303" w:history="1">
        <w:r w:rsidRPr="0068789E">
          <w:rPr>
            <w:rStyle w:val="Hyperlinkki"/>
            <w:b/>
            <w:noProof/>
            <w:lang w:val="en-GB"/>
          </w:rPr>
          <w:t xml:space="preserve">Table 1. </w:t>
        </w:r>
        <w:r w:rsidRPr="0068789E">
          <w:rPr>
            <w:rStyle w:val="Hyperlinkki"/>
            <w:noProof/>
            <w:lang w:val="en-GB"/>
          </w:rPr>
          <w:t>Examples of contents of the thesis.</w:t>
        </w:r>
        <w:r>
          <w:rPr>
            <w:noProof/>
            <w:webHidden/>
          </w:rPr>
          <w:tab/>
        </w:r>
        <w:r>
          <w:rPr>
            <w:noProof/>
            <w:webHidden/>
          </w:rPr>
          <w:fldChar w:fldCharType="begin"/>
        </w:r>
        <w:r>
          <w:rPr>
            <w:noProof/>
            <w:webHidden/>
          </w:rPr>
          <w:instrText xml:space="preserve"> PAGEREF _Toc138775303 \h </w:instrText>
        </w:r>
        <w:r>
          <w:rPr>
            <w:noProof/>
            <w:webHidden/>
          </w:rPr>
        </w:r>
        <w:r>
          <w:rPr>
            <w:noProof/>
            <w:webHidden/>
          </w:rPr>
          <w:fldChar w:fldCharType="separate"/>
        </w:r>
        <w:r w:rsidR="00C9285D">
          <w:rPr>
            <w:noProof/>
            <w:webHidden/>
          </w:rPr>
          <w:t>3</w:t>
        </w:r>
        <w:r>
          <w:rPr>
            <w:noProof/>
            <w:webHidden/>
          </w:rPr>
          <w:fldChar w:fldCharType="end"/>
        </w:r>
      </w:hyperlink>
    </w:p>
    <w:p w14:paraId="6995E0E2" w14:textId="77777777" w:rsidR="00C3572E" w:rsidRDefault="001317F6" w:rsidP="00C3572E">
      <w:r>
        <w:fldChar w:fldCharType="end"/>
      </w:r>
    </w:p>
    <w:p w14:paraId="35E11F49" w14:textId="77777777" w:rsidR="00C3572E" w:rsidRDefault="00C3572E">
      <w:pPr>
        <w:spacing w:after="0" w:line="240" w:lineRule="auto"/>
        <w:jc w:val="left"/>
      </w:pPr>
      <w:r>
        <w:br w:type="page"/>
      </w:r>
    </w:p>
    <w:p w14:paraId="1879FD8D" w14:textId="77777777" w:rsidR="00C3572E" w:rsidRPr="001317F6" w:rsidRDefault="001317F6" w:rsidP="00C3572E">
      <w:pPr>
        <w:rPr>
          <w:b/>
          <w:lang w:val="en-GB"/>
        </w:rPr>
      </w:pPr>
      <w:r w:rsidRPr="001317F6">
        <w:rPr>
          <w:b/>
          <w:lang w:val="en-GB"/>
        </w:rPr>
        <w:lastRenderedPageBreak/>
        <w:t>APPENDICES</w:t>
      </w:r>
    </w:p>
    <w:p w14:paraId="1B00CF62" w14:textId="77777777" w:rsidR="00C3572E" w:rsidRPr="001317F6" w:rsidRDefault="001317F6" w:rsidP="00C3572E">
      <w:pPr>
        <w:rPr>
          <w:szCs w:val="20"/>
          <w:lang w:val="en-GB"/>
        </w:rPr>
      </w:pPr>
      <w:r w:rsidRPr="001317F6">
        <w:rPr>
          <w:b/>
          <w:lang w:val="en-GB"/>
        </w:rPr>
        <w:t>APPENDIX</w:t>
      </w:r>
      <w:r w:rsidR="00C3572E" w:rsidRPr="001317F6">
        <w:rPr>
          <w:b/>
          <w:lang w:val="en-GB"/>
        </w:rPr>
        <w:t xml:space="preserve"> 1.</w:t>
      </w:r>
      <w:r w:rsidRPr="001317F6">
        <w:rPr>
          <w:lang w:val="en-GB"/>
        </w:rPr>
        <w:t xml:space="preserve"> What to Include to Appendices</w:t>
      </w:r>
    </w:p>
    <w:p w14:paraId="0920AF2F" w14:textId="77777777" w:rsidR="00C3572E" w:rsidRDefault="001317F6" w:rsidP="001317F6">
      <w:r>
        <w:rPr>
          <w:b/>
          <w:lang w:val="en-GB"/>
        </w:rPr>
        <w:t>APPENDIX</w:t>
      </w:r>
      <w:r w:rsidR="00C3572E" w:rsidRPr="001317F6">
        <w:rPr>
          <w:b/>
          <w:lang w:val="en-GB"/>
        </w:rPr>
        <w:t xml:space="preserve"> 2.</w:t>
      </w:r>
      <w:r w:rsidR="00C3572E" w:rsidRPr="001317F6">
        <w:rPr>
          <w:lang w:val="en-GB"/>
        </w:rPr>
        <w:t xml:space="preserve"> </w:t>
      </w:r>
    </w:p>
    <w:p w14:paraId="45ED439D" w14:textId="77777777" w:rsidR="00C3572E" w:rsidRDefault="00C3572E" w:rsidP="00C3572E"/>
    <w:p w14:paraId="3A47B7F3" w14:textId="77777777" w:rsidR="00511E98" w:rsidRDefault="00511E98">
      <w:pPr>
        <w:spacing w:after="0" w:line="240" w:lineRule="auto"/>
        <w:jc w:val="left"/>
      </w:pPr>
    </w:p>
    <w:p w14:paraId="6C68BDEA" w14:textId="77777777" w:rsidR="00657449" w:rsidRDefault="00657449">
      <w:pPr>
        <w:spacing w:after="0" w:line="240" w:lineRule="auto"/>
        <w:jc w:val="left"/>
        <w:sectPr w:rsidR="00657449" w:rsidSect="000D5990">
          <w:pgSz w:w="11907" w:h="16840"/>
          <w:pgMar w:top="1701" w:right="1701" w:bottom="1701" w:left="2268" w:header="1134" w:footer="708" w:gutter="0"/>
          <w:cols w:space="708"/>
        </w:sectPr>
      </w:pPr>
    </w:p>
    <w:p w14:paraId="094AB5A5" w14:textId="77777777" w:rsidR="009C44FD" w:rsidRPr="00BB7979" w:rsidRDefault="008F2284" w:rsidP="00913AD7">
      <w:pPr>
        <w:pStyle w:val="Otsikko1"/>
        <w:rPr>
          <w:rFonts w:cstheme="minorHAnsi"/>
        </w:rPr>
      </w:pPr>
      <w:bookmarkStart w:id="1" w:name="_Toc138926464"/>
      <w:bookmarkStart w:id="2" w:name="_Toc164496814"/>
      <w:bookmarkStart w:id="3" w:name="_Toc166464152"/>
      <w:bookmarkStart w:id="4" w:name="_Toc230592239"/>
      <w:bookmarkStart w:id="5" w:name="_Toc230592492"/>
      <w:r>
        <w:lastRenderedPageBreak/>
        <w:t>Introduction</w:t>
      </w:r>
      <w:bookmarkEnd w:id="1"/>
    </w:p>
    <w:p w14:paraId="12272355" w14:textId="77777777" w:rsidR="008F2284" w:rsidRPr="008F2284" w:rsidRDefault="008F2284" w:rsidP="008F2284">
      <w:pPr>
        <w:rPr>
          <w:rFonts w:cstheme="minorHAnsi"/>
          <w:lang w:val="en-GB"/>
        </w:rPr>
      </w:pPr>
      <w:r w:rsidRPr="008F2284">
        <w:rPr>
          <w:rFonts w:cstheme="minorHAnsi"/>
          <w:lang w:val="en-GB"/>
        </w:rPr>
        <w:t>Use this base when writing an exercise or thesis for VAMK. In the exercises, you can remove the cover and table of contents pages, follow the teacher's instructions.</w:t>
      </w:r>
    </w:p>
    <w:p w14:paraId="028323B0" w14:textId="77777777" w:rsidR="008F2284" w:rsidRPr="008F2284" w:rsidRDefault="00443D04" w:rsidP="008F2284">
      <w:pPr>
        <w:rPr>
          <w:rFonts w:cstheme="minorHAnsi"/>
          <w:lang w:val="en-GB"/>
        </w:rPr>
      </w:pPr>
      <w:r w:rsidRPr="00443D04">
        <w:rPr>
          <w:rFonts w:cstheme="minorHAnsi"/>
          <w:lang w:val="en-GB"/>
        </w:rPr>
        <w:t>The more familiar you are with this template, accessibility and other features of the word processing program you use before starting the thesis, the better you will be able to focus on the writing itself.</w:t>
      </w:r>
    </w:p>
    <w:p w14:paraId="7BFCC610" w14:textId="77777777" w:rsidR="00870ABE" w:rsidRPr="008F2284" w:rsidRDefault="008F2284" w:rsidP="008F2284">
      <w:pPr>
        <w:rPr>
          <w:rFonts w:cstheme="minorHAnsi"/>
          <w:lang w:val="en-GB"/>
        </w:rPr>
      </w:pPr>
      <w:r w:rsidRPr="008F2284">
        <w:rPr>
          <w:rFonts w:cstheme="minorHAnsi"/>
          <w:lang w:val="en-GB"/>
        </w:rPr>
        <w:t xml:space="preserve">See more detailed instructions at </w:t>
      </w:r>
      <w:hyperlink r:id="rId9" w:history="1">
        <w:r w:rsidRPr="00C12664">
          <w:rPr>
            <w:rStyle w:val="Hyperlinkki"/>
            <w:rFonts w:cstheme="minorHAnsi"/>
            <w:lang w:val="en-GB"/>
          </w:rPr>
          <w:t>https://vamk.libguides.com/writinginstructions/writing</w:t>
        </w:r>
      </w:hyperlink>
      <w:r>
        <w:rPr>
          <w:rStyle w:val="s-lg-text-greyout"/>
          <w:lang w:val="en-GB"/>
        </w:rPr>
        <w:t xml:space="preserve"> </w:t>
      </w:r>
    </w:p>
    <w:p w14:paraId="2B475DAF" w14:textId="77777777" w:rsidR="00E7173E" w:rsidRPr="008F2284" w:rsidRDefault="00870ABE" w:rsidP="00780762">
      <w:pPr>
        <w:pStyle w:val="Otsikko2"/>
        <w:rPr>
          <w:rFonts w:cstheme="minorHAnsi"/>
          <w:lang w:val="en-GB"/>
        </w:rPr>
      </w:pPr>
      <w:bookmarkStart w:id="6" w:name="_Toc138926465"/>
      <w:r w:rsidRPr="008F2284">
        <w:rPr>
          <w:rFonts w:cstheme="minorHAnsi"/>
          <w:lang w:val="en-GB"/>
        </w:rPr>
        <w:t>E</w:t>
      </w:r>
      <w:r w:rsidR="008F2284" w:rsidRPr="008F2284">
        <w:rPr>
          <w:rFonts w:cstheme="minorHAnsi"/>
          <w:lang w:val="en-GB"/>
        </w:rPr>
        <w:t>xamples of figures and tables</w:t>
      </w:r>
      <w:bookmarkEnd w:id="6"/>
      <w:r w:rsidR="00E7173E" w:rsidRPr="008F2284">
        <w:rPr>
          <w:rFonts w:cstheme="minorHAnsi"/>
          <w:lang w:val="en-GB"/>
        </w:rPr>
        <w:t xml:space="preserve"> </w:t>
      </w:r>
    </w:p>
    <w:p w14:paraId="6BE1D584" w14:textId="77777777" w:rsidR="008F2284" w:rsidRPr="008F2284" w:rsidRDefault="008F2284" w:rsidP="008F2284">
      <w:pPr>
        <w:rPr>
          <w:rFonts w:cstheme="minorHAnsi"/>
          <w:lang w:val="en-GB"/>
        </w:rPr>
      </w:pPr>
      <w:r w:rsidRPr="008F2284">
        <w:rPr>
          <w:rFonts w:cstheme="minorHAnsi"/>
          <w:lang w:val="en-GB"/>
        </w:rPr>
        <w:t xml:space="preserve">Make sure that you </w:t>
      </w:r>
      <w:proofErr w:type="gramStart"/>
      <w:r w:rsidRPr="008F2284">
        <w:rPr>
          <w:rFonts w:cstheme="minorHAnsi"/>
          <w:lang w:val="en-GB"/>
        </w:rPr>
        <w:t>make reference</w:t>
      </w:r>
      <w:proofErr w:type="gramEnd"/>
      <w:r w:rsidRPr="008F2284">
        <w:rPr>
          <w:rFonts w:cstheme="minorHAnsi"/>
          <w:lang w:val="en-GB"/>
        </w:rPr>
        <w:t xml:space="preserve"> to figures and tables in the text.</w:t>
      </w:r>
    </w:p>
    <w:p w14:paraId="51C92C14" w14:textId="77777777" w:rsidR="008F2284" w:rsidRPr="008F2284" w:rsidRDefault="008F2284" w:rsidP="008F2284">
      <w:pPr>
        <w:rPr>
          <w:rFonts w:cstheme="minorHAnsi"/>
          <w:lang w:val="en-GB"/>
        </w:rPr>
      </w:pPr>
      <w:r w:rsidRPr="008F2284">
        <w:rPr>
          <w:rFonts w:cstheme="minorHAnsi"/>
          <w:lang w:val="en-GB"/>
        </w:rPr>
        <w:t>Take accessibility into account by adding alternative text to images/figures and defining a title line for tables.</w:t>
      </w:r>
    </w:p>
    <w:p w14:paraId="2DACD050" w14:textId="77777777" w:rsidR="00516DF7" w:rsidRDefault="008F2284" w:rsidP="008F2284">
      <w:pPr>
        <w:rPr>
          <w:rFonts w:cstheme="minorHAnsi"/>
        </w:rPr>
      </w:pPr>
      <w:proofErr w:type="spellStart"/>
      <w:r w:rsidRPr="008F2284">
        <w:rPr>
          <w:rFonts w:cstheme="minorHAnsi"/>
        </w:rPr>
        <w:t>Example</w:t>
      </w:r>
      <w:proofErr w:type="spellEnd"/>
      <w:r w:rsidRPr="008F2284">
        <w:rPr>
          <w:rFonts w:cstheme="minorHAnsi"/>
        </w:rPr>
        <w:t xml:space="preserve"> of </w:t>
      </w:r>
      <w:proofErr w:type="spellStart"/>
      <w:r w:rsidRPr="008F2284">
        <w:rPr>
          <w:rFonts w:cstheme="minorHAnsi"/>
        </w:rPr>
        <w:t>the</w:t>
      </w:r>
      <w:proofErr w:type="spellEnd"/>
      <w:r w:rsidRPr="008F2284">
        <w:rPr>
          <w:rFonts w:cstheme="minorHAnsi"/>
        </w:rPr>
        <w:t xml:space="preserve"> </w:t>
      </w:r>
      <w:proofErr w:type="spellStart"/>
      <w:r w:rsidRPr="008F2284">
        <w:rPr>
          <w:rFonts w:cstheme="minorHAnsi"/>
        </w:rPr>
        <w:t>figure</w:t>
      </w:r>
      <w:proofErr w:type="spellEnd"/>
      <w:r w:rsidRPr="008F2284">
        <w:rPr>
          <w:rFonts w:cstheme="minorHAnsi"/>
        </w:rPr>
        <w:t>:</w:t>
      </w:r>
    </w:p>
    <w:p w14:paraId="59C046C2" w14:textId="77777777" w:rsidR="00876E10" w:rsidRDefault="002A1AA5" w:rsidP="00876E10">
      <w:pPr>
        <w:keepNext/>
      </w:pPr>
      <w:r w:rsidRPr="00506335">
        <w:rPr>
          <w:rFonts w:cstheme="minorHAnsi"/>
          <w:noProof/>
          <w:lang w:eastAsia="fi-FI"/>
        </w:rPr>
        <w:drawing>
          <wp:inline distT="0" distB="0" distL="0" distR="0" wp14:anchorId="07822A64" wp14:editId="27A0F481">
            <wp:extent cx="1638300" cy="762000"/>
            <wp:effectExtent l="19050" t="19050" r="0" b="0"/>
            <wp:docPr id="2" name="Picture 10" descr="Screenshot of Word sty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38300" cy="762000"/>
                    </a:xfrm>
                    <a:prstGeom prst="rect">
                      <a:avLst/>
                    </a:prstGeom>
                    <a:noFill/>
                    <a:ln w="9525" cmpd="sng">
                      <a:solidFill>
                        <a:srgbClr val="4F81BD"/>
                      </a:solidFill>
                      <a:miter lim="800000"/>
                      <a:headEnd/>
                      <a:tailEnd/>
                    </a:ln>
                    <a:effectLst/>
                  </pic:spPr>
                </pic:pic>
              </a:graphicData>
            </a:graphic>
          </wp:inline>
        </w:drawing>
      </w:r>
    </w:p>
    <w:p w14:paraId="40675512" w14:textId="21973C37" w:rsidR="002A1AA5" w:rsidRPr="00876E10" w:rsidRDefault="00876E10" w:rsidP="00876E10">
      <w:pPr>
        <w:pStyle w:val="Kuvaotsikko"/>
        <w:jc w:val="both"/>
        <w:rPr>
          <w:rFonts w:cstheme="minorHAnsi"/>
          <w:lang w:val="en-GB"/>
        </w:rPr>
      </w:pPr>
      <w:bookmarkStart w:id="7" w:name="_Ref138926128"/>
      <w:bookmarkStart w:id="8" w:name="_Toc138775291"/>
      <w:r w:rsidRPr="00876E10">
        <w:rPr>
          <w:b/>
          <w:lang w:val="en-GB"/>
        </w:rPr>
        <w:t xml:space="preserve">Figure </w:t>
      </w:r>
      <w:r w:rsidRPr="00876E10">
        <w:rPr>
          <w:b/>
        </w:rPr>
        <w:fldChar w:fldCharType="begin"/>
      </w:r>
      <w:r w:rsidRPr="00876E10">
        <w:rPr>
          <w:b/>
          <w:lang w:val="en-GB"/>
        </w:rPr>
        <w:instrText xml:space="preserve"> SEQ Figure \* ARABIC </w:instrText>
      </w:r>
      <w:r w:rsidRPr="00876E10">
        <w:rPr>
          <w:b/>
        </w:rPr>
        <w:fldChar w:fldCharType="separate"/>
      </w:r>
      <w:r w:rsidR="00594C50">
        <w:rPr>
          <w:b/>
          <w:noProof/>
          <w:lang w:val="en-GB"/>
        </w:rPr>
        <w:t>1</w:t>
      </w:r>
      <w:r w:rsidRPr="00876E10">
        <w:rPr>
          <w:b/>
        </w:rPr>
        <w:fldChar w:fldCharType="end"/>
      </w:r>
      <w:bookmarkEnd w:id="7"/>
      <w:r w:rsidRPr="00876E10">
        <w:rPr>
          <w:b/>
          <w:lang w:val="en-GB"/>
        </w:rPr>
        <w:t>.</w:t>
      </w:r>
      <w:r w:rsidRPr="00876E10">
        <w:rPr>
          <w:lang w:val="en-GB"/>
        </w:rPr>
        <w:t xml:space="preserve"> </w:t>
      </w:r>
      <w:r w:rsidRPr="00F84A02">
        <w:rPr>
          <w:rFonts w:cstheme="minorHAnsi"/>
          <w:lang w:val="en-US"/>
        </w:rPr>
        <w:t xml:space="preserve">Style menu window. </w:t>
      </w:r>
      <w:r>
        <w:rPr>
          <w:rFonts w:cstheme="minorHAnsi"/>
          <w:lang w:val="en-US"/>
        </w:rPr>
        <w:t>(MS Office screen capture)</w:t>
      </w:r>
      <w:bookmarkEnd w:id="8"/>
    </w:p>
    <w:p w14:paraId="57377026" w14:textId="77777777" w:rsidR="00397FBF" w:rsidRPr="00876E10" w:rsidRDefault="00BF429D" w:rsidP="00870ABE">
      <w:pPr>
        <w:rPr>
          <w:rFonts w:cstheme="minorHAnsi"/>
          <w:lang w:val="en-GB"/>
        </w:rPr>
      </w:pPr>
      <w:r>
        <w:rPr>
          <w:rFonts w:cstheme="minorHAnsi"/>
          <w:lang w:val="en-GB"/>
        </w:rPr>
        <w:t>Example of the table:</w:t>
      </w:r>
    </w:p>
    <w:p w14:paraId="04D64F21" w14:textId="351E9148" w:rsidR="00876E10" w:rsidRPr="00876E10" w:rsidRDefault="00876E10" w:rsidP="00876E10">
      <w:pPr>
        <w:pStyle w:val="Kuvaotsikko"/>
        <w:rPr>
          <w:lang w:val="en-GB"/>
        </w:rPr>
      </w:pPr>
      <w:bookmarkStart w:id="9" w:name="_Toc138775303"/>
      <w:r w:rsidRPr="00876E10">
        <w:rPr>
          <w:b/>
          <w:lang w:val="en-GB"/>
        </w:rPr>
        <w:t xml:space="preserve">Table </w:t>
      </w:r>
      <w:r w:rsidRPr="00876E10">
        <w:rPr>
          <w:b/>
        </w:rPr>
        <w:fldChar w:fldCharType="begin"/>
      </w:r>
      <w:r w:rsidRPr="00876E10">
        <w:rPr>
          <w:b/>
          <w:lang w:val="en-GB"/>
        </w:rPr>
        <w:instrText xml:space="preserve"> SEQ Table \* ARABIC </w:instrText>
      </w:r>
      <w:r w:rsidRPr="00876E10">
        <w:rPr>
          <w:b/>
        </w:rPr>
        <w:fldChar w:fldCharType="separate"/>
      </w:r>
      <w:r w:rsidR="00594C50">
        <w:rPr>
          <w:b/>
          <w:noProof/>
          <w:lang w:val="en-GB"/>
        </w:rPr>
        <w:t>1</w:t>
      </w:r>
      <w:r w:rsidRPr="00876E10">
        <w:rPr>
          <w:b/>
        </w:rPr>
        <w:fldChar w:fldCharType="end"/>
      </w:r>
      <w:r w:rsidRPr="00876E10">
        <w:rPr>
          <w:b/>
          <w:lang w:val="en-GB"/>
        </w:rPr>
        <w:t xml:space="preserve">. </w:t>
      </w:r>
      <w:r w:rsidRPr="00876E10">
        <w:rPr>
          <w:lang w:val="en-GB"/>
        </w:rPr>
        <w:t xml:space="preserve">Examples of </w:t>
      </w:r>
      <w:r w:rsidR="00BF429D">
        <w:rPr>
          <w:lang w:val="en-GB"/>
        </w:rPr>
        <w:t>rows</w:t>
      </w:r>
      <w:r w:rsidRPr="00876E10">
        <w:rPr>
          <w:lang w:val="en-GB"/>
        </w:rPr>
        <w:t>.</w:t>
      </w:r>
      <w:bookmarkEnd w:id="9"/>
    </w:p>
    <w:tbl>
      <w:tblPr>
        <w:tblStyle w:val="TaulukkoRuudukko"/>
        <w:tblW w:w="0" w:type="auto"/>
        <w:tblLook w:val="04A0" w:firstRow="1" w:lastRow="0" w:firstColumn="1" w:lastColumn="0" w:noHBand="0" w:noVBand="1"/>
      </w:tblPr>
      <w:tblGrid>
        <w:gridCol w:w="2122"/>
        <w:gridCol w:w="5805"/>
      </w:tblGrid>
      <w:tr w:rsidR="00876E10" w:rsidRPr="00876E10" w14:paraId="0B75C28C" w14:textId="77777777" w:rsidTr="00524A38">
        <w:trPr>
          <w:tblHeader/>
        </w:trPr>
        <w:tc>
          <w:tcPr>
            <w:tcW w:w="2122" w:type="dxa"/>
          </w:tcPr>
          <w:p w14:paraId="2CA658FD" w14:textId="77777777" w:rsidR="00876E10" w:rsidRPr="00876E10" w:rsidRDefault="00BF429D" w:rsidP="00876E10">
            <w:pPr>
              <w:spacing w:before="60" w:after="60" w:line="240" w:lineRule="auto"/>
              <w:rPr>
                <w:rFonts w:ascii="Calibri" w:hAnsi="Calibri" w:cs="Calibri"/>
                <w:b/>
                <w:sz w:val="22"/>
                <w:szCs w:val="22"/>
                <w:lang w:val="en-US"/>
              </w:rPr>
            </w:pPr>
            <w:r>
              <w:rPr>
                <w:rFonts w:ascii="Calibri" w:hAnsi="Calibri" w:cs="Calibri"/>
                <w:b/>
                <w:sz w:val="22"/>
                <w:szCs w:val="22"/>
                <w:lang w:val="en-US"/>
              </w:rPr>
              <w:t>This is heading</w:t>
            </w:r>
          </w:p>
        </w:tc>
        <w:tc>
          <w:tcPr>
            <w:tcW w:w="5805" w:type="dxa"/>
          </w:tcPr>
          <w:p w14:paraId="04B0BE00" w14:textId="77777777" w:rsidR="00876E10" w:rsidRPr="00876E10" w:rsidRDefault="00BF429D" w:rsidP="00876E10">
            <w:pPr>
              <w:spacing w:before="60" w:after="60" w:line="240" w:lineRule="auto"/>
              <w:jc w:val="left"/>
              <w:rPr>
                <w:rFonts w:ascii="Calibri" w:hAnsi="Calibri" w:cs="Calibri"/>
                <w:b/>
                <w:sz w:val="22"/>
                <w:szCs w:val="22"/>
                <w:lang w:val="en-US"/>
              </w:rPr>
            </w:pPr>
            <w:r>
              <w:rPr>
                <w:rFonts w:ascii="Calibri" w:hAnsi="Calibri" w:cs="Calibri"/>
                <w:b/>
                <w:sz w:val="22"/>
                <w:szCs w:val="22"/>
                <w:lang w:val="en-US"/>
              </w:rPr>
              <w:t>This is heading too</w:t>
            </w:r>
          </w:p>
        </w:tc>
      </w:tr>
      <w:tr w:rsidR="00876E10" w:rsidRPr="00594C50" w14:paraId="2F011385" w14:textId="77777777" w:rsidTr="00524A38">
        <w:tc>
          <w:tcPr>
            <w:tcW w:w="2122" w:type="dxa"/>
          </w:tcPr>
          <w:p w14:paraId="3FB51F58" w14:textId="77777777" w:rsidR="00876E10" w:rsidRPr="00876E10" w:rsidRDefault="00BF429D" w:rsidP="00876E10">
            <w:pPr>
              <w:spacing w:before="60" w:after="60" w:line="240" w:lineRule="auto"/>
              <w:rPr>
                <w:rFonts w:ascii="Calibri" w:hAnsi="Calibri" w:cs="Calibri"/>
                <w:sz w:val="22"/>
                <w:szCs w:val="22"/>
                <w:lang w:val="en-US"/>
              </w:rPr>
            </w:pPr>
            <w:r>
              <w:rPr>
                <w:rFonts w:ascii="Calibri" w:hAnsi="Calibri" w:cs="Calibri"/>
                <w:sz w:val="22"/>
                <w:szCs w:val="22"/>
                <w:lang w:val="en-US"/>
              </w:rPr>
              <w:t>First</w:t>
            </w:r>
          </w:p>
        </w:tc>
        <w:tc>
          <w:tcPr>
            <w:tcW w:w="5805" w:type="dxa"/>
          </w:tcPr>
          <w:p w14:paraId="22804C6F" w14:textId="77777777" w:rsidR="00876E10" w:rsidRPr="00876E10" w:rsidRDefault="00BF429D" w:rsidP="00876E10">
            <w:pPr>
              <w:spacing w:before="60" w:after="60" w:line="240" w:lineRule="auto"/>
              <w:jc w:val="left"/>
              <w:rPr>
                <w:rFonts w:ascii="Calibri" w:hAnsi="Calibri" w:cs="Calibri"/>
                <w:sz w:val="22"/>
                <w:szCs w:val="22"/>
                <w:lang w:val="en-GB"/>
              </w:rPr>
            </w:pPr>
            <w:r>
              <w:rPr>
                <w:rFonts w:ascii="Calibri" w:hAnsi="Calibri" w:cs="Calibri"/>
                <w:sz w:val="22"/>
                <w:szCs w:val="22"/>
                <w:lang w:val="en-GB"/>
              </w:rPr>
              <w:t>Check the reading order with the tab key</w:t>
            </w:r>
          </w:p>
        </w:tc>
      </w:tr>
      <w:tr w:rsidR="00876E10" w:rsidRPr="00876E10" w14:paraId="323617DA" w14:textId="77777777" w:rsidTr="00524A38">
        <w:tc>
          <w:tcPr>
            <w:tcW w:w="2122" w:type="dxa"/>
          </w:tcPr>
          <w:p w14:paraId="57569CF2" w14:textId="77777777" w:rsidR="00876E10" w:rsidRPr="00876E10" w:rsidRDefault="00BF429D" w:rsidP="00876E10">
            <w:pPr>
              <w:spacing w:before="60" w:after="60" w:line="240" w:lineRule="auto"/>
              <w:rPr>
                <w:rFonts w:ascii="Calibri" w:hAnsi="Calibri" w:cs="Calibri"/>
                <w:sz w:val="22"/>
                <w:szCs w:val="22"/>
                <w:lang w:val="en-US"/>
              </w:rPr>
            </w:pPr>
            <w:r>
              <w:rPr>
                <w:rFonts w:ascii="Calibri" w:hAnsi="Calibri" w:cs="Calibri"/>
                <w:sz w:val="22"/>
                <w:szCs w:val="22"/>
                <w:lang w:val="en-US"/>
              </w:rPr>
              <w:t>Second</w:t>
            </w:r>
          </w:p>
        </w:tc>
        <w:tc>
          <w:tcPr>
            <w:tcW w:w="5805" w:type="dxa"/>
          </w:tcPr>
          <w:p w14:paraId="30CFE2A1" w14:textId="77777777" w:rsidR="00876E10" w:rsidRPr="00876E10" w:rsidRDefault="00876E10" w:rsidP="00876E10">
            <w:pPr>
              <w:spacing w:before="60" w:after="60" w:line="240" w:lineRule="auto"/>
              <w:jc w:val="left"/>
              <w:rPr>
                <w:rFonts w:ascii="Calibri" w:hAnsi="Calibri" w:cs="Calibri"/>
                <w:sz w:val="22"/>
                <w:szCs w:val="22"/>
                <w:lang w:val="en-US"/>
              </w:rPr>
            </w:pPr>
          </w:p>
        </w:tc>
      </w:tr>
      <w:tr w:rsidR="00876E10" w:rsidRPr="00876E10" w14:paraId="5D5BFAC5" w14:textId="77777777" w:rsidTr="00524A38">
        <w:tc>
          <w:tcPr>
            <w:tcW w:w="2122" w:type="dxa"/>
          </w:tcPr>
          <w:p w14:paraId="603DC61C" w14:textId="77777777" w:rsidR="00876E10" w:rsidRPr="00876E10" w:rsidRDefault="00BF429D" w:rsidP="00876E10">
            <w:pPr>
              <w:spacing w:before="60" w:after="60" w:line="240" w:lineRule="auto"/>
              <w:rPr>
                <w:rFonts w:ascii="Calibri" w:hAnsi="Calibri" w:cs="Calibri"/>
                <w:sz w:val="22"/>
                <w:szCs w:val="22"/>
                <w:lang w:val="en-US"/>
              </w:rPr>
            </w:pPr>
            <w:r>
              <w:rPr>
                <w:rFonts w:ascii="Calibri" w:hAnsi="Calibri" w:cs="Calibri"/>
                <w:sz w:val="22"/>
                <w:szCs w:val="22"/>
                <w:lang w:val="en-US"/>
              </w:rPr>
              <w:t>Third</w:t>
            </w:r>
          </w:p>
        </w:tc>
        <w:tc>
          <w:tcPr>
            <w:tcW w:w="5805" w:type="dxa"/>
          </w:tcPr>
          <w:p w14:paraId="3CE5F7B0" w14:textId="77777777" w:rsidR="00876E10" w:rsidRPr="00876E10" w:rsidRDefault="00876E10" w:rsidP="00876E10">
            <w:pPr>
              <w:spacing w:before="60" w:after="60" w:line="240" w:lineRule="auto"/>
              <w:jc w:val="left"/>
              <w:rPr>
                <w:rFonts w:ascii="Calibri" w:hAnsi="Calibri" w:cs="Calibri"/>
                <w:sz w:val="22"/>
                <w:szCs w:val="22"/>
                <w:lang w:val="en-GB"/>
              </w:rPr>
            </w:pPr>
          </w:p>
        </w:tc>
      </w:tr>
    </w:tbl>
    <w:p w14:paraId="2CB03D9F" w14:textId="77777777" w:rsidR="00274990" w:rsidRPr="00506335" w:rsidRDefault="00876E10" w:rsidP="00913AD7">
      <w:pPr>
        <w:pStyle w:val="Otsikko1"/>
        <w:rPr>
          <w:rFonts w:cstheme="minorHAnsi"/>
        </w:rPr>
      </w:pPr>
      <w:bookmarkStart w:id="10" w:name="_Toc138926466"/>
      <w:r>
        <w:rPr>
          <w:rFonts w:cstheme="minorHAnsi"/>
        </w:rPr>
        <w:lastRenderedPageBreak/>
        <w:t>Layout</w:t>
      </w:r>
      <w:bookmarkEnd w:id="10"/>
    </w:p>
    <w:p w14:paraId="0038BF61" w14:textId="77777777" w:rsidR="00A0097E" w:rsidRPr="00876E10" w:rsidRDefault="002A1AA5" w:rsidP="00251596">
      <w:pPr>
        <w:pStyle w:val="Otsikko2"/>
        <w:rPr>
          <w:rFonts w:cstheme="minorHAnsi"/>
          <w:lang w:val="en-GB"/>
        </w:rPr>
      </w:pPr>
      <w:bookmarkStart w:id="11" w:name="_Toc138926467"/>
      <w:r w:rsidRPr="00876E10">
        <w:rPr>
          <w:rFonts w:cstheme="minorHAnsi"/>
          <w:lang w:val="en-GB"/>
        </w:rPr>
        <w:t>Margi</w:t>
      </w:r>
      <w:r w:rsidR="00876E10" w:rsidRPr="00876E10">
        <w:rPr>
          <w:rFonts w:cstheme="minorHAnsi"/>
          <w:lang w:val="en-GB"/>
        </w:rPr>
        <w:t>ns, spacing and font sizes</w:t>
      </w:r>
      <w:bookmarkEnd w:id="11"/>
    </w:p>
    <w:p w14:paraId="1C128BB6" w14:textId="77777777" w:rsidR="00876E10" w:rsidRPr="00876E10" w:rsidRDefault="00876E10" w:rsidP="00876E10">
      <w:pPr>
        <w:rPr>
          <w:rFonts w:cstheme="minorHAnsi"/>
          <w:lang w:val="en-GB"/>
        </w:rPr>
      </w:pPr>
      <w:r w:rsidRPr="00876E10">
        <w:rPr>
          <w:rFonts w:cstheme="minorHAnsi"/>
          <w:lang w:val="en-GB"/>
        </w:rPr>
        <w:t xml:space="preserve">As in this template, the margins are: the upper margin 3 cm, the lower margin 3 cm, the left margin 4 cm and the right margin 3 cm. The recommended font is either Calibri (Body) and Arial. The font size in the body text and in lists is 12. The font size can be 14 in headings and 10 in for example tables. The captions of figures, photos and tables are written in font size 12. </w:t>
      </w:r>
    </w:p>
    <w:p w14:paraId="0E8683B0" w14:textId="77777777" w:rsidR="00876E10" w:rsidRPr="00876E10" w:rsidRDefault="00876E10" w:rsidP="00876E10">
      <w:pPr>
        <w:rPr>
          <w:rFonts w:cstheme="minorHAnsi"/>
          <w:lang w:val="en-GB"/>
        </w:rPr>
      </w:pPr>
      <w:r w:rsidRPr="00876E10">
        <w:rPr>
          <w:rFonts w:cstheme="minorHAnsi"/>
          <w:lang w:val="en-GB"/>
        </w:rPr>
        <w:t xml:space="preserve">The spacing is 1.5 in the body text. The hyphenation is on and the text is aligned to both the left and right margins. Let the word processor do the row change, press enter only when starting a new paragraph. The spacing between the paragraphs is 12 points (settings: before 0, after 12 pt). A new chapter starts on a new page.  </w:t>
      </w:r>
    </w:p>
    <w:p w14:paraId="5976AC23" w14:textId="77777777" w:rsidR="00876E10" w:rsidRPr="00876E10" w:rsidRDefault="00876E10" w:rsidP="007A0FD2">
      <w:pPr>
        <w:pStyle w:val="Otsikko2"/>
        <w:rPr>
          <w:lang w:val="en-GB"/>
        </w:rPr>
      </w:pPr>
      <w:bookmarkStart w:id="12" w:name="_Toc138926468"/>
      <w:r w:rsidRPr="00876E10">
        <w:rPr>
          <w:lang w:val="en-GB"/>
        </w:rPr>
        <w:t>Use of Styles and Contents Page</w:t>
      </w:r>
      <w:bookmarkEnd w:id="12"/>
      <w:r w:rsidRPr="00876E10">
        <w:rPr>
          <w:lang w:val="en-GB"/>
        </w:rPr>
        <w:t xml:space="preserve"> </w:t>
      </w:r>
    </w:p>
    <w:p w14:paraId="38B69335" w14:textId="5CC62F88" w:rsidR="007A0FD2" w:rsidRPr="007A0FD2" w:rsidRDefault="007A0FD2" w:rsidP="007A0FD2">
      <w:pPr>
        <w:rPr>
          <w:rFonts w:cstheme="minorHAnsi"/>
          <w:lang w:val="en-GB"/>
        </w:rPr>
      </w:pPr>
      <w:r w:rsidRPr="007A0FD2">
        <w:rPr>
          <w:rFonts w:cstheme="minorHAnsi"/>
          <w:lang w:val="en-GB"/>
        </w:rPr>
        <w:t>The style attached with the text can be determined by taking the mouse onto the text and right-clicking the mouse. The style chosen can be seen in the style menu (</w:t>
      </w:r>
      <w:r w:rsidR="0052513F" w:rsidRPr="0052513F">
        <w:rPr>
          <w:rFonts w:cstheme="minorHAnsi"/>
          <w:lang w:val="en-GB"/>
        </w:rPr>
        <w:fldChar w:fldCharType="begin"/>
      </w:r>
      <w:r w:rsidR="0052513F" w:rsidRPr="0052513F">
        <w:rPr>
          <w:rFonts w:cstheme="minorHAnsi"/>
          <w:lang w:val="en-GB"/>
        </w:rPr>
        <w:instrText xml:space="preserve"> REF _Ref138926128 \h  \* MERGEFORMAT </w:instrText>
      </w:r>
      <w:r w:rsidR="0052513F" w:rsidRPr="0052513F">
        <w:rPr>
          <w:rFonts w:cstheme="minorHAnsi"/>
          <w:lang w:val="en-GB"/>
        </w:rPr>
      </w:r>
      <w:r w:rsidR="0052513F" w:rsidRPr="0052513F">
        <w:rPr>
          <w:rFonts w:cstheme="minorHAnsi"/>
          <w:lang w:val="en-GB"/>
        </w:rPr>
        <w:fldChar w:fldCharType="separate"/>
      </w:r>
      <w:r w:rsidR="00594C50" w:rsidRPr="00594C50">
        <w:rPr>
          <w:lang w:val="en-GB"/>
        </w:rPr>
        <w:t xml:space="preserve">Figure </w:t>
      </w:r>
      <w:r w:rsidR="00594C50" w:rsidRPr="00594C50">
        <w:rPr>
          <w:noProof/>
          <w:lang w:val="en-GB"/>
        </w:rPr>
        <w:t>1</w:t>
      </w:r>
      <w:r w:rsidR="0052513F" w:rsidRPr="0052513F">
        <w:rPr>
          <w:rFonts w:cstheme="minorHAnsi"/>
          <w:lang w:val="en-GB"/>
        </w:rPr>
        <w:fldChar w:fldCharType="end"/>
      </w:r>
      <w:r w:rsidRPr="007A0FD2">
        <w:rPr>
          <w:rFonts w:cstheme="minorHAnsi"/>
          <w:lang w:val="en-GB"/>
        </w:rPr>
        <w:t xml:space="preserve">). On the same window, you can change the style. </w:t>
      </w:r>
    </w:p>
    <w:p w14:paraId="4F3A1F96" w14:textId="77777777" w:rsidR="007A0FD2" w:rsidRDefault="007A0FD2" w:rsidP="007A0FD2">
      <w:pPr>
        <w:rPr>
          <w:rFonts w:cstheme="minorHAnsi"/>
          <w:lang w:val="en-GB"/>
        </w:rPr>
      </w:pPr>
      <w:r w:rsidRPr="007A0FD2">
        <w:rPr>
          <w:rFonts w:cstheme="minorHAnsi"/>
          <w:lang w:val="en-GB"/>
        </w:rPr>
        <w:t>When the heading has been formatted using the styles, the contents page can be updated by clicking on the contents page and choosing ”update field” and then by choosing ”update entire table”. The pre-entered heading styles are not used in the abstract and on the contents page or the list of appendices page (heading size 14), the body text on these pages uses style Abstract (font size 12, line spacing 1, paragraph spacing 12 points after).</w:t>
      </w:r>
    </w:p>
    <w:p w14:paraId="03DA9457" w14:textId="77777777" w:rsidR="00BF429D" w:rsidRPr="007A0FD2" w:rsidRDefault="00BF429D" w:rsidP="007A0FD2">
      <w:pPr>
        <w:rPr>
          <w:rFonts w:cstheme="minorHAnsi"/>
          <w:lang w:val="en-GB"/>
        </w:rPr>
      </w:pPr>
      <w:r w:rsidRPr="00BF429D">
        <w:rPr>
          <w:rFonts w:cstheme="minorHAnsi"/>
          <w:lang w:val="en-GB"/>
        </w:rPr>
        <w:t>Errors in the layout are most often caused by the wrong style or the fact that the style has been copied from another Word document.</w:t>
      </w:r>
    </w:p>
    <w:p w14:paraId="73796EB9" w14:textId="77777777" w:rsidR="00A33B0C" w:rsidRPr="007A0FD2" w:rsidRDefault="007A0FD2" w:rsidP="00A33B0C">
      <w:pPr>
        <w:pStyle w:val="Otsikko2"/>
        <w:rPr>
          <w:lang w:val="en-GB"/>
        </w:rPr>
      </w:pPr>
      <w:bookmarkStart w:id="13" w:name="_Toc138926469"/>
      <w:r w:rsidRPr="007A0FD2">
        <w:rPr>
          <w:lang w:val="en-GB"/>
        </w:rPr>
        <w:lastRenderedPageBreak/>
        <w:t>Referencing and the List o</w:t>
      </w:r>
      <w:r>
        <w:rPr>
          <w:lang w:val="en-GB"/>
        </w:rPr>
        <w:t>f References</w:t>
      </w:r>
      <w:bookmarkEnd w:id="13"/>
    </w:p>
    <w:p w14:paraId="149993FD" w14:textId="77777777" w:rsidR="007A0FD2" w:rsidRPr="007A0FD2" w:rsidRDefault="007A0FD2" w:rsidP="007A0FD2">
      <w:pPr>
        <w:rPr>
          <w:rFonts w:cstheme="minorHAnsi"/>
          <w:szCs w:val="20"/>
          <w:lang w:val="en-GB"/>
        </w:rPr>
      </w:pPr>
      <w:r w:rsidRPr="007A0FD2">
        <w:rPr>
          <w:rFonts w:cstheme="minorHAnsi"/>
          <w:szCs w:val="20"/>
          <w:lang w:val="en-GB"/>
        </w:rPr>
        <w:t>You can use either an APA 7 reference style name reference or a Vancouver style number reference.</w:t>
      </w:r>
    </w:p>
    <w:p w14:paraId="62CF1039" w14:textId="77777777" w:rsidR="00A33B0C" w:rsidRPr="007A0FD2" w:rsidRDefault="007A0FD2" w:rsidP="00A33B0C">
      <w:pPr>
        <w:rPr>
          <w:rFonts w:cstheme="minorHAnsi"/>
          <w:szCs w:val="20"/>
          <w:lang w:val="en-GB"/>
        </w:rPr>
      </w:pPr>
      <w:r w:rsidRPr="007A0FD2">
        <w:rPr>
          <w:rFonts w:cstheme="minorHAnsi"/>
          <w:szCs w:val="20"/>
          <w:lang w:val="en-GB"/>
        </w:rPr>
        <w:t>Each source cited in the text is also cited in the bibliography. Correspondingly, every source mentioned in the bibliography must have a reference in the text.</w:t>
      </w:r>
    </w:p>
    <w:p w14:paraId="3CAE4734" w14:textId="77777777" w:rsidR="00E868E5" w:rsidRPr="00BF429D" w:rsidRDefault="007A0FD2" w:rsidP="001D49FC">
      <w:pPr>
        <w:pStyle w:val="Otsikko1"/>
        <w:numPr>
          <w:ilvl w:val="0"/>
          <w:numId w:val="0"/>
        </w:numPr>
        <w:rPr>
          <w:rFonts w:cstheme="minorHAnsi"/>
          <w:lang w:val="en-GB"/>
        </w:rPr>
      </w:pPr>
      <w:bookmarkStart w:id="14" w:name="_Toc138926470"/>
      <w:bookmarkEnd w:id="2"/>
      <w:bookmarkEnd w:id="3"/>
      <w:bookmarkEnd w:id="4"/>
      <w:bookmarkEnd w:id="5"/>
      <w:r w:rsidRPr="00BF429D">
        <w:rPr>
          <w:rFonts w:cstheme="minorHAnsi"/>
          <w:lang w:val="en-GB"/>
        </w:rPr>
        <w:lastRenderedPageBreak/>
        <w:t>References</w:t>
      </w:r>
      <w:bookmarkEnd w:id="14"/>
    </w:p>
    <w:p w14:paraId="04EE7055" w14:textId="77777777" w:rsidR="00935D3A" w:rsidRPr="00BE5329" w:rsidRDefault="001317F6" w:rsidP="001C3EFD">
      <w:pPr>
        <w:pStyle w:val="References"/>
      </w:pPr>
      <w:r w:rsidRPr="00BF429D">
        <w:t>Finto</w:t>
      </w:r>
      <w:r w:rsidR="00BE5329" w:rsidRPr="00BF429D">
        <w:t xml:space="preserve">. </w:t>
      </w:r>
      <w:r w:rsidR="00BE5329" w:rsidRPr="00BE5329">
        <w:t>(n.d.). YSO - General Finnish ontology</w:t>
      </w:r>
      <w:r w:rsidR="00935D3A" w:rsidRPr="00BE5329">
        <w:t xml:space="preserve">. </w:t>
      </w:r>
      <w:proofErr w:type="spellStart"/>
      <w:r w:rsidR="00BE5329" w:rsidRPr="00BE5329">
        <w:t>Retreived</w:t>
      </w:r>
      <w:proofErr w:type="spellEnd"/>
      <w:r w:rsidR="00BE5329" w:rsidRPr="00BE5329">
        <w:t xml:space="preserve"> 2023-06-27</w:t>
      </w:r>
      <w:r w:rsidR="00935D3A" w:rsidRPr="00BE5329">
        <w:t xml:space="preserve">. </w:t>
      </w:r>
      <w:hyperlink r:id="rId11" w:history="1">
        <w:r w:rsidR="00BE5329" w:rsidRPr="00C12664">
          <w:rPr>
            <w:rStyle w:val="Hyperlinkki"/>
            <w:rFonts w:cstheme="minorHAnsi"/>
          </w:rPr>
          <w:t>https://finto.fi/yso/en/</w:t>
        </w:r>
      </w:hyperlink>
      <w:r w:rsidR="00BE5329">
        <w:t xml:space="preserve"> </w:t>
      </w:r>
    </w:p>
    <w:p w14:paraId="4A582992" w14:textId="77777777" w:rsidR="00DF5414" w:rsidRPr="00BE5329" w:rsidRDefault="00DF5414" w:rsidP="005A0E93">
      <w:pPr>
        <w:pStyle w:val="Eivli"/>
        <w:rPr>
          <w:rFonts w:cstheme="minorHAnsi"/>
          <w:lang w:val="en-GB"/>
        </w:rPr>
      </w:pPr>
    </w:p>
    <w:p w14:paraId="333FA4D3" w14:textId="77777777" w:rsidR="00DF5414" w:rsidRPr="00BE5329" w:rsidRDefault="00DF5414" w:rsidP="00B7725A">
      <w:pPr>
        <w:rPr>
          <w:rFonts w:cstheme="minorHAnsi"/>
          <w:b/>
          <w:sz w:val="28"/>
          <w:szCs w:val="28"/>
          <w:lang w:val="en-GB"/>
        </w:rPr>
        <w:sectPr w:rsidR="00DF5414" w:rsidRPr="00BE5329" w:rsidSect="000D5990">
          <w:headerReference w:type="default" r:id="rId12"/>
          <w:footerReference w:type="default" r:id="rId13"/>
          <w:pgSz w:w="11906" w:h="16838"/>
          <w:pgMar w:top="1701" w:right="1701" w:bottom="1701" w:left="2268" w:header="1134" w:footer="709" w:gutter="0"/>
          <w:cols w:space="708"/>
          <w:docGrid w:linePitch="360"/>
        </w:sectPr>
      </w:pPr>
    </w:p>
    <w:p w14:paraId="2BA303E0" w14:textId="77777777" w:rsidR="00AA7A33" w:rsidRPr="001317F6" w:rsidRDefault="007A0FD2" w:rsidP="00AA7A33">
      <w:pPr>
        <w:pStyle w:val="Otsikko1"/>
        <w:numPr>
          <w:ilvl w:val="0"/>
          <w:numId w:val="0"/>
        </w:numPr>
        <w:rPr>
          <w:rFonts w:cstheme="minorHAnsi"/>
          <w:lang w:val="en-GB"/>
        </w:rPr>
      </w:pPr>
      <w:bookmarkStart w:id="15" w:name="_Toc138926471"/>
      <w:r w:rsidRPr="001317F6">
        <w:rPr>
          <w:rFonts w:cstheme="minorHAnsi"/>
          <w:lang w:val="en-GB"/>
        </w:rPr>
        <w:lastRenderedPageBreak/>
        <w:t>Appendices</w:t>
      </w:r>
      <w:bookmarkEnd w:id="15"/>
    </w:p>
    <w:p w14:paraId="27D87E52" w14:textId="77777777" w:rsidR="00C14A27" w:rsidRPr="001317F6" w:rsidRDefault="007A0FD2" w:rsidP="00D66DD6">
      <w:pPr>
        <w:pStyle w:val="Style1"/>
        <w:rPr>
          <w:rFonts w:asciiTheme="minorHAnsi" w:hAnsiTheme="minorHAnsi" w:cstheme="minorHAnsi"/>
          <w:sz w:val="28"/>
          <w:szCs w:val="28"/>
          <w:lang w:val="en-GB"/>
        </w:rPr>
      </w:pPr>
      <w:r w:rsidRPr="001317F6">
        <w:rPr>
          <w:rFonts w:asciiTheme="minorHAnsi" w:hAnsiTheme="minorHAnsi" w:cstheme="minorHAnsi"/>
          <w:sz w:val="28"/>
          <w:szCs w:val="28"/>
          <w:lang w:val="en-GB"/>
        </w:rPr>
        <w:t>APPENDIX</w:t>
      </w:r>
      <w:r w:rsidR="00C14A27" w:rsidRPr="001317F6">
        <w:rPr>
          <w:rFonts w:asciiTheme="minorHAnsi" w:hAnsiTheme="minorHAnsi" w:cstheme="minorHAnsi"/>
          <w:sz w:val="28"/>
          <w:szCs w:val="28"/>
          <w:lang w:val="en-GB"/>
        </w:rPr>
        <w:t xml:space="preserve"> 1</w:t>
      </w:r>
      <w:r w:rsidR="00D66DD6" w:rsidRPr="001317F6">
        <w:rPr>
          <w:rFonts w:asciiTheme="minorHAnsi" w:hAnsiTheme="minorHAnsi" w:cstheme="minorHAnsi"/>
          <w:sz w:val="28"/>
          <w:szCs w:val="28"/>
          <w:lang w:val="en-GB"/>
        </w:rPr>
        <w:t xml:space="preserve"> </w:t>
      </w:r>
    </w:p>
    <w:p w14:paraId="3772D061" w14:textId="77777777" w:rsidR="007A0FD2" w:rsidRDefault="007A0FD2" w:rsidP="007A0FD2">
      <w:pPr>
        <w:rPr>
          <w:b/>
          <w:lang w:val="en-US"/>
        </w:rPr>
      </w:pPr>
    </w:p>
    <w:p w14:paraId="4AB0E2BE" w14:textId="77777777" w:rsidR="007A0FD2" w:rsidRPr="007A0FD2" w:rsidRDefault="001317F6" w:rsidP="007A0FD2">
      <w:pPr>
        <w:rPr>
          <w:b/>
          <w:lang w:val="en-US"/>
        </w:rPr>
      </w:pPr>
      <w:bookmarkStart w:id="16" w:name="_Hlk138775426"/>
      <w:r>
        <w:rPr>
          <w:b/>
          <w:lang w:val="en-US"/>
        </w:rPr>
        <w:t>WHAT TO INCLUDE TO APPENDICES</w:t>
      </w:r>
      <w:r w:rsidRPr="007A0FD2">
        <w:rPr>
          <w:b/>
          <w:lang w:val="en-US"/>
        </w:rPr>
        <w:t xml:space="preserve"> </w:t>
      </w:r>
    </w:p>
    <w:bookmarkEnd w:id="16"/>
    <w:p w14:paraId="7EF77421" w14:textId="77777777" w:rsidR="007A0FD2" w:rsidRPr="007A0FD2" w:rsidRDefault="007A0FD2" w:rsidP="007A0FD2">
      <w:pPr>
        <w:rPr>
          <w:lang w:val="en-US"/>
        </w:rPr>
      </w:pPr>
      <w:r w:rsidRPr="007A0FD2">
        <w:rPr>
          <w:lang w:val="en-US"/>
        </w:rPr>
        <w:t xml:space="preserve">You can enclose as appendices for example a questionnaire used in the study or other material that is related to the study. </w:t>
      </w:r>
    </w:p>
    <w:p w14:paraId="762EFF69" w14:textId="77777777" w:rsidR="007A0FD2" w:rsidRPr="007A0FD2" w:rsidRDefault="007A0FD2" w:rsidP="007A0FD2">
      <w:pPr>
        <w:rPr>
          <w:lang w:val="en-US"/>
        </w:rPr>
      </w:pPr>
      <w:r w:rsidRPr="007A0FD2">
        <w:rPr>
          <w:lang w:val="en-US"/>
        </w:rPr>
        <w:t xml:space="preserve">Material that the client wished to classify can be enclosed as an appendix; in this case, the appendix is not included in the published version submitted to Theseus or in the hardbound version. </w:t>
      </w:r>
    </w:p>
    <w:p w14:paraId="04094EDE" w14:textId="77777777" w:rsidR="007A0FD2" w:rsidRPr="007A0FD2" w:rsidRDefault="001317F6" w:rsidP="007A0FD2">
      <w:pPr>
        <w:rPr>
          <w:b/>
          <w:lang w:val="en-US"/>
        </w:rPr>
      </w:pPr>
      <w:r>
        <w:rPr>
          <w:b/>
          <w:lang w:val="en-US"/>
        </w:rPr>
        <w:t>T</w:t>
      </w:r>
      <w:r w:rsidR="007A0FD2" w:rsidRPr="007A0FD2">
        <w:rPr>
          <w:b/>
          <w:lang w:val="en-US"/>
        </w:rPr>
        <w:t xml:space="preserve">HE TITLES AND NUMBERING OF APPENDICES </w:t>
      </w:r>
    </w:p>
    <w:p w14:paraId="74234787" w14:textId="77777777" w:rsidR="007A0FD2" w:rsidRDefault="007A0FD2" w:rsidP="007A0FD2">
      <w:r w:rsidRPr="007A0FD2">
        <w:rPr>
          <w:lang w:val="en-US"/>
        </w:rPr>
        <w:t>The appendices are numbered and given a title. When you refer to an appendix in the text, use the correct referencing practice. Remember to mention the number of the appendix.</w:t>
      </w:r>
    </w:p>
    <w:p w14:paraId="087BFEAE" w14:textId="77777777" w:rsidR="007A0FD2" w:rsidRPr="00506335" w:rsidRDefault="007A0FD2" w:rsidP="00D66DD6">
      <w:pPr>
        <w:pStyle w:val="Style1"/>
        <w:rPr>
          <w:rFonts w:asciiTheme="minorHAnsi" w:hAnsiTheme="minorHAnsi" w:cstheme="minorHAnsi"/>
          <w:sz w:val="28"/>
          <w:szCs w:val="28"/>
        </w:rPr>
      </w:pPr>
    </w:p>
    <w:p w14:paraId="17E61DC6" w14:textId="77777777" w:rsidR="00FA1D20" w:rsidRPr="00506335" w:rsidRDefault="007A0FD2" w:rsidP="00FA1D20">
      <w:pPr>
        <w:spacing w:line="240" w:lineRule="auto"/>
        <w:rPr>
          <w:rFonts w:cstheme="minorHAnsi"/>
          <w:sz w:val="28"/>
          <w:szCs w:val="28"/>
        </w:rPr>
      </w:pPr>
      <w:r>
        <w:rPr>
          <w:rFonts w:cstheme="minorHAnsi"/>
          <w:sz w:val="28"/>
          <w:szCs w:val="28"/>
        </w:rPr>
        <w:t>APPENDIX</w:t>
      </w:r>
      <w:r w:rsidR="00FA1D20" w:rsidRPr="00506335">
        <w:rPr>
          <w:rFonts w:cstheme="minorHAnsi"/>
          <w:sz w:val="28"/>
          <w:szCs w:val="28"/>
        </w:rPr>
        <w:t xml:space="preserve"> 2</w:t>
      </w:r>
    </w:p>
    <w:p w14:paraId="7210F01F" w14:textId="77777777" w:rsidR="00FA1D20" w:rsidRPr="00506335" w:rsidRDefault="00FA1D20" w:rsidP="00FA1D20">
      <w:pPr>
        <w:pStyle w:val="puv-Sign"/>
        <w:tabs>
          <w:tab w:val="clear" w:pos="1276"/>
          <w:tab w:val="clear" w:pos="2552"/>
          <w:tab w:val="clear" w:pos="3828"/>
          <w:tab w:val="clear" w:pos="5103"/>
          <w:tab w:val="clear" w:pos="6379"/>
          <w:tab w:val="clear" w:pos="7655"/>
        </w:tabs>
        <w:spacing w:before="40" w:after="40" w:line="240" w:lineRule="auto"/>
        <w:ind w:left="0"/>
        <w:rPr>
          <w:rFonts w:cstheme="minorHAnsi"/>
          <w:noProof/>
        </w:rPr>
      </w:pPr>
    </w:p>
    <w:sectPr w:rsidR="00FA1D20" w:rsidRPr="00506335" w:rsidSect="000D5990">
      <w:headerReference w:type="default" r:id="rId14"/>
      <w:footerReference w:type="default" r:id="rId15"/>
      <w:pgSz w:w="11906" w:h="16838" w:code="9"/>
      <w:pgMar w:top="1701" w:right="1701" w:bottom="1701" w:left="2268" w:header="113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2EE552" w14:textId="77777777" w:rsidR="000D5990" w:rsidRDefault="000D5990" w:rsidP="005D0FA6">
      <w:r>
        <w:separator/>
      </w:r>
    </w:p>
    <w:p w14:paraId="65204784" w14:textId="77777777" w:rsidR="000D5990" w:rsidRDefault="000D5990"/>
  </w:endnote>
  <w:endnote w:type="continuationSeparator" w:id="0">
    <w:p w14:paraId="01AE796C" w14:textId="77777777" w:rsidR="000D5990" w:rsidRDefault="000D5990" w:rsidP="005D0FA6">
      <w:r>
        <w:continuationSeparator/>
      </w:r>
    </w:p>
    <w:p w14:paraId="1D74D743" w14:textId="77777777" w:rsidR="000D5990" w:rsidRDefault="000D59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F007B4" w14:textId="77777777" w:rsidR="005D3587" w:rsidRDefault="005D3587">
    <w:pPr>
      <w:pStyle w:val="Alatunnist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12F11C" w14:textId="77777777" w:rsidR="005D3587" w:rsidRDefault="005D3587">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56B13A" w14:textId="77777777" w:rsidR="000D5990" w:rsidRDefault="000D5990" w:rsidP="005D0FA6">
      <w:r>
        <w:separator/>
      </w:r>
    </w:p>
    <w:p w14:paraId="7BD9D116" w14:textId="77777777" w:rsidR="000D5990" w:rsidRDefault="000D5990"/>
  </w:footnote>
  <w:footnote w:type="continuationSeparator" w:id="0">
    <w:p w14:paraId="591573D7" w14:textId="77777777" w:rsidR="000D5990" w:rsidRDefault="000D5990" w:rsidP="005D0FA6">
      <w:r>
        <w:continuationSeparator/>
      </w:r>
    </w:p>
    <w:p w14:paraId="2709D8A6" w14:textId="77777777" w:rsidR="000D5990" w:rsidRDefault="000D599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6C3F2A" w14:textId="77777777" w:rsidR="005D3587" w:rsidRDefault="005D3587" w:rsidP="00B80879">
    <w:pPr>
      <w:pStyle w:val="Yltunniste"/>
      <w:jc w:val="left"/>
    </w:pPr>
    <w:r>
      <w:tab/>
    </w:r>
    <w:r>
      <w:tab/>
    </w:r>
    <w:r>
      <w:fldChar w:fldCharType="begin"/>
    </w:r>
    <w:r>
      <w:instrText xml:space="preserve"> PAGE  \* Arabic  \* MERGEFORMAT </w:instrText>
    </w:r>
    <w:r>
      <w:fldChar w:fldCharType="separate"/>
    </w:r>
    <w:r>
      <w:rPr>
        <w:noProof/>
      </w:rPr>
      <w:t>20</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A6327D" w14:textId="77777777" w:rsidR="005D3587" w:rsidRDefault="005D3587">
    <w:pPr>
      <w:pStyle w:val="Yltunniste"/>
      <w:jc w:val="right"/>
    </w:pPr>
    <w:r>
      <w:fldChar w:fldCharType="begin"/>
    </w:r>
    <w:r>
      <w:instrText>PAGE   \* MERGEFORMAT</w:instrText>
    </w:r>
    <w:r>
      <w:fldChar w:fldCharType="separate"/>
    </w:r>
    <w:r>
      <w:rPr>
        <w:noProof/>
      </w:rPr>
      <w:t>51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F2C4C"/>
    <w:multiLevelType w:val="hybridMultilevel"/>
    <w:tmpl w:val="3036E16C"/>
    <w:lvl w:ilvl="0" w:tplc="B7F6E860">
      <w:numFmt w:val="bullet"/>
      <w:lvlText w:val="-"/>
      <w:lvlJc w:val="left"/>
      <w:pPr>
        <w:ind w:left="1440" w:hanging="360"/>
      </w:pPr>
      <w:rPr>
        <w:rFonts w:ascii="Times New Roman" w:eastAsia="Times New Roman" w:hAnsi="Times New Roman" w:hint="default"/>
      </w:rPr>
    </w:lvl>
    <w:lvl w:ilvl="1" w:tplc="040B0003" w:tentative="1">
      <w:start w:val="1"/>
      <w:numFmt w:val="bullet"/>
      <w:lvlText w:val="o"/>
      <w:lvlJc w:val="left"/>
      <w:pPr>
        <w:ind w:left="2160" w:hanging="360"/>
      </w:pPr>
      <w:rPr>
        <w:rFonts w:ascii="Courier New" w:hAnsi="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1" w15:restartNumberingAfterBreak="0">
    <w:nsid w:val="083A59A0"/>
    <w:multiLevelType w:val="singleLevel"/>
    <w:tmpl w:val="4252C07E"/>
    <w:lvl w:ilvl="0">
      <w:start w:val="1"/>
      <w:numFmt w:val="bullet"/>
      <w:pStyle w:val="Normalbullet"/>
      <w:lvlText w:val=""/>
      <w:lvlJc w:val="left"/>
      <w:pPr>
        <w:tabs>
          <w:tab w:val="num" w:pos="360"/>
        </w:tabs>
        <w:ind w:left="360" w:hanging="360"/>
      </w:pPr>
      <w:rPr>
        <w:rFonts w:ascii="Symbol" w:hAnsi="Symbol" w:hint="default"/>
      </w:rPr>
    </w:lvl>
  </w:abstractNum>
  <w:abstractNum w:abstractNumId="2" w15:restartNumberingAfterBreak="0">
    <w:nsid w:val="11E36469"/>
    <w:multiLevelType w:val="hybridMultilevel"/>
    <w:tmpl w:val="F3C4479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18F9390E"/>
    <w:multiLevelType w:val="hybridMultilevel"/>
    <w:tmpl w:val="2C68E5C0"/>
    <w:lvl w:ilvl="0" w:tplc="F1586D6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1C732C67"/>
    <w:multiLevelType w:val="hybridMultilevel"/>
    <w:tmpl w:val="1CB0E7FE"/>
    <w:lvl w:ilvl="0" w:tplc="040B0001">
      <w:start w:val="1"/>
      <w:numFmt w:val="bullet"/>
      <w:lvlText w:val=""/>
      <w:lvlJc w:val="left"/>
      <w:pPr>
        <w:ind w:left="2100" w:hanging="360"/>
      </w:pPr>
      <w:rPr>
        <w:rFonts w:ascii="Symbol" w:hAnsi="Symbol" w:hint="default"/>
      </w:rPr>
    </w:lvl>
    <w:lvl w:ilvl="1" w:tplc="040B0003" w:tentative="1">
      <w:start w:val="1"/>
      <w:numFmt w:val="bullet"/>
      <w:lvlText w:val="o"/>
      <w:lvlJc w:val="left"/>
      <w:pPr>
        <w:ind w:left="2820" w:hanging="360"/>
      </w:pPr>
      <w:rPr>
        <w:rFonts w:ascii="Courier New" w:hAnsi="Courier New" w:cs="Courier New" w:hint="default"/>
      </w:rPr>
    </w:lvl>
    <w:lvl w:ilvl="2" w:tplc="040B0005" w:tentative="1">
      <w:start w:val="1"/>
      <w:numFmt w:val="bullet"/>
      <w:lvlText w:val=""/>
      <w:lvlJc w:val="left"/>
      <w:pPr>
        <w:ind w:left="3540" w:hanging="360"/>
      </w:pPr>
      <w:rPr>
        <w:rFonts w:ascii="Wingdings" w:hAnsi="Wingdings" w:hint="default"/>
      </w:rPr>
    </w:lvl>
    <w:lvl w:ilvl="3" w:tplc="040B0001" w:tentative="1">
      <w:start w:val="1"/>
      <w:numFmt w:val="bullet"/>
      <w:lvlText w:val=""/>
      <w:lvlJc w:val="left"/>
      <w:pPr>
        <w:ind w:left="4260" w:hanging="360"/>
      </w:pPr>
      <w:rPr>
        <w:rFonts w:ascii="Symbol" w:hAnsi="Symbol" w:hint="default"/>
      </w:rPr>
    </w:lvl>
    <w:lvl w:ilvl="4" w:tplc="040B0003" w:tentative="1">
      <w:start w:val="1"/>
      <w:numFmt w:val="bullet"/>
      <w:lvlText w:val="o"/>
      <w:lvlJc w:val="left"/>
      <w:pPr>
        <w:ind w:left="4980" w:hanging="360"/>
      </w:pPr>
      <w:rPr>
        <w:rFonts w:ascii="Courier New" w:hAnsi="Courier New" w:cs="Courier New" w:hint="default"/>
      </w:rPr>
    </w:lvl>
    <w:lvl w:ilvl="5" w:tplc="040B0005" w:tentative="1">
      <w:start w:val="1"/>
      <w:numFmt w:val="bullet"/>
      <w:lvlText w:val=""/>
      <w:lvlJc w:val="left"/>
      <w:pPr>
        <w:ind w:left="5700" w:hanging="360"/>
      </w:pPr>
      <w:rPr>
        <w:rFonts w:ascii="Wingdings" w:hAnsi="Wingdings" w:hint="default"/>
      </w:rPr>
    </w:lvl>
    <w:lvl w:ilvl="6" w:tplc="040B0001" w:tentative="1">
      <w:start w:val="1"/>
      <w:numFmt w:val="bullet"/>
      <w:lvlText w:val=""/>
      <w:lvlJc w:val="left"/>
      <w:pPr>
        <w:ind w:left="6420" w:hanging="360"/>
      </w:pPr>
      <w:rPr>
        <w:rFonts w:ascii="Symbol" w:hAnsi="Symbol" w:hint="default"/>
      </w:rPr>
    </w:lvl>
    <w:lvl w:ilvl="7" w:tplc="040B0003" w:tentative="1">
      <w:start w:val="1"/>
      <w:numFmt w:val="bullet"/>
      <w:lvlText w:val="o"/>
      <w:lvlJc w:val="left"/>
      <w:pPr>
        <w:ind w:left="7140" w:hanging="360"/>
      </w:pPr>
      <w:rPr>
        <w:rFonts w:ascii="Courier New" w:hAnsi="Courier New" w:cs="Courier New" w:hint="default"/>
      </w:rPr>
    </w:lvl>
    <w:lvl w:ilvl="8" w:tplc="040B0005" w:tentative="1">
      <w:start w:val="1"/>
      <w:numFmt w:val="bullet"/>
      <w:lvlText w:val=""/>
      <w:lvlJc w:val="left"/>
      <w:pPr>
        <w:ind w:left="7860" w:hanging="360"/>
      </w:pPr>
      <w:rPr>
        <w:rFonts w:ascii="Wingdings" w:hAnsi="Wingdings" w:hint="default"/>
      </w:rPr>
    </w:lvl>
  </w:abstractNum>
  <w:abstractNum w:abstractNumId="5" w15:restartNumberingAfterBreak="0">
    <w:nsid w:val="1E001090"/>
    <w:multiLevelType w:val="hybridMultilevel"/>
    <w:tmpl w:val="3DA8C41A"/>
    <w:lvl w:ilvl="0" w:tplc="D9923BE6">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6" w15:restartNumberingAfterBreak="0">
    <w:nsid w:val="261A68FB"/>
    <w:multiLevelType w:val="hybridMultilevel"/>
    <w:tmpl w:val="7BE4636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4C8C5ED3"/>
    <w:multiLevelType w:val="hybridMultilevel"/>
    <w:tmpl w:val="16BC88FE"/>
    <w:lvl w:ilvl="0" w:tplc="040B0001">
      <w:start w:val="1"/>
      <w:numFmt w:val="bullet"/>
      <w:lvlText w:val=""/>
      <w:lvlJc w:val="left"/>
      <w:pPr>
        <w:ind w:left="786" w:hanging="360"/>
      </w:pPr>
      <w:rPr>
        <w:rFonts w:ascii="Symbol" w:hAnsi="Symbol" w:hint="default"/>
      </w:rPr>
    </w:lvl>
    <w:lvl w:ilvl="1" w:tplc="040B0003" w:tentative="1">
      <w:start w:val="1"/>
      <w:numFmt w:val="bullet"/>
      <w:lvlText w:val="o"/>
      <w:lvlJc w:val="left"/>
      <w:pPr>
        <w:ind w:left="1506" w:hanging="360"/>
      </w:pPr>
      <w:rPr>
        <w:rFonts w:ascii="Courier New" w:hAnsi="Courier New" w:cs="Courier New" w:hint="default"/>
      </w:rPr>
    </w:lvl>
    <w:lvl w:ilvl="2" w:tplc="040B0005" w:tentative="1">
      <w:start w:val="1"/>
      <w:numFmt w:val="bullet"/>
      <w:lvlText w:val=""/>
      <w:lvlJc w:val="left"/>
      <w:pPr>
        <w:ind w:left="2226" w:hanging="360"/>
      </w:pPr>
      <w:rPr>
        <w:rFonts w:ascii="Wingdings" w:hAnsi="Wingdings" w:hint="default"/>
      </w:rPr>
    </w:lvl>
    <w:lvl w:ilvl="3" w:tplc="040B0001" w:tentative="1">
      <w:start w:val="1"/>
      <w:numFmt w:val="bullet"/>
      <w:lvlText w:val=""/>
      <w:lvlJc w:val="left"/>
      <w:pPr>
        <w:ind w:left="2946" w:hanging="360"/>
      </w:pPr>
      <w:rPr>
        <w:rFonts w:ascii="Symbol" w:hAnsi="Symbol" w:hint="default"/>
      </w:rPr>
    </w:lvl>
    <w:lvl w:ilvl="4" w:tplc="040B0003" w:tentative="1">
      <w:start w:val="1"/>
      <w:numFmt w:val="bullet"/>
      <w:lvlText w:val="o"/>
      <w:lvlJc w:val="left"/>
      <w:pPr>
        <w:ind w:left="3666" w:hanging="360"/>
      </w:pPr>
      <w:rPr>
        <w:rFonts w:ascii="Courier New" w:hAnsi="Courier New" w:cs="Courier New" w:hint="default"/>
      </w:rPr>
    </w:lvl>
    <w:lvl w:ilvl="5" w:tplc="040B0005" w:tentative="1">
      <w:start w:val="1"/>
      <w:numFmt w:val="bullet"/>
      <w:lvlText w:val=""/>
      <w:lvlJc w:val="left"/>
      <w:pPr>
        <w:ind w:left="4386" w:hanging="360"/>
      </w:pPr>
      <w:rPr>
        <w:rFonts w:ascii="Wingdings" w:hAnsi="Wingdings" w:hint="default"/>
      </w:rPr>
    </w:lvl>
    <w:lvl w:ilvl="6" w:tplc="040B0001" w:tentative="1">
      <w:start w:val="1"/>
      <w:numFmt w:val="bullet"/>
      <w:lvlText w:val=""/>
      <w:lvlJc w:val="left"/>
      <w:pPr>
        <w:ind w:left="5106" w:hanging="360"/>
      </w:pPr>
      <w:rPr>
        <w:rFonts w:ascii="Symbol" w:hAnsi="Symbol" w:hint="default"/>
      </w:rPr>
    </w:lvl>
    <w:lvl w:ilvl="7" w:tplc="040B0003" w:tentative="1">
      <w:start w:val="1"/>
      <w:numFmt w:val="bullet"/>
      <w:lvlText w:val="o"/>
      <w:lvlJc w:val="left"/>
      <w:pPr>
        <w:ind w:left="5826" w:hanging="360"/>
      </w:pPr>
      <w:rPr>
        <w:rFonts w:ascii="Courier New" w:hAnsi="Courier New" w:cs="Courier New" w:hint="default"/>
      </w:rPr>
    </w:lvl>
    <w:lvl w:ilvl="8" w:tplc="040B0005" w:tentative="1">
      <w:start w:val="1"/>
      <w:numFmt w:val="bullet"/>
      <w:lvlText w:val=""/>
      <w:lvlJc w:val="left"/>
      <w:pPr>
        <w:ind w:left="6546" w:hanging="360"/>
      </w:pPr>
      <w:rPr>
        <w:rFonts w:ascii="Wingdings" w:hAnsi="Wingdings" w:hint="default"/>
      </w:rPr>
    </w:lvl>
  </w:abstractNum>
  <w:abstractNum w:abstractNumId="8" w15:restartNumberingAfterBreak="0">
    <w:nsid w:val="55F860FE"/>
    <w:multiLevelType w:val="multilevel"/>
    <w:tmpl w:val="5A52524C"/>
    <w:lvl w:ilvl="0">
      <w:start w:val="1"/>
      <w:numFmt w:val="decimal"/>
      <w:pStyle w:val="Otsikko1"/>
      <w:lvlText w:val="%1"/>
      <w:lvlJc w:val="left"/>
      <w:pPr>
        <w:ind w:left="432" w:hanging="432"/>
      </w:pPr>
      <w:rPr>
        <w:rFonts w:cs="Times New Roman"/>
      </w:rPr>
    </w:lvl>
    <w:lvl w:ilvl="1">
      <w:start w:val="1"/>
      <w:numFmt w:val="decimal"/>
      <w:pStyle w:val="Otsikko2"/>
      <w:lvlText w:val="%1.%2"/>
      <w:lvlJc w:val="left"/>
      <w:pPr>
        <w:ind w:left="859" w:hanging="576"/>
      </w:pPr>
      <w:rPr>
        <w:rFonts w:asciiTheme="minorHAnsi" w:hAnsiTheme="minorHAnsi" w:cstheme="minorHAnsi" w:hint="default"/>
        <w:b/>
        <w:bCs w:val="0"/>
        <w:i w:val="0"/>
        <w:iCs w:val="0"/>
        <w:caps w:val="0"/>
        <w:smallCaps w:val="0"/>
        <w:strike w:val="0"/>
        <w:dstrike w:val="0"/>
        <w:vanish w:val="0"/>
        <w:color w:val="000000"/>
        <w:spacing w:val="0"/>
        <w:kern w:val="0"/>
        <w:position w:val="0"/>
        <w:u w:val="none"/>
        <w:effect w:val="none"/>
        <w:vertAlign w:val="baseline"/>
      </w:rPr>
    </w:lvl>
    <w:lvl w:ilvl="2">
      <w:start w:val="1"/>
      <w:numFmt w:val="decimal"/>
      <w:pStyle w:val="Otsikko3"/>
      <w:lvlText w:val="%1.%2.%3"/>
      <w:lvlJc w:val="left"/>
      <w:pPr>
        <w:ind w:left="861" w:hanging="720"/>
      </w:pPr>
      <w:rPr>
        <w:rFonts w:cs="Times New Roman"/>
      </w:rPr>
    </w:lvl>
    <w:lvl w:ilvl="3">
      <w:start w:val="1"/>
      <w:numFmt w:val="decimal"/>
      <w:pStyle w:val="Otsikko4"/>
      <w:lvlText w:val="%1.%2.%3.%4"/>
      <w:lvlJc w:val="left"/>
      <w:pPr>
        <w:ind w:left="864" w:hanging="864"/>
      </w:pPr>
      <w:rPr>
        <w:rFonts w:cs="Times New Roman"/>
      </w:rPr>
    </w:lvl>
    <w:lvl w:ilvl="4">
      <w:start w:val="1"/>
      <w:numFmt w:val="decimal"/>
      <w:pStyle w:val="Otsikko5"/>
      <w:lvlText w:val="%1.%2.%3.%4.%5"/>
      <w:lvlJc w:val="left"/>
      <w:pPr>
        <w:ind w:left="1008" w:hanging="1008"/>
      </w:pPr>
      <w:rPr>
        <w:rFonts w:cs="Times New Roman"/>
      </w:rPr>
    </w:lvl>
    <w:lvl w:ilvl="5">
      <w:start w:val="1"/>
      <w:numFmt w:val="decimal"/>
      <w:pStyle w:val="Otsikko6"/>
      <w:lvlText w:val="%1.%2.%3.%4.%5.%6"/>
      <w:lvlJc w:val="left"/>
      <w:pPr>
        <w:ind w:left="1152" w:hanging="1152"/>
      </w:pPr>
      <w:rPr>
        <w:rFonts w:cs="Times New Roman"/>
      </w:rPr>
    </w:lvl>
    <w:lvl w:ilvl="6">
      <w:start w:val="1"/>
      <w:numFmt w:val="decimal"/>
      <w:pStyle w:val="Otsikko7"/>
      <w:lvlText w:val="%1.%2.%3.%4.%5.%6.%7"/>
      <w:lvlJc w:val="left"/>
      <w:pPr>
        <w:ind w:left="1296" w:hanging="1296"/>
      </w:pPr>
      <w:rPr>
        <w:rFonts w:cs="Times New Roman"/>
      </w:rPr>
    </w:lvl>
    <w:lvl w:ilvl="7">
      <w:start w:val="1"/>
      <w:numFmt w:val="decimal"/>
      <w:pStyle w:val="Otsikko8"/>
      <w:lvlText w:val="%1.%2.%3.%4.%5.%6.%7.%8"/>
      <w:lvlJc w:val="left"/>
      <w:pPr>
        <w:ind w:left="1440" w:hanging="1440"/>
      </w:pPr>
      <w:rPr>
        <w:rFonts w:cs="Times New Roman"/>
      </w:rPr>
    </w:lvl>
    <w:lvl w:ilvl="8">
      <w:start w:val="1"/>
      <w:numFmt w:val="decimal"/>
      <w:pStyle w:val="Otsikko9"/>
      <w:lvlText w:val="%1.%2.%3.%4.%5.%6.%7.%8.%9"/>
      <w:lvlJc w:val="left"/>
      <w:pPr>
        <w:ind w:left="1584" w:hanging="1584"/>
      </w:pPr>
      <w:rPr>
        <w:rFonts w:cs="Times New Roman"/>
      </w:rPr>
    </w:lvl>
  </w:abstractNum>
  <w:abstractNum w:abstractNumId="9" w15:restartNumberingAfterBreak="0">
    <w:nsid w:val="6D6637E7"/>
    <w:multiLevelType w:val="hybridMultilevel"/>
    <w:tmpl w:val="C76CFFA0"/>
    <w:lvl w:ilvl="0" w:tplc="F74E26AE">
      <w:start w:val="1"/>
      <w:numFmt w:val="decimal"/>
      <w:lvlText w:val="%1."/>
      <w:lvlJc w:val="left"/>
      <w:pPr>
        <w:ind w:left="720" w:hanging="360"/>
      </w:pPr>
      <w:rPr>
        <w:rFonts w:cs="Times New Roman"/>
      </w:rPr>
    </w:lvl>
    <w:lvl w:ilvl="1" w:tplc="040B0019">
      <w:start w:val="1"/>
      <w:numFmt w:val="lowerLetter"/>
      <w:lvlText w:val="%2."/>
      <w:lvlJc w:val="left"/>
      <w:pPr>
        <w:ind w:left="1440" w:hanging="360"/>
      </w:pPr>
      <w:rPr>
        <w:rFonts w:cs="Times New Roman"/>
      </w:rPr>
    </w:lvl>
    <w:lvl w:ilvl="2" w:tplc="040B001B" w:tentative="1">
      <w:start w:val="1"/>
      <w:numFmt w:val="lowerRoman"/>
      <w:lvlText w:val="%3."/>
      <w:lvlJc w:val="right"/>
      <w:pPr>
        <w:ind w:left="2160" w:hanging="180"/>
      </w:pPr>
      <w:rPr>
        <w:rFonts w:cs="Times New Roman"/>
      </w:rPr>
    </w:lvl>
    <w:lvl w:ilvl="3" w:tplc="040B000F" w:tentative="1">
      <w:start w:val="1"/>
      <w:numFmt w:val="decimal"/>
      <w:lvlText w:val="%4."/>
      <w:lvlJc w:val="left"/>
      <w:pPr>
        <w:ind w:left="2880" w:hanging="360"/>
      </w:pPr>
      <w:rPr>
        <w:rFonts w:cs="Times New Roman"/>
      </w:rPr>
    </w:lvl>
    <w:lvl w:ilvl="4" w:tplc="040B0019" w:tentative="1">
      <w:start w:val="1"/>
      <w:numFmt w:val="lowerLetter"/>
      <w:lvlText w:val="%5."/>
      <w:lvlJc w:val="left"/>
      <w:pPr>
        <w:ind w:left="3600" w:hanging="360"/>
      </w:pPr>
      <w:rPr>
        <w:rFonts w:cs="Times New Roman"/>
      </w:rPr>
    </w:lvl>
    <w:lvl w:ilvl="5" w:tplc="040B001B" w:tentative="1">
      <w:start w:val="1"/>
      <w:numFmt w:val="lowerRoman"/>
      <w:lvlText w:val="%6."/>
      <w:lvlJc w:val="right"/>
      <w:pPr>
        <w:ind w:left="4320" w:hanging="180"/>
      </w:pPr>
      <w:rPr>
        <w:rFonts w:cs="Times New Roman"/>
      </w:rPr>
    </w:lvl>
    <w:lvl w:ilvl="6" w:tplc="040B000F" w:tentative="1">
      <w:start w:val="1"/>
      <w:numFmt w:val="decimal"/>
      <w:lvlText w:val="%7."/>
      <w:lvlJc w:val="left"/>
      <w:pPr>
        <w:ind w:left="5040" w:hanging="360"/>
      </w:pPr>
      <w:rPr>
        <w:rFonts w:cs="Times New Roman"/>
      </w:rPr>
    </w:lvl>
    <w:lvl w:ilvl="7" w:tplc="040B0019" w:tentative="1">
      <w:start w:val="1"/>
      <w:numFmt w:val="lowerLetter"/>
      <w:lvlText w:val="%8."/>
      <w:lvlJc w:val="left"/>
      <w:pPr>
        <w:ind w:left="5760" w:hanging="360"/>
      </w:pPr>
      <w:rPr>
        <w:rFonts w:cs="Times New Roman"/>
      </w:rPr>
    </w:lvl>
    <w:lvl w:ilvl="8" w:tplc="040B001B" w:tentative="1">
      <w:start w:val="1"/>
      <w:numFmt w:val="lowerRoman"/>
      <w:lvlText w:val="%9."/>
      <w:lvlJc w:val="right"/>
      <w:pPr>
        <w:ind w:left="6480" w:hanging="180"/>
      </w:pPr>
      <w:rPr>
        <w:rFonts w:cs="Times New Roman"/>
      </w:rPr>
    </w:lvl>
  </w:abstractNum>
  <w:num w:numId="1" w16cid:durableId="911114165">
    <w:abstractNumId w:val="8"/>
  </w:num>
  <w:num w:numId="2" w16cid:durableId="1546671988">
    <w:abstractNumId w:val="1"/>
  </w:num>
  <w:num w:numId="3" w16cid:durableId="460270334">
    <w:abstractNumId w:val="0"/>
  </w:num>
  <w:num w:numId="4" w16cid:durableId="1096442699">
    <w:abstractNumId w:val="9"/>
  </w:num>
  <w:num w:numId="5" w16cid:durableId="763379290">
    <w:abstractNumId w:val="2"/>
  </w:num>
  <w:num w:numId="6" w16cid:durableId="1888298038">
    <w:abstractNumId w:val="5"/>
  </w:num>
  <w:num w:numId="7" w16cid:durableId="131365588">
    <w:abstractNumId w:val="3"/>
  </w:num>
  <w:num w:numId="8" w16cid:durableId="1128011174">
    <w:abstractNumId w:val="4"/>
  </w:num>
  <w:num w:numId="9" w16cid:durableId="266695899">
    <w:abstractNumId w:val="7"/>
  </w:num>
  <w:num w:numId="10" w16cid:durableId="859054199">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attachedTemplate r:id="rId1"/>
  <w:stylePaneFormatFilter w:val="1801" w:allStyles="1" w:customStyles="0" w:latentStyles="0" w:stylesInUse="0" w:headingStyles="0" w:numberingStyles="0" w:tableStyles="0" w:directFormattingOnRuns="0" w:directFormattingOnParagraphs="0" w:directFormattingOnNumbering="0" w:directFormattingOnTables="1" w:clearFormatting="1" w:top3HeadingStyles="0" w:visibleStyles="0" w:alternateStyleNames="0"/>
  <w:defaultTabStop w:val="720"/>
  <w:autoHyphenation/>
  <w:hyphenationZone w:val="357"/>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C50"/>
    <w:rsid w:val="0000194F"/>
    <w:rsid w:val="0000377A"/>
    <w:rsid w:val="00004EE3"/>
    <w:rsid w:val="000057A6"/>
    <w:rsid w:val="00007DF2"/>
    <w:rsid w:val="00010533"/>
    <w:rsid w:val="0001182A"/>
    <w:rsid w:val="00013275"/>
    <w:rsid w:val="00015258"/>
    <w:rsid w:val="00015EE9"/>
    <w:rsid w:val="0001766C"/>
    <w:rsid w:val="00017C53"/>
    <w:rsid w:val="0002085E"/>
    <w:rsid w:val="000213C1"/>
    <w:rsid w:val="0002380F"/>
    <w:rsid w:val="00025C11"/>
    <w:rsid w:val="00026D7A"/>
    <w:rsid w:val="0003068F"/>
    <w:rsid w:val="00030E59"/>
    <w:rsid w:val="00031E8C"/>
    <w:rsid w:val="0003340E"/>
    <w:rsid w:val="000344C9"/>
    <w:rsid w:val="00034D28"/>
    <w:rsid w:val="0003589B"/>
    <w:rsid w:val="000443B6"/>
    <w:rsid w:val="000444DD"/>
    <w:rsid w:val="000468DF"/>
    <w:rsid w:val="000511CC"/>
    <w:rsid w:val="00052044"/>
    <w:rsid w:val="000523A5"/>
    <w:rsid w:val="00053334"/>
    <w:rsid w:val="00053447"/>
    <w:rsid w:val="00053578"/>
    <w:rsid w:val="00054601"/>
    <w:rsid w:val="0005670C"/>
    <w:rsid w:val="00065428"/>
    <w:rsid w:val="00067DC8"/>
    <w:rsid w:val="00071B52"/>
    <w:rsid w:val="00080A86"/>
    <w:rsid w:val="00081A89"/>
    <w:rsid w:val="000834EE"/>
    <w:rsid w:val="0008679F"/>
    <w:rsid w:val="000901C8"/>
    <w:rsid w:val="000938F3"/>
    <w:rsid w:val="00093AA2"/>
    <w:rsid w:val="00093CB8"/>
    <w:rsid w:val="000951D9"/>
    <w:rsid w:val="00097BE0"/>
    <w:rsid w:val="000A223A"/>
    <w:rsid w:val="000A2721"/>
    <w:rsid w:val="000A57D3"/>
    <w:rsid w:val="000A718A"/>
    <w:rsid w:val="000B51D9"/>
    <w:rsid w:val="000C0375"/>
    <w:rsid w:val="000C0924"/>
    <w:rsid w:val="000C4290"/>
    <w:rsid w:val="000C6858"/>
    <w:rsid w:val="000D104D"/>
    <w:rsid w:val="000D4E03"/>
    <w:rsid w:val="000D5117"/>
    <w:rsid w:val="000D5483"/>
    <w:rsid w:val="000D5990"/>
    <w:rsid w:val="000D767D"/>
    <w:rsid w:val="000E0651"/>
    <w:rsid w:val="000E1E82"/>
    <w:rsid w:val="000E4949"/>
    <w:rsid w:val="000E4CF5"/>
    <w:rsid w:val="000E5408"/>
    <w:rsid w:val="000E647D"/>
    <w:rsid w:val="000F13A1"/>
    <w:rsid w:val="000F5B63"/>
    <w:rsid w:val="000F5C55"/>
    <w:rsid w:val="000F7B22"/>
    <w:rsid w:val="001011B8"/>
    <w:rsid w:val="0010281D"/>
    <w:rsid w:val="001034FA"/>
    <w:rsid w:val="00103641"/>
    <w:rsid w:val="00104652"/>
    <w:rsid w:val="00105EDE"/>
    <w:rsid w:val="00110FA7"/>
    <w:rsid w:val="00111414"/>
    <w:rsid w:val="00113A31"/>
    <w:rsid w:val="00115022"/>
    <w:rsid w:val="00115298"/>
    <w:rsid w:val="00115AD0"/>
    <w:rsid w:val="00120D5E"/>
    <w:rsid w:val="00121E56"/>
    <w:rsid w:val="00122428"/>
    <w:rsid w:val="00122E06"/>
    <w:rsid w:val="00124369"/>
    <w:rsid w:val="00130FB0"/>
    <w:rsid w:val="001317F6"/>
    <w:rsid w:val="0013314B"/>
    <w:rsid w:val="001377C8"/>
    <w:rsid w:val="0014338D"/>
    <w:rsid w:val="00143E35"/>
    <w:rsid w:val="001443A3"/>
    <w:rsid w:val="00146C1A"/>
    <w:rsid w:val="001522B0"/>
    <w:rsid w:val="001544BB"/>
    <w:rsid w:val="00154DAB"/>
    <w:rsid w:val="00156416"/>
    <w:rsid w:val="001573A9"/>
    <w:rsid w:val="0016027C"/>
    <w:rsid w:val="00160535"/>
    <w:rsid w:val="001623C6"/>
    <w:rsid w:val="00166CE8"/>
    <w:rsid w:val="00166DBD"/>
    <w:rsid w:val="00166F88"/>
    <w:rsid w:val="00170D31"/>
    <w:rsid w:val="0017100D"/>
    <w:rsid w:val="001720DC"/>
    <w:rsid w:val="00173848"/>
    <w:rsid w:val="001753D0"/>
    <w:rsid w:val="00176C81"/>
    <w:rsid w:val="001775ED"/>
    <w:rsid w:val="00177E8A"/>
    <w:rsid w:val="00180D25"/>
    <w:rsid w:val="00182FE8"/>
    <w:rsid w:val="0018495D"/>
    <w:rsid w:val="0018499F"/>
    <w:rsid w:val="0018587E"/>
    <w:rsid w:val="00185C9E"/>
    <w:rsid w:val="001860A9"/>
    <w:rsid w:val="00186CD3"/>
    <w:rsid w:val="00190864"/>
    <w:rsid w:val="00190C78"/>
    <w:rsid w:val="00193F8E"/>
    <w:rsid w:val="00195FD4"/>
    <w:rsid w:val="001968DA"/>
    <w:rsid w:val="001A0462"/>
    <w:rsid w:val="001A11CF"/>
    <w:rsid w:val="001A2675"/>
    <w:rsid w:val="001A5F7E"/>
    <w:rsid w:val="001A78A9"/>
    <w:rsid w:val="001B0ECC"/>
    <w:rsid w:val="001B171C"/>
    <w:rsid w:val="001B68B5"/>
    <w:rsid w:val="001B715D"/>
    <w:rsid w:val="001C2570"/>
    <w:rsid w:val="001C3B82"/>
    <w:rsid w:val="001C3EFD"/>
    <w:rsid w:val="001C5273"/>
    <w:rsid w:val="001C79CA"/>
    <w:rsid w:val="001C7D77"/>
    <w:rsid w:val="001D3E05"/>
    <w:rsid w:val="001D3E76"/>
    <w:rsid w:val="001D49FC"/>
    <w:rsid w:val="001D67CD"/>
    <w:rsid w:val="001E047B"/>
    <w:rsid w:val="001E0E9E"/>
    <w:rsid w:val="001E50E0"/>
    <w:rsid w:val="001E67AE"/>
    <w:rsid w:val="001E6991"/>
    <w:rsid w:val="001F1312"/>
    <w:rsid w:val="001F1AF3"/>
    <w:rsid w:val="001F2FF7"/>
    <w:rsid w:val="001F4AF8"/>
    <w:rsid w:val="001F6A27"/>
    <w:rsid w:val="001F7E66"/>
    <w:rsid w:val="00201802"/>
    <w:rsid w:val="00202A3B"/>
    <w:rsid w:val="00202B63"/>
    <w:rsid w:val="0020711C"/>
    <w:rsid w:val="00207E79"/>
    <w:rsid w:val="0021252D"/>
    <w:rsid w:val="002154BD"/>
    <w:rsid w:val="00216374"/>
    <w:rsid w:val="00217BAB"/>
    <w:rsid w:val="00221490"/>
    <w:rsid w:val="00222583"/>
    <w:rsid w:val="00223A62"/>
    <w:rsid w:val="00224271"/>
    <w:rsid w:val="002243D4"/>
    <w:rsid w:val="00232624"/>
    <w:rsid w:val="002329CF"/>
    <w:rsid w:val="00233044"/>
    <w:rsid w:val="00234309"/>
    <w:rsid w:val="00234469"/>
    <w:rsid w:val="00237804"/>
    <w:rsid w:val="00237CEA"/>
    <w:rsid w:val="00241043"/>
    <w:rsid w:val="0024228C"/>
    <w:rsid w:val="0024230D"/>
    <w:rsid w:val="00242889"/>
    <w:rsid w:val="002432A5"/>
    <w:rsid w:val="00245C1E"/>
    <w:rsid w:val="00245D47"/>
    <w:rsid w:val="002471BD"/>
    <w:rsid w:val="002504DE"/>
    <w:rsid w:val="0025134A"/>
    <w:rsid w:val="00251596"/>
    <w:rsid w:val="00251D63"/>
    <w:rsid w:val="0025395B"/>
    <w:rsid w:val="002567D4"/>
    <w:rsid w:val="002574E4"/>
    <w:rsid w:val="00261604"/>
    <w:rsid w:val="0026394A"/>
    <w:rsid w:val="002679EF"/>
    <w:rsid w:val="00270E87"/>
    <w:rsid w:val="0027163D"/>
    <w:rsid w:val="00271C40"/>
    <w:rsid w:val="002723B4"/>
    <w:rsid w:val="00272CED"/>
    <w:rsid w:val="00274990"/>
    <w:rsid w:val="002762C1"/>
    <w:rsid w:val="00277BC7"/>
    <w:rsid w:val="00281492"/>
    <w:rsid w:val="00283D88"/>
    <w:rsid w:val="0028674B"/>
    <w:rsid w:val="00291A22"/>
    <w:rsid w:val="00292BFC"/>
    <w:rsid w:val="00295667"/>
    <w:rsid w:val="002A1948"/>
    <w:rsid w:val="002A1AA5"/>
    <w:rsid w:val="002A4353"/>
    <w:rsid w:val="002A509C"/>
    <w:rsid w:val="002A5CE4"/>
    <w:rsid w:val="002A6352"/>
    <w:rsid w:val="002A713C"/>
    <w:rsid w:val="002A741A"/>
    <w:rsid w:val="002A7734"/>
    <w:rsid w:val="002B3C56"/>
    <w:rsid w:val="002B40D4"/>
    <w:rsid w:val="002B65A4"/>
    <w:rsid w:val="002B6E11"/>
    <w:rsid w:val="002B77F7"/>
    <w:rsid w:val="002C2667"/>
    <w:rsid w:val="002C3E8F"/>
    <w:rsid w:val="002C49C6"/>
    <w:rsid w:val="002C515B"/>
    <w:rsid w:val="002C5DF2"/>
    <w:rsid w:val="002D3BF5"/>
    <w:rsid w:val="002D7F3E"/>
    <w:rsid w:val="002E0661"/>
    <w:rsid w:val="002E0F0D"/>
    <w:rsid w:val="002E3B26"/>
    <w:rsid w:val="002E72A0"/>
    <w:rsid w:val="002F0E03"/>
    <w:rsid w:val="002F1331"/>
    <w:rsid w:val="002F42E9"/>
    <w:rsid w:val="002F587C"/>
    <w:rsid w:val="002F5D74"/>
    <w:rsid w:val="002F63BB"/>
    <w:rsid w:val="002F7162"/>
    <w:rsid w:val="002F7C18"/>
    <w:rsid w:val="00300D95"/>
    <w:rsid w:val="00301345"/>
    <w:rsid w:val="003019C3"/>
    <w:rsid w:val="003021F3"/>
    <w:rsid w:val="00302A72"/>
    <w:rsid w:val="00304C27"/>
    <w:rsid w:val="0030596B"/>
    <w:rsid w:val="00305ECF"/>
    <w:rsid w:val="003061AA"/>
    <w:rsid w:val="003069FA"/>
    <w:rsid w:val="00310F5F"/>
    <w:rsid w:val="00311026"/>
    <w:rsid w:val="0031398D"/>
    <w:rsid w:val="00317378"/>
    <w:rsid w:val="00317673"/>
    <w:rsid w:val="00322B2B"/>
    <w:rsid w:val="00322D03"/>
    <w:rsid w:val="00331748"/>
    <w:rsid w:val="00333CB2"/>
    <w:rsid w:val="003358A1"/>
    <w:rsid w:val="00335C80"/>
    <w:rsid w:val="0033670B"/>
    <w:rsid w:val="003407A3"/>
    <w:rsid w:val="0034327B"/>
    <w:rsid w:val="00343804"/>
    <w:rsid w:val="00343D14"/>
    <w:rsid w:val="0034557B"/>
    <w:rsid w:val="00346BC4"/>
    <w:rsid w:val="0035088C"/>
    <w:rsid w:val="00351C22"/>
    <w:rsid w:val="00353C8A"/>
    <w:rsid w:val="003549B3"/>
    <w:rsid w:val="00356BEF"/>
    <w:rsid w:val="003607BA"/>
    <w:rsid w:val="00362060"/>
    <w:rsid w:val="003647B6"/>
    <w:rsid w:val="00365DCD"/>
    <w:rsid w:val="00366054"/>
    <w:rsid w:val="00370E40"/>
    <w:rsid w:val="00371B7D"/>
    <w:rsid w:val="00372AEF"/>
    <w:rsid w:val="00372D78"/>
    <w:rsid w:val="003777CA"/>
    <w:rsid w:val="0038126A"/>
    <w:rsid w:val="00391916"/>
    <w:rsid w:val="003919C0"/>
    <w:rsid w:val="003921B8"/>
    <w:rsid w:val="00395562"/>
    <w:rsid w:val="00397ED0"/>
    <w:rsid w:val="00397FBF"/>
    <w:rsid w:val="003A1361"/>
    <w:rsid w:val="003A3113"/>
    <w:rsid w:val="003A4A3E"/>
    <w:rsid w:val="003A5F2E"/>
    <w:rsid w:val="003A63F4"/>
    <w:rsid w:val="003A6E27"/>
    <w:rsid w:val="003B04E5"/>
    <w:rsid w:val="003B128C"/>
    <w:rsid w:val="003B298C"/>
    <w:rsid w:val="003B3F69"/>
    <w:rsid w:val="003B539A"/>
    <w:rsid w:val="003B7272"/>
    <w:rsid w:val="003C1533"/>
    <w:rsid w:val="003C2CD7"/>
    <w:rsid w:val="003C4080"/>
    <w:rsid w:val="003C41A9"/>
    <w:rsid w:val="003C49FF"/>
    <w:rsid w:val="003C4A68"/>
    <w:rsid w:val="003D222D"/>
    <w:rsid w:val="003D62CA"/>
    <w:rsid w:val="003E43A2"/>
    <w:rsid w:val="003E4A79"/>
    <w:rsid w:val="003E512B"/>
    <w:rsid w:val="003E57A7"/>
    <w:rsid w:val="003E60F3"/>
    <w:rsid w:val="003F2C84"/>
    <w:rsid w:val="003F5C78"/>
    <w:rsid w:val="003F61DC"/>
    <w:rsid w:val="003F68F5"/>
    <w:rsid w:val="003F7F1F"/>
    <w:rsid w:val="004047BD"/>
    <w:rsid w:val="00404FB0"/>
    <w:rsid w:val="004051FC"/>
    <w:rsid w:val="004111E5"/>
    <w:rsid w:val="00412508"/>
    <w:rsid w:val="0041479A"/>
    <w:rsid w:val="0041484E"/>
    <w:rsid w:val="00414CC5"/>
    <w:rsid w:val="004160D8"/>
    <w:rsid w:val="00420FC5"/>
    <w:rsid w:val="00423106"/>
    <w:rsid w:val="004240D3"/>
    <w:rsid w:val="00424BCE"/>
    <w:rsid w:val="00425D9E"/>
    <w:rsid w:val="0042617E"/>
    <w:rsid w:val="0042791A"/>
    <w:rsid w:val="00430992"/>
    <w:rsid w:val="00431637"/>
    <w:rsid w:val="00432152"/>
    <w:rsid w:val="00432DF2"/>
    <w:rsid w:val="00433098"/>
    <w:rsid w:val="00433D39"/>
    <w:rsid w:val="0043563A"/>
    <w:rsid w:val="00440A1E"/>
    <w:rsid w:val="00443D04"/>
    <w:rsid w:val="0044411F"/>
    <w:rsid w:val="00444ABE"/>
    <w:rsid w:val="004508B3"/>
    <w:rsid w:val="00451091"/>
    <w:rsid w:val="0045213E"/>
    <w:rsid w:val="0045215B"/>
    <w:rsid w:val="00453C27"/>
    <w:rsid w:val="00453FDB"/>
    <w:rsid w:val="00454289"/>
    <w:rsid w:val="00454590"/>
    <w:rsid w:val="004549C2"/>
    <w:rsid w:val="00455199"/>
    <w:rsid w:val="00460181"/>
    <w:rsid w:val="00460354"/>
    <w:rsid w:val="00460E38"/>
    <w:rsid w:val="00461D3A"/>
    <w:rsid w:val="00463A34"/>
    <w:rsid w:val="00463E0D"/>
    <w:rsid w:val="00465BAF"/>
    <w:rsid w:val="00465C75"/>
    <w:rsid w:val="00467823"/>
    <w:rsid w:val="00467C66"/>
    <w:rsid w:val="004704F6"/>
    <w:rsid w:val="0047202D"/>
    <w:rsid w:val="00472C62"/>
    <w:rsid w:val="0047378F"/>
    <w:rsid w:val="004739CB"/>
    <w:rsid w:val="004743BC"/>
    <w:rsid w:val="0047543A"/>
    <w:rsid w:val="004758FD"/>
    <w:rsid w:val="004801A3"/>
    <w:rsid w:val="004812FF"/>
    <w:rsid w:val="004825BA"/>
    <w:rsid w:val="00482E2A"/>
    <w:rsid w:val="00485AC1"/>
    <w:rsid w:val="00485F9E"/>
    <w:rsid w:val="00490520"/>
    <w:rsid w:val="0049377A"/>
    <w:rsid w:val="00493CA1"/>
    <w:rsid w:val="004969C6"/>
    <w:rsid w:val="0049738C"/>
    <w:rsid w:val="004B437E"/>
    <w:rsid w:val="004B6A55"/>
    <w:rsid w:val="004C0A47"/>
    <w:rsid w:val="004C0AB6"/>
    <w:rsid w:val="004C2F96"/>
    <w:rsid w:val="004C4451"/>
    <w:rsid w:val="004C46A0"/>
    <w:rsid w:val="004C582C"/>
    <w:rsid w:val="004D0C84"/>
    <w:rsid w:val="004D2223"/>
    <w:rsid w:val="004D23BD"/>
    <w:rsid w:val="004D2D74"/>
    <w:rsid w:val="004D342E"/>
    <w:rsid w:val="004D5472"/>
    <w:rsid w:val="004E1564"/>
    <w:rsid w:val="004E6950"/>
    <w:rsid w:val="004F0EE0"/>
    <w:rsid w:val="004F2EDA"/>
    <w:rsid w:val="004F5D92"/>
    <w:rsid w:val="004F760A"/>
    <w:rsid w:val="00500DCD"/>
    <w:rsid w:val="00501020"/>
    <w:rsid w:val="0050385E"/>
    <w:rsid w:val="00504C7D"/>
    <w:rsid w:val="00505EEF"/>
    <w:rsid w:val="00506335"/>
    <w:rsid w:val="00506A9E"/>
    <w:rsid w:val="00507F10"/>
    <w:rsid w:val="00511E98"/>
    <w:rsid w:val="00512154"/>
    <w:rsid w:val="005130E1"/>
    <w:rsid w:val="005136C8"/>
    <w:rsid w:val="00516204"/>
    <w:rsid w:val="0051680C"/>
    <w:rsid w:val="00516DF7"/>
    <w:rsid w:val="0052098F"/>
    <w:rsid w:val="00523AEE"/>
    <w:rsid w:val="0052513F"/>
    <w:rsid w:val="005302EE"/>
    <w:rsid w:val="005336B4"/>
    <w:rsid w:val="0053468D"/>
    <w:rsid w:val="00534899"/>
    <w:rsid w:val="00534A9D"/>
    <w:rsid w:val="00534CEE"/>
    <w:rsid w:val="00535EA8"/>
    <w:rsid w:val="00543CE4"/>
    <w:rsid w:val="0054461D"/>
    <w:rsid w:val="00544DFB"/>
    <w:rsid w:val="0055086F"/>
    <w:rsid w:val="005519D4"/>
    <w:rsid w:val="00551E4B"/>
    <w:rsid w:val="0055342E"/>
    <w:rsid w:val="00554C67"/>
    <w:rsid w:val="00554DC3"/>
    <w:rsid w:val="00555605"/>
    <w:rsid w:val="00556CE0"/>
    <w:rsid w:val="005623BB"/>
    <w:rsid w:val="0056356E"/>
    <w:rsid w:val="00564814"/>
    <w:rsid w:val="00565254"/>
    <w:rsid w:val="005665B2"/>
    <w:rsid w:val="0057046A"/>
    <w:rsid w:val="00570542"/>
    <w:rsid w:val="00572698"/>
    <w:rsid w:val="00572BFA"/>
    <w:rsid w:val="00574351"/>
    <w:rsid w:val="00574EFC"/>
    <w:rsid w:val="00581F90"/>
    <w:rsid w:val="0058370C"/>
    <w:rsid w:val="00583B90"/>
    <w:rsid w:val="005871CD"/>
    <w:rsid w:val="00594C50"/>
    <w:rsid w:val="00595165"/>
    <w:rsid w:val="00595D92"/>
    <w:rsid w:val="005A0339"/>
    <w:rsid w:val="005A0778"/>
    <w:rsid w:val="005A0E93"/>
    <w:rsid w:val="005A2287"/>
    <w:rsid w:val="005A3E7F"/>
    <w:rsid w:val="005A554B"/>
    <w:rsid w:val="005A674D"/>
    <w:rsid w:val="005B019A"/>
    <w:rsid w:val="005B2891"/>
    <w:rsid w:val="005B41B6"/>
    <w:rsid w:val="005B47DB"/>
    <w:rsid w:val="005B4D58"/>
    <w:rsid w:val="005B5A8F"/>
    <w:rsid w:val="005B6BF1"/>
    <w:rsid w:val="005B6F87"/>
    <w:rsid w:val="005B78D3"/>
    <w:rsid w:val="005B7E2C"/>
    <w:rsid w:val="005C416E"/>
    <w:rsid w:val="005C4F01"/>
    <w:rsid w:val="005D08B0"/>
    <w:rsid w:val="005D0FA6"/>
    <w:rsid w:val="005D2A87"/>
    <w:rsid w:val="005D2E5E"/>
    <w:rsid w:val="005D3587"/>
    <w:rsid w:val="005D64CC"/>
    <w:rsid w:val="005E0934"/>
    <w:rsid w:val="005E0D24"/>
    <w:rsid w:val="005E111C"/>
    <w:rsid w:val="005E1CDF"/>
    <w:rsid w:val="005E348C"/>
    <w:rsid w:val="005E5C1D"/>
    <w:rsid w:val="005E5C8D"/>
    <w:rsid w:val="005E653A"/>
    <w:rsid w:val="005F2204"/>
    <w:rsid w:val="005F529A"/>
    <w:rsid w:val="00600435"/>
    <w:rsid w:val="00604C6F"/>
    <w:rsid w:val="0061000C"/>
    <w:rsid w:val="00612127"/>
    <w:rsid w:val="00613C89"/>
    <w:rsid w:val="006140C3"/>
    <w:rsid w:val="006202A9"/>
    <w:rsid w:val="00620830"/>
    <w:rsid w:val="0062096A"/>
    <w:rsid w:val="00624AEC"/>
    <w:rsid w:val="00626D2E"/>
    <w:rsid w:val="00631708"/>
    <w:rsid w:val="0063191C"/>
    <w:rsid w:val="00632726"/>
    <w:rsid w:val="006331C1"/>
    <w:rsid w:val="00640161"/>
    <w:rsid w:val="00641B10"/>
    <w:rsid w:val="00642565"/>
    <w:rsid w:val="00643369"/>
    <w:rsid w:val="0064506A"/>
    <w:rsid w:val="00646C06"/>
    <w:rsid w:val="00647138"/>
    <w:rsid w:val="00657449"/>
    <w:rsid w:val="00657CF1"/>
    <w:rsid w:val="006605EE"/>
    <w:rsid w:val="00663327"/>
    <w:rsid w:val="0066376E"/>
    <w:rsid w:val="00665A51"/>
    <w:rsid w:val="00665EAE"/>
    <w:rsid w:val="006670A6"/>
    <w:rsid w:val="0067052F"/>
    <w:rsid w:val="00672FEA"/>
    <w:rsid w:val="00676E22"/>
    <w:rsid w:val="00680C47"/>
    <w:rsid w:val="0068203B"/>
    <w:rsid w:val="00682CBB"/>
    <w:rsid w:val="00683136"/>
    <w:rsid w:val="006833BF"/>
    <w:rsid w:val="006844D2"/>
    <w:rsid w:val="006851EE"/>
    <w:rsid w:val="00685272"/>
    <w:rsid w:val="00685329"/>
    <w:rsid w:val="006855E0"/>
    <w:rsid w:val="00687A7C"/>
    <w:rsid w:val="0069161B"/>
    <w:rsid w:val="00692263"/>
    <w:rsid w:val="006927F7"/>
    <w:rsid w:val="00693D6F"/>
    <w:rsid w:val="00696E53"/>
    <w:rsid w:val="006A55EC"/>
    <w:rsid w:val="006A6183"/>
    <w:rsid w:val="006B0DEF"/>
    <w:rsid w:val="006B2546"/>
    <w:rsid w:val="006B31ED"/>
    <w:rsid w:val="006B4946"/>
    <w:rsid w:val="006B5EC5"/>
    <w:rsid w:val="006B6050"/>
    <w:rsid w:val="006C0066"/>
    <w:rsid w:val="006C16F2"/>
    <w:rsid w:val="006C2984"/>
    <w:rsid w:val="006C4A28"/>
    <w:rsid w:val="006C6C8C"/>
    <w:rsid w:val="006D2B0B"/>
    <w:rsid w:val="006D3787"/>
    <w:rsid w:val="006D4966"/>
    <w:rsid w:val="006D5E8A"/>
    <w:rsid w:val="006D5FF1"/>
    <w:rsid w:val="006D69E1"/>
    <w:rsid w:val="006E0A35"/>
    <w:rsid w:val="006E2597"/>
    <w:rsid w:val="006E27F6"/>
    <w:rsid w:val="006E53B8"/>
    <w:rsid w:val="006E5819"/>
    <w:rsid w:val="006E5B0A"/>
    <w:rsid w:val="006E7698"/>
    <w:rsid w:val="006F256E"/>
    <w:rsid w:val="006F309F"/>
    <w:rsid w:val="006F3316"/>
    <w:rsid w:val="006F3FCE"/>
    <w:rsid w:val="006F566F"/>
    <w:rsid w:val="006F6CEA"/>
    <w:rsid w:val="006F6FB3"/>
    <w:rsid w:val="007008A4"/>
    <w:rsid w:val="00701E3B"/>
    <w:rsid w:val="00702090"/>
    <w:rsid w:val="00704453"/>
    <w:rsid w:val="0070524E"/>
    <w:rsid w:val="007059E2"/>
    <w:rsid w:val="00705D0B"/>
    <w:rsid w:val="00710971"/>
    <w:rsid w:val="00710FA6"/>
    <w:rsid w:val="00711541"/>
    <w:rsid w:val="00711D2A"/>
    <w:rsid w:val="00712AF3"/>
    <w:rsid w:val="00712F02"/>
    <w:rsid w:val="007149A2"/>
    <w:rsid w:val="00714A18"/>
    <w:rsid w:val="007153B1"/>
    <w:rsid w:val="007154D5"/>
    <w:rsid w:val="00715F7A"/>
    <w:rsid w:val="007168C9"/>
    <w:rsid w:val="00717402"/>
    <w:rsid w:val="00717942"/>
    <w:rsid w:val="00717FAD"/>
    <w:rsid w:val="00720188"/>
    <w:rsid w:val="0072057C"/>
    <w:rsid w:val="00724AB9"/>
    <w:rsid w:val="00724CC7"/>
    <w:rsid w:val="00726481"/>
    <w:rsid w:val="007314BC"/>
    <w:rsid w:val="00731DDB"/>
    <w:rsid w:val="00734629"/>
    <w:rsid w:val="00735987"/>
    <w:rsid w:val="007359D7"/>
    <w:rsid w:val="0073642B"/>
    <w:rsid w:val="00737A6C"/>
    <w:rsid w:val="00740BCB"/>
    <w:rsid w:val="00743795"/>
    <w:rsid w:val="00745AC6"/>
    <w:rsid w:val="00747524"/>
    <w:rsid w:val="00747644"/>
    <w:rsid w:val="00750398"/>
    <w:rsid w:val="0075143B"/>
    <w:rsid w:val="00753560"/>
    <w:rsid w:val="00755131"/>
    <w:rsid w:val="00757991"/>
    <w:rsid w:val="00757C98"/>
    <w:rsid w:val="00761A88"/>
    <w:rsid w:val="00761FCB"/>
    <w:rsid w:val="00764106"/>
    <w:rsid w:val="00766419"/>
    <w:rsid w:val="00766B05"/>
    <w:rsid w:val="007730EF"/>
    <w:rsid w:val="00773990"/>
    <w:rsid w:val="0077465E"/>
    <w:rsid w:val="00774E21"/>
    <w:rsid w:val="00780301"/>
    <w:rsid w:val="00780762"/>
    <w:rsid w:val="00780791"/>
    <w:rsid w:val="00783D5E"/>
    <w:rsid w:val="00783D92"/>
    <w:rsid w:val="007841E6"/>
    <w:rsid w:val="00784C11"/>
    <w:rsid w:val="007858AC"/>
    <w:rsid w:val="00790E7E"/>
    <w:rsid w:val="007914C9"/>
    <w:rsid w:val="00794119"/>
    <w:rsid w:val="0079456D"/>
    <w:rsid w:val="00795CD1"/>
    <w:rsid w:val="007962E7"/>
    <w:rsid w:val="0079686B"/>
    <w:rsid w:val="007968EC"/>
    <w:rsid w:val="007970FA"/>
    <w:rsid w:val="00797F2A"/>
    <w:rsid w:val="007A0FD2"/>
    <w:rsid w:val="007A26CA"/>
    <w:rsid w:val="007A35A6"/>
    <w:rsid w:val="007A54E7"/>
    <w:rsid w:val="007B0B9D"/>
    <w:rsid w:val="007B64F7"/>
    <w:rsid w:val="007C0053"/>
    <w:rsid w:val="007C00A7"/>
    <w:rsid w:val="007C2002"/>
    <w:rsid w:val="007C525F"/>
    <w:rsid w:val="007C629F"/>
    <w:rsid w:val="007C6A47"/>
    <w:rsid w:val="007D1C05"/>
    <w:rsid w:val="007D3BEC"/>
    <w:rsid w:val="007D4926"/>
    <w:rsid w:val="007E0851"/>
    <w:rsid w:val="007E2ECD"/>
    <w:rsid w:val="007E39DA"/>
    <w:rsid w:val="007E4491"/>
    <w:rsid w:val="007E53E1"/>
    <w:rsid w:val="007E7348"/>
    <w:rsid w:val="007F0FD4"/>
    <w:rsid w:val="007F177A"/>
    <w:rsid w:val="007F1B32"/>
    <w:rsid w:val="007F26C7"/>
    <w:rsid w:val="007F2BF0"/>
    <w:rsid w:val="007F3118"/>
    <w:rsid w:val="007F5B40"/>
    <w:rsid w:val="007F6291"/>
    <w:rsid w:val="00801874"/>
    <w:rsid w:val="00801D4A"/>
    <w:rsid w:val="00803E31"/>
    <w:rsid w:val="008053B7"/>
    <w:rsid w:val="00805924"/>
    <w:rsid w:val="00807290"/>
    <w:rsid w:val="008077AE"/>
    <w:rsid w:val="00811183"/>
    <w:rsid w:val="008112EE"/>
    <w:rsid w:val="00812F4F"/>
    <w:rsid w:val="00813075"/>
    <w:rsid w:val="00814226"/>
    <w:rsid w:val="008204F6"/>
    <w:rsid w:val="00822D73"/>
    <w:rsid w:val="00822FFB"/>
    <w:rsid w:val="0082303A"/>
    <w:rsid w:val="0082676B"/>
    <w:rsid w:val="008314D3"/>
    <w:rsid w:val="008324C4"/>
    <w:rsid w:val="00835FB3"/>
    <w:rsid w:val="00840B20"/>
    <w:rsid w:val="00841B26"/>
    <w:rsid w:val="00843E0C"/>
    <w:rsid w:val="00844C81"/>
    <w:rsid w:val="008451BE"/>
    <w:rsid w:val="008459E1"/>
    <w:rsid w:val="00846CD1"/>
    <w:rsid w:val="00847B0E"/>
    <w:rsid w:val="00847EF6"/>
    <w:rsid w:val="00851059"/>
    <w:rsid w:val="00851C02"/>
    <w:rsid w:val="008527F0"/>
    <w:rsid w:val="0085324D"/>
    <w:rsid w:val="00856ACD"/>
    <w:rsid w:val="00856BA1"/>
    <w:rsid w:val="0086003A"/>
    <w:rsid w:val="00861CCB"/>
    <w:rsid w:val="00862920"/>
    <w:rsid w:val="00863B72"/>
    <w:rsid w:val="00865F4B"/>
    <w:rsid w:val="00867C4A"/>
    <w:rsid w:val="0087048A"/>
    <w:rsid w:val="00870ABE"/>
    <w:rsid w:val="00871006"/>
    <w:rsid w:val="008741E1"/>
    <w:rsid w:val="00876E10"/>
    <w:rsid w:val="008805C3"/>
    <w:rsid w:val="008837B2"/>
    <w:rsid w:val="008855F9"/>
    <w:rsid w:val="00886856"/>
    <w:rsid w:val="00886C23"/>
    <w:rsid w:val="00887049"/>
    <w:rsid w:val="00887764"/>
    <w:rsid w:val="00891398"/>
    <w:rsid w:val="0089183B"/>
    <w:rsid w:val="00891B23"/>
    <w:rsid w:val="00891B93"/>
    <w:rsid w:val="00892022"/>
    <w:rsid w:val="0089475F"/>
    <w:rsid w:val="008A17F0"/>
    <w:rsid w:val="008A1FB1"/>
    <w:rsid w:val="008A23B9"/>
    <w:rsid w:val="008A2525"/>
    <w:rsid w:val="008A523E"/>
    <w:rsid w:val="008A71FA"/>
    <w:rsid w:val="008A753C"/>
    <w:rsid w:val="008B090E"/>
    <w:rsid w:val="008B29DC"/>
    <w:rsid w:val="008B52B6"/>
    <w:rsid w:val="008B5999"/>
    <w:rsid w:val="008B60D4"/>
    <w:rsid w:val="008B6361"/>
    <w:rsid w:val="008B6A3B"/>
    <w:rsid w:val="008B6F50"/>
    <w:rsid w:val="008B6FD9"/>
    <w:rsid w:val="008C1C2C"/>
    <w:rsid w:val="008C5565"/>
    <w:rsid w:val="008D0040"/>
    <w:rsid w:val="008D1B40"/>
    <w:rsid w:val="008D39DC"/>
    <w:rsid w:val="008D3DDF"/>
    <w:rsid w:val="008D4DA1"/>
    <w:rsid w:val="008E0DEC"/>
    <w:rsid w:val="008E1C9D"/>
    <w:rsid w:val="008E225F"/>
    <w:rsid w:val="008E3340"/>
    <w:rsid w:val="008E3424"/>
    <w:rsid w:val="008E64D1"/>
    <w:rsid w:val="008E6841"/>
    <w:rsid w:val="008E6C10"/>
    <w:rsid w:val="008E7719"/>
    <w:rsid w:val="008F1463"/>
    <w:rsid w:val="008F21DB"/>
    <w:rsid w:val="008F2284"/>
    <w:rsid w:val="008F63C3"/>
    <w:rsid w:val="008F63F7"/>
    <w:rsid w:val="008F6819"/>
    <w:rsid w:val="00900E91"/>
    <w:rsid w:val="00902674"/>
    <w:rsid w:val="00903BFE"/>
    <w:rsid w:val="00904F71"/>
    <w:rsid w:val="009074B2"/>
    <w:rsid w:val="009112AB"/>
    <w:rsid w:val="009139C4"/>
    <w:rsid w:val="00913AD7"/>
    <w:rsid w:val="009150B1"/>
    <w:rsid w:val="00915B9E"/>
    <w:rsid w:val="00917BE5"/>
    <w:rsid w:val="0092157A"/>
    <w:rsid w:val="009246DB"/>
    <w:rsid w:val="00924BD8"/>
    <w:rsid w:val="00926B10"/>
    <w:rsid w:val="0092747E"/>
    <w:rsid w:val="009279EF"/>
    <w:rsid w:val="00932545"/>
    <w:rsid w:val="00932B2A"/>
    <w:rsid w:val="00933718"/>
    <w:rsid w:val="00935460"/>
    <w:rsid w:val="00935643"/>
    <w:rsid w:val="00935D3A"/>
    <w:rsid w:val="00936BD1"/>
    <w:rsid w:val="009403D9"/>
    <w:rsid w:val="009412C5"/>
    <w:rsid w:val="00943081"/>
    <w:rsid w:val="009461E0"/>
    <w:rsid w:val="0095349A"/>
    <w:rsid w:val="009554B3"/>
    <w:rsid w:val="00956CF3"/>
    <w:rsid w:val="00960290"/>
    <w:rsid w:val="00960903"/>
    <w:rsid w:val="00962001"/>
    <w:rsid w:val="009622AE"/>
    <w:rsid w:val="009626DF"/>
    <w:rsid w:val="0096554B"/>
    <w:rsid w:val="00966BA8"/>
    <w:rsid w:val="00966D59"/>
    <w:rsid w:val="00966DAC"/>
    <w:rsid w:val="00967BD8"/>
    <w:rsid w:val="00970323"/>
    <w:rsid w:val="009716C0"/>
    <w:rsid w:val="00972B56"/>
    <w:rsid w:val="0097326E"/>
    <w:rsid w:val="00974AE9"/>
    <w:rsid w:val="00974C9A"/>
    <w:rsid w:val="00980C06"/>
    <w:rsid w:val="00982448"/>
    <w:rsid w:val="009825E2"/>
    <w:rsid w:val="00982617"/>
    <w:rsid w:val="00985757"/>
    <w:rsid w:val="00986F5E"/>
    <w:rsid w:val="0098787A"/>
    <w:rsid w:val="00987F10"/>
    <w:rsid w:val="00990DD3"/>
    <w:rsid w:val="00991E85"/>
    <w:rsid w:val="00992960"/>
    <w:rsid w:val="00993964"/>
    <w:rsid w:val="00994797"/>
    <w:rsid w:val="0099616C"/>
    <w:rsid w:val="009961ED"/>
    <w:rsid w:val="009A0B4F"/>
    <w:rsid w:val="009A1193"/>
    <w:rsid w:val="009A237D"/>
    <w:rsid w:val="009A2D5C"/>
    <w:rsid w:val="009A6435"/>
    <w:rsid w:val="009A7699"/>
    <w:rsid w:val="009B0A12"/>
    <w:rsid w:val="009B2B7C"/>
    <w:rsid w:val="009B2EB8"/>
    <w:rsid w:val="009B3A57"/>
    <w:rsid w:val="009B3C90"/>
    <w:rsid w:val="009B6ACB"/>
    <w:rsid w:val="009C0A0D"/>
    <w:rsid w:val="009C40AC"/>
    <w:rsid w:val="009C44FD"/>
    <w:rsid w:val="009D4211"/>
    <w:rsid w:val="009D4398"/>
    <w:rsid w:val="009D489E"/>
    <w:rsid w:val="009D5D7E"/>
    <w:rsid w:val="009D7E60"/>
    <w:rsid w:val="009E1BF8"/>
    <w:rsid w:val="009E2FF2"/>
    <w:rsid w:val="009E3BE8"/>
    <w:rsid w:val="009E5177"/>
    <w:rsid w:val="009E6B01"/>
    <w:rsid w:val="009E7101"/>
    <w:rsid w:val="009E738A"/>
    <w:rsid w:val="009F13DA"/>
    <w:rsid w:val="009F1BD5"/>
    <w:rsid w:val="009F3660"/>
    <w:rsid w:val="00A0066D"/>
    <w:rsid w:val="00A0097E"/>
    <w:rsid w:val="00A00DC4"/>
    <w:rsid w:val="00A010AB"/>
    <w:rsid w:val="00A0253D"/>
    <w:rsid w:val="00A02887"/>
    <w:rsid w:val="00A03911"/>
    <w:rsid w:val="00A044E3"/>
    <w:rsid w:val="00A04518"/>
    <w:rsid w:val="00A04789"/>
    <w:rsid w:val="00A0478F"/>
    <w:rsid w:val="00A05D30"/>
    <w:rsid w:val="00A10C91"/>
    <w:rsid w:val="00A13C69"/>
    <w:rsid w:val="00A20239"/>
    <w:rsid w:val="00A2465B"/>
    <w:rsid w:val="00A24709"/>
    <w:rsid w:val="00A24CC8"/>
    <w:rsid w:val="00A25718"/>
    <w:rsid w:val="00A25844"/>
    <w:rsid w:val="00A25B5C"/>
    <w:rsid w:val="00A272EB"/>
    <w:rsid w:val="00A30170"/>
    <w:rsid w:val="00A304D7"/>
    <w:rsid w:val="00A31171"/>
    <w:rsid w:val="00A31722"/>
    <w:rsid w:val="00A33B0C"/>
    <w:rsid w:val="00A355E0"/>
    <w:rsid w:val="00A36613"/>
    <w:rsid w:val="00A3664F"/>
    <w:rsid w:val="00A41ABA"/>
    <w:rsid w:val="00A44229"/>
    <w:rsid w:val="00A46845"/>
    <w:rsid w:val="00A514CF"/>
    <w:rsid w:val="00A51A34"/>
    <w:rsid w:val="00A53592"/>
    <w:rsid w:val="00A55A64"/>
    <w:rsid w:val="00A55C8B"/>
    <w:rsid w:val="00A56522"/>
    <w:rsid w:val="00A57601"/>
    <w:rsid w:val="00A61FCD"/>
    <w:rsid w:val="00A6257D"/>
    <w:rsid w:val="00A6343B"/>
    <w:rsid w:val="00A654F9"/>
    <w:rsid w:val="00A666B6"/>
    <w:rsid w:val="00A67454"/>
    <w:rsid w:val="00A67DD5"/>
    <w:rsid w:val="00A74AC5"/>
    <w:rsid w:val="00A752D3"/>
    <w:rsid w:val="00A752F6"/>
    <w:rsid w:val="00A814A2"/>
    <w:rsid w:val="00A817E8"/>
    <w:rsid w:val="00A82049"/>
    <w:rsid w:val="00A850BE"/>
    <w:rsid w:val="00A856C5"/>
    <w:rsid w:val="00A871FC"/>
    <w:rsid w:val="00A87AE9"/>
    <w:rsid w:val="00A90864"/>
    <w:rsid w:val="00A92179"/>
    <w:rsid w:val="00A93A29"/>
    <w:rsid w:val="00A95B96"/>
    <w:rsid w:val="00A970AF"/>
    <w:rsid w:val="00AA1096"/>
    <w:rsid w:val="00AA13A7"/>
    <w:rsid w:val="00AA13FD"/>
    <w:rsid w:val="00AA1660"/>
    <w:rsid w:val="00AA1C69"/>
    <w:rsid w:val="00AA51F2"/>
    <w:rsid w:val="00AA648A"/>
    <w:rsid w:val="00AA725D"/>
    <w:rsid w:val="00AA7A33"/>
    <w:rsid w:val="00AB19AC"/>
    <w:rsid w:val="00AB3FC9"/>
    <w:rsid w:val="00AB4BF7"/>
    <w:rsid w:val="00AB4D7E"/>
    <w:rsid w:val="00AB522F"/>
    <w:rsid w:val="00AB6031"/>
    <w:rsid w:val="00AB669D"/>
    <w:rsid w:val="00AB6C43"/>
    <w:rsid w:val="00AB785E"/>
    <w:rsid w:val="00AC0024"/>
    <w:rsid w:val="00AC58B9"/>
    <w:rsid w:val="00AC590A"/>
    <w:rsid w:val="00AD015E"/>
    <w:rsid w:val="00AD0303"/>
    <w:rsid w:val="00AD0813"/>
    <w:rsid w:val="00AD15B8"/>
    <w:rsid w:val="00AD2D78"/>
    <w:rsid w:val="00AD38A7"/>
    <w:rsid w:val="00AD5BB5"/>
    <w:rsid w:val="00AD6951"/>
    <w:rsid w:val="00AD74C5"/>
    <w:rsid w:val="00AD7EF8"/>
    <w:rsid w:val="00AD7F3E"/>
    <w:rsid w:val="00AE4363"/>
    <w:rsid w:val="00AE790B"/>
    <w:rsid w:val="00AE7CB0"/>
    <w:rsid w:val="00AF0ACE"/>
    <w:rsid w:val="00AF3E5E"/>
    <w:rsid w:val="00AF3F27"/>
    <w:rsid w:val="00AF5407"/>
    <w:rsid w:val="00B0012F"/>
    <w:rsid w:val="00B00F10"/>
    <w:rsid w:val="00B03A35"/>
    <w:rsid w:val="00B04AC3"/>
    <w:rsid w:val="00B04AC9"/>
    <w:rsid w:val="00B074D5"/>
    <w:rsid w:val="00B0775C"/>
    <w:rsid w:val="00B100A6"/>
    <w:rsid w:val="00B10D20"/>
    <w:rsid w:val="00B11CDC"/>
    <w:rsid w:val="00B12340"/>
    <w:rsid w:val="00B12DD9"/>
    <w:rsid w:val="00B138E1"/>
    <w:rsid w:val="00B143F3"/>
    <w:rsid w:val="00B15AEC"/>
    <w:rsid w:val="00B16325"/>
    <w:rsid w:val="00B17B6C"/>
    <w:rsid w:val="00B215CD"/>
    <w:rsid w:val="00B22BD6"/>
    <w:rsid w:val="00B23029"/>
    <w:rsid w:val="00B23248"/>
    <w:rsid w:val="00B23C53"/>
    <w:rsid w:val="00B23F93"/>
    <w:rsid w:val="00B25064"/>
    <w:rsid w:val="00B25D59"/>
    <w:rsid w:val="00B276A5"/>
    <w:rsid w:val="00B27F99"/>
    <w:rsid w:val="00B30C27"/>
    <w:rsid w:val="00B31D26"/>
    <w:rsid w:val="00B327C9"/>
    <w:rsid w:val="00B35014"/>
    <w:rsid w:val="00B369C2"/>
    <w:rsid w:val="00B4071A"/>
    <w:rsid w:val="00B43831"/>
    <w:rsid w:val="00B43A61"/>
    <w:rsid w:val="00B43F5F"/>
    <w:rsid w:val="00B452B2"/>
    <w:rsid w:val="00B45416"/>
    <w:rsid w:val="00B45977"/>
    <w:rsid w:val="00B45A01"/>
    <w:rsid w:val="00B510D7"/>
    <w:rsid w:val="00B510F7"/>
    <w:rsid w:val="00B5233C"/>
    <w:rsid w:val="00B54AEF"/>
    <w:rsid w:val="00B6097B"/>
    <w:rsid w:val="00B617AD"/>
    <w:rsid w:val="00B6289B"/>
    <w:rsid w:val="00B63268"/>
    <w:rsid w:val="00B649A1"/>
    <w:rsid w:val="00B64E9A"/>
    <w:rsid w:val="00B66F52"/>
    <w:rsid w:val="00B673BF"/>
    <w:rsid w:val="00B7012B"/>
    <w:rsid w:val="00B70AF1"/>
    <w:rsid w:val="00B72994"/>
    <w:rsid w:val="00B745F2"/>
    <w:rsid w:val="00B75C39"/>
    <w:rsid w:val="00B75DBC"/>
    <w:rsid w:val="00B7725A"/>
    <w:rsid w:val="00B77298"/>
    <w:rsid w:val="00B80879"/>
    <w:rsid w:val="00B821FF"/>
    <w:rsid w:val="00B82736"/>
    <w:rsid w:val="00B82F3F"/>
    <w:rsid w:val="00B8684A"/>
    <w:rsid w:val="00B87B28"/>
    <w:rsid w:val="00B907B1"/>
    <w:rsid w:val="00B90A26"/>
    <w:rsid w:val="00B91768"/>
    <w:rsid w:val="00B91E0D"/>
    <w:rsid w:val="00B92833"/>
    <w:rsid w:val="00B9341A"/>
    <w:rsid w:val="00B97003"/>
    <w:rsid w:val="00BA2D4F"/>
    <w:rsid w:val="00BA34EB"/>
    <w:rsid w:val="00BA5777"/>
    <w:rsid w:val="00BA5DCF"/>
    <w:rsid w:val="00BA766F"/>
    <w:rsid w:val="00BB0220"/>
    <w:rsid w:val="00BB0851"/>
    <w:rsid w:val="00BB11CA"/>
    <w:rsid w:val="00BB38A1"/>
    <w:rsid w:val="00BB3FCE"/>
    <w:rsid w:val="00BB4773"/>
    <w:rsid w:val="00BB5FD2"/>
    <w:rsid w:val="00BB61B6"/>
    <w:rsid w:val="00BB6F2A"/>
    <w:rsid w:val="00BB7979"/>
    <w:rsid w:val="00BC0C79"/>
    <w:rsid w:val="00BC0D22"/>
    <w:rsid w:val="00BC167D"/>
    <w:rsid w:val="00BC2B3B"/>
    <w:rsid w:val="00BC35E1"/>
    <w:rsid w:val="00BC4EAF"/>
    <w:rsid w:val="00BC519C"/>
    <w:rsid w:val="00BC6211"/>
    <w:rsid w:val="00BC6EF3"/>
    <w:rsid w:val="00BD00F5"/>
    <w:rsid w:val="00BD0D01"/>
    <w:rsid w:val="00BD16FF"/>
    <w:rsid w:val="00BD3F42"/>
    <w:rsid w:val="00BE0A6D"/>
    <w:rsid w:val="00BE37E0"/>
    <w:rsid w:val="00BE3809"/>
    <w:rsid w:val="00BE4C5B"/>
    <w:rsid w:val="00BE5329"/>
    <w:rsid w:val="00BE6BE8"/>
    <w:rsid w:val="00BE70A0"/>
    <w:rsid w:val="00BE74C6"/>
    <w:rsid w:val="00BF0756"/>
    <w:rsid w:val="00BF0A53"/>
    <w:rsid w:val="00BF1020"/>
    <w:rsid w:val="00BF1720"/>
    <w:rsid w:val="00BF17A3"/>
    <w:rsid w:val="00BF2DD8"/>
    <w:rsid w:val="00BF30E8"/>
    <w:rsid w:val="00BF3CF4"/>
    <w:rsid w:val="00BF3F56"/>
    <w:rsid w:val="00BF4143"/>
    <w:rsid w:val="00BF429D"/>
    <w:rsid w:val="00BF454C"/>
    <w:rsid w:val="00BF6A74"/>
    <w:rsid w:val="00BF6B10"/>
    <w:rsid w:val="00C02991"/>
    <w:rsid w:val="00C02A37"/>
    <w:rsid w:val="00C03602"/>
    <w:rsid w:val="00C03AE0"/>
    <w:rsid w:val="00C117F3"/>
    <w:rsid w:val="00C12421"/>
    <w:rsid w:val="00C12661"/>
    <w:rsid w:val="00C14606"/>
    <w:rsid w:val="00C14A27"/>
    <w:rsid w:val="00C16633"/>
    <w:rsid w:val="00C169A5"/>
    <w:rsid w:val="00C16F0F"/>
    <w:rsid w:val="00C16F7C"/>
    <w:rsid w:val="00C17675"/>
    <w:rsid w:val="00C237AB"/>
    <w:rsid w:val="00C239BE"/>
    <w:rsid w:val="00C24285"/>
    <w:rsid w:val="00C243DC"/>
    <w:rsid w:val="00C2567F"/>
    <w:rsid w:val="00C322A3"/>
    <w:rsid w:val="00C32B30"/>
    <w:rsid w:val="00C33E1A"/>
    <w:rsid w:val="00C342BC"/>
    <w:rsid w:val="00C349E5"/>
    <w:rsid w:val="00C3572E"/>
    <w:rsid w:val="00C35F6D"/>
    <w:rsid w:val="00C36085"/>
    <w:rsid w:val="00C36BDB"/>
    <w:rsid w:val="00C37033"/>
    <w:rsid w:val="00C373F3"/>
    <w:rsid w:val="00C425ED"/>
    <w:rsid w:val="00C426D9"/>
    <w:rsid w:val="00C444E5"/>
    <w:rsid w:val="00C45CAA"/>
    <w:rsid w:val="00C466CD"/>
    <w:rsid w:val="00C5050D"/>
    <w:rsid w:val="00C50DB7"/>
    <w:rsid w:val="00C50F92"/>
    <w:rsid w:val="00C53ABC"/>
    <w:rsid w:val="00C62398"/>
    <w:rsid w:val="00C6639A"/>
    <w:rsid w:val="00C67296"/>
    <w:rsid w:val="00C678FC"/>
    <w:rsid w:val="00C67F5B"/>
    <w:rsid w:val="00C718AC"/>
    <w:rsid w:val="00C71C19"/>
    <w:rsid w:val="00C720EF"/>
    <w:rsid w:val="00C77906"/>
    <w:rsid w:val="00C83461"/>
    <w:rsid w:val="00C8409D"/>
    <w:rsid w:val="00C8455D"/>
    <w:rsid w:val="00C86210"/>
    <w:rsid w:val="00C8781C"/>
    <w:rsid w:val="00C90353"/>
    <w:rsid w:val="00C9285D"/>
    <w:rsid w:val="00C929BB"/>
    <w:rsid w:val="00C936D1"/>
    <w:rsid w:val="00C94ADA"/>
    <w:rsid w:val="00C96BA4"/>
    <w:rsid w:val="00CA1620"/>
    <w:rsid w:val="00CA2CBE"/>
    <w:rsid w:val="00CA33AC"/>
    <w:rsid w:val="00CA7CFD"/>
    <w:rsid w:val="00CB0B1E"/>
    <w:rsid w:val="00CB31A4"/>
    <w:rsid w:val="00CB61F7"/>
    <w:rsid w:val="00CB6E27"/>
    <w:rsid w:val="00CB779E"/>
    <w:rsid w:val="00CC0D70"/>
    <w:rsid w:val="00CC1001"/>
    <w:rsid w:val="00CC1A75"/>
    <w:rsid w:val="00CC5228"/>
    <w:rsid w:val="00CC5384"/>
    <w:rsid w:val="00CD0FE3"/>
    <w:rsid w:val="00CD388F"/>
    <w:rsid w:val="00CD624F"/>
    <w:rsid w:val="00CD7512"/>
    <w:rsid w:val="00CD7786"/>
    <w:rsid w:val="00CE1EC9"/>
    <w:rsid w:val="00CE34C8"/>
    <w:rsid w:val="00CE4F3B"/>
    <w:rsid w:val="00CF119F"/>
    <w:rsid w:val="00CF3721"/>
    <w:rsid w:val="00CF3FDA"/>
    <w:rsid w:val="00CF6393"/>
    <w:rsid w:val="00CF6CA0"/>
    <w:rsid w:val="00CF725C"/>
    <w:rsid w:val="00D01255"/>
    <w:rsid w:val="00D01C84"/>
    <w:rsid w:val="00D02989"/>
    <w:rsid w:val="00D0379C"/>
    <w:rsid w:val="00D0379E"/>
    <w:rsid w:val="00D06897"/>
    <w:rsid w:val="00D06A9A"/>
    <w:rsid w:val="00D0757E"/>
    <w:rsid w:val="00D11651"/>
    <w:rsid w:val="00D1607D"/>
    <w:rsid w:val="00D164F4"/>
    <w:rsid w:val="00D1751A"/>
    <w:rsid w:val="00D178C9"/>
    <w:rsid w:val="00D2171D"/>
    <w:rsid w:val="00D2229D"/>
    <w:rsid w:val="00D22C51"/>
    <w:rsid w:val="00D256B0"/>
    <w:rsid w:val="00D2754B"/>
    <w:rsid w:val="00D3147B"/>
    <w:rsid w:val="00D365FB"/>
    <w:rsid w:val="00D370B7"/>
    <w:rsid w:val="00D37B7F"/>
    <w:rsid w:val="00D40615"/>
    <w:rsid w:val="00D4124D"/>
    <w:rsid w:val="00D43B19"/>
    <w:rsid w:val="00D51A38"/>
    <w:rsid w:val="00D53057"/>
    <w:rsid w:val="00D53CB0"/>
    <w:rsid w:val="00D548DC"/>
    <w:rsid w:val="00D55148"/>
    <w:rsid w:val="00D55A18"/>
    <w:rsid w:val="00D55DC6"/>
    <w:rsid w:val="00D57130"/>
    <w:rsid w:val="00D6190D"/>
    <w:rsid w:val="00D61D86"/>
    <w:rsid w:val="00D62247"/>
    <w:rsid w:val="00D62AB2"/>
    <w:rsid w:val="00D63BE2"/>
    <w:rsid w:val="00D6458C"/>
    <w:rsid w:val="00D65D33"/>
    <w:rsid w:val="00D66DD6"/>
    <w:rsid w:val="00D721BE"/>
    <w:rsid w:val="00D73F72"/>
    <w:rsid w:val="00D745FE"/>
    <w:rsid w:val="00D75FA7"/>
    <w:rsid w:val="00D769C6"/>
    <w:rsid w:val="00D81334"/>
    <w:rsid w:val="00D81A5A"/>
    <w:rsid w:val="00D848E8"/>
    <w:rsid w:val="00D85461"/>
    <w:rsid w:val="00D85AD9"/>
    <w:rsid w:val="00D86D74"/>
    <w:rsid w:val="00D93803"/>
    <w:rsid w:val="00D96042"/>
    <w:rsid w:val="00D9660E"/>
    <w:rsid w:val="00DA1959"/>
    <w:rsid w:val="00DA19A6"/>
    <w:rsid w:val="00DA3A4A"/>
    <w:rsid w:val="00DA4F46"/>
    <w:rsid w:val="00DA5A2E"/>
    <w:rsid w:val="00DB352D"/>
    <w:rsid w:val="00DB364D"/>
    <w:rsid w:val="00DB3A9D"/>
    <w:rsid w:val="00DB4945"/>
    <w:rsid w:val="00DB6B0A"/>
    <w:rsid w:val="00DB7597"/>
    <w:rsid w:val="00DC17C8"/>
    <w:rsid w:val="00DC1BE8"/>
    <w:rsid w:val="00DC2B26"/>
    <w:rsid w:val="00DC654C"/>
    <w:rsid w:val="00DD135C"/>
    <w:rsid w:val="00DD191A"/>
    <w:rsid w:val="00DD21CD"/>
    <w:rsid w:val="00DD29AD"/>
    <w:rsid w:val="00DD3ECB"/>
    <w:rsid w:val="00DD5720"/>
    <w:rsid w:val="00DD5778"/>
    <w:rsid w:val="00DD6D60"/>
    <w:rsid w:val="00DE0C38"/>
    <w:rsid w:val="00DE2653"/>
    <w:rsid w:val="00DE35C2"/>
    <w:rsid w:val="00DE7B75"/>
    <w:rsid w:val="00DF0069"/>
    <w:rsid w:val="00DF0E75"/>
    <w:rsid w:val="00DF20A3"/>
    <w:rsid w:val="00DF5414"/>
    <w:rsid w:val="00E01BEF"/>
    <w:rsid w:val="00E0452A"/>
    <w:rsid w:val="00E04B4F"/>
    <w:rsid w:val="00E059E1"/>
    <w:rsid w:val="00E05F72"/>
    <w:rsid w:val="00E063C1"/>
    <w:rsid w:val="00E06D46"/>
    <w:rsid w:val="00E1117C"/>
    <w:rsid w:val="00E13B46"/>
    <w:rsid w:val="00E178AB"/>
    <w:rsid w:val="00E208BE"/>
    <w:rsid w:val="00E21370"/>
    <w:rsid w:val="00E23FFA"/>
    <w:rsid w:val="00E24C46"/>
    <w:rsid w:val="00E34264"/>
    <w:rsid w:val="00E34A9B"/>
    <w:rsid w:val="00E363BE"/>
    <w:rsid w:val="00E36A9B"/>
    <w:rsid w:val="00E376C4"/>
    <w:rsid w:val="00E4148D"/>
    <w:rsid w:val="00E4554A"/>
    <w:rsid w:val="00E45EF0"/>
    <w:rsid w:val="00E45F92"/>
    <w:rsid w:val="00E46BA6"/>
    <w:rsid w:val="00E51053"/>
    <w:rsid w:val="00E51B9B"/>
    <w:rsid w:val="00E53749"/>
    <w:rsid w:val="00E53F6B"/>
    <w:rsid w:val="00E6299B"/>
    <w:rsid w:val="00E62C3F"/>
    <w:rsid w:val="00E64CB6"/>
    <w:rsid w:val="00E70B7F"/>
    <w:rsid w:val="00E70F62"/>
    <w:rsid w:val="00E71696"/>
    <w:rsid w:val="00E7173E"/>
    <w:rsid w:val="00E724D4"/>
    <w:rsid w:val="00E72AB4"/>
    <w:rsid w:val="00E72BD0"/>
    <w:rsid w:val="00E72E9B"/>
    <w:rsid w:val="00E73201"/>
    <w:rsid w:val="00E73746"/>
    <w:rsid w:val="00E73DB5"/>
    <w:rsid w:val="00E751D9"/>
    <w:rsid w:val="00E754C4"/>
    <w:rsid w:val="00E75FF1"/>
    <w:rsid w:val="00E7650C"/>
    <w:rsid w:val="00E77FF2"/>
    <w:rsid w:val="00E80B80"/>
    <w:rsid w:val="00E817DD"/>
    <w:rsid w:val="00E824E7"/>
    <w:rsid w:val="00E8404A"/>
    <w:rsid w:val="00E8551F"/>
    <w:rsid w:val="00E868E5"/>
    <w:rsid w:val="00E9278E"/>
    <w:rsid w:val="00E92F80"/>
    <w:rsid w:val="00E93ACB"/>
    <w:rsid w:val="00E943D3"/>
    <w:rsid w:val="00E944AB"/>
    <w:rsid w:val="00E94FD3"/>
    <w:rsid w:val="00EA1D46"/>
    <w:rsid w:val="00EA1FE0"/>
    <w:rsid w:val="00EA2984"/>
    <w:rsid w:val="00EA4DD8"/>
    <w:rsid w:val="00EA7C08"/>
    <w:rsid w:val="00EB16CF"/>
    <w:rsid w:val="00EB44C5"/>
    <w:rsid w:val="00EB57E9"/>
    <w:rsid w:val="00EC1C5C"/>
    <w:rsid w:val="00EC35E6"/>
    <w:rsid w:val="00EC3C30"/>
    <w:rsid w:val="00ED07A8"/>
    <w:rsid w:val="00ED1800"/>
    <w:rsid w:val="00ED2775"/>
    <w:rsid w:val="00ED2840"/>
    <w:rsid w:val="00ED43AD"/>
    <w:rsid w:val="00ED7693"/>
    <w:rsid w:val="00EE156A"/>
    <w:rsid w:val="00EE1E8F"/>
    <w:rsid w:val="00EE20C2"/>
    <w:rsid w:val="00EE3C16"/>
    <w:rsid w:val="00EE489D"/>
    <w:rsid w:val="00EE5EAE"/>
    <w:rsid w:val="00EE6EDF"/>
    <w:rsid w:val="00EE715B"/>
    <w:rsid w:val="00EF0189"/>
    <w:rsid w:val="00EF061F"/>
    <w:rsid w:val="00EF0686"/>
    <w:rsid w:val="00EF1BFC"/>
    <w:rsid w:val="00EF1EF9"/>
    <w:rsid w:val="00EF2CE6"/>
    <w:rsid w:val="00EF2DAE"/>
    <w:rsid w:val="00F00480"/>
    <w:rsid w:val="00F01CCB"/>
    <w:rsid w:val="00F0522B"/>
    <w:rsid w:val="00F057F3"/>
    <w:rsid w:val="00F06923"/>
    <w:rsid w:val="00F07FF6"/>
    <w:rsid w:val="00F07FFC"/>
    <w:rsid w:val="00F10EB6"/>
    <w:rsid w:val="00F148B6"/>
    <w:rsid w:val="00F160ED"/>
    <w:rsid w:val="00F17AEF"/>
    <w:rsid w:val="00F20514"/>
    <w:rsid w:val="00F2058F"/>
    <w:rsid w:val="00F23F4F"/>
    <w:rsid w:val="00F2549A"/>
    <w:rsid w:val="00F25B63"/>
    <w:rsid w:val="00F27D11"/>
    <w:rsid w:val="00F30399"/>
    <w:rsid w:val="00F306BA"/>
    <w:rsid w:val="00F31A10"/>
    <w:rsid w:val="00F338AC"/>
    <w:rsid w:val="00F34466"/>
    <w:rsid w:val="00F35672"/>
    <w:rsid w:val="00F366CF"/>
    <w:rsid w:val="00F41406"/>
    <w:rsid w:val="00F41CCE"/>
    <w:rsid w:val="00F43290"/>
    <w:rsid w:val="00F445D7"/>
    <w:rsid w:val="00F47BE4"/>
    <w:rsid w:val="00F47C32"/>
    <w:rsid w:val="00F5131C"/>
    <w:rsid w:val="00F51ED1"/>
    <w:rsid w:val="00F5298D"/>
    <w:rsid w:val="00F53145"/>
    <w:rsid w:val="00F5375D"/>
    <w:rsid w:val="00F54648"/>
    <w:rsid w:val="00F54714"/>
    <w:rsid w:val="00F5680F"/>
    <w:rsid w:val="00F5775C"/>
    <w:rsid w:val="00F6030C"/>
    <w:rsid w:val="00F61D3E"/>
    <w:rsid w:val="00F63DB4"/>
    <w:rsid w:val="00F669CE"/>
    <w:rsid w:val="00F67732"/>
    <w:rsid w:val="00F6787B"/>
    <w:rsid w:val="00F7052C"/>
    <w:rsid w:val="00F7076E"/>
    <w:rsid w:val="00F81D22"/>
    <w:rsid w:val="00F857A7"/>
    <w:rsid w:val="00F87807"/>
    <w:rsid w:val="00F87BC7"/>
    <w:rsid w:val="00F936E0"/>
    <w:rsid w:val="00F9498F"/>
    <w:rsid w:val="00FA1D20"/>
    <w:rsid w:val="00FA4734"/>
    <w:rsid w:val="00FA550F"/>
    <w:rsid w:val="00FA71E8"/>
    <w:rsid w:val="00FB14C0"/>
    <w:rsid w:val="00FB5A60"/>
    <w:rsid w:val="00FB626B"/>
    <w:rsid w:val="00FC15C2"/>
    <w:rsid w:val="00FC1F2F"/>
    <w:rsid w:val="00FC1F9E"/>
    <w:rsid w:val="00FC2FA0"/>
    <w:rsid w:val="00FC5A64"/>
    <w:rsid w:val="00FC65E1"/>
    <w:rsid w:val="00FC7CF9"/>
    <w:rsid w:val="00FD070F"/>
    <w:rsid w:val="00FD21CE"/>
    <w:rsid w:val="00FD3570"/>
    <w:rsid w:val="00FD6C19"/>
    <w:rsid w:val="00FD6EF5"/>
    <w:rsid w:val="00FE0F2E"/>
    <w:rsid w:val="00FE1528"/>
    <w:rsid w:val="00FE4CEB"/>
    <w:rsid w:val="00FE50B2"/>
    <w:rsid w:val="00FE5306"/>
    <w:rsid w:val="00FE558F"/>
    <w:rsid w:val="00FE6A6D"/>
    <w:rsid w:val="00FE733C"/>
    <w:rsid w:val="00FE7934"/>
    <w:rsid w:val="00FF0B3E"/>
    <w:rsid w:val="00FF17B9"/>
    <w:rsid w:val="00FF2B55"/>
    <w:rsid w:val="00FF3B0F"/>
    <w:rsid w:val="00FF4198"/>
    <w:rsid w:val="00FF570B"/>
    <w:rsid w:val="00FF5BB0"/>
    <w:rsid w:val="09AD91F3"/>
    <w:rsid w:val="0AE0DD36"/>
    <w:rsid w:val="0D77F653"/>
    <w:rsid w:val="11AE19A6"/>
    <w:rsid w:val="12ECF9AB"/>
    <w:rsid w:val="14B8CF08"/>
    <w:rsid w:val="15AC91FB"/>
    <w:rsid w:val="183437C9"/>
    <w:rsid w:val="1A5D36DF"/>
    <w:rsid w:val="1F3A4BE4"/>
    <w:rsid w:val="247A4D5D"/>
    <w:rsid w:val="2527D439"/>
    <w:rsid w:val="2D872B02"/>
    <w:rsid w:val="32881070"/>
    <w:rsid w:val="337BD363"/>
    <w:rsid w:val="3423E0D1"/>
    <w:rsid w:val="34314AE0"/>
    <w:rsid w:val="38930C85"/>
    <w:rsid w:val="3B0AC446"/>
    <w:rsid w:val="432D651D"/>
    <w:rsid w:val="437E20B4"/>
    <w:rsid w:val="43FB679B"/>
    <w:rsid w:val="4B1348D9"/>
    <w:rsid w:val="4BA0D250"/>
    <w:rsid w:val="4C33DBA9"/>
    <w:rsid w:val="4C432862"/>
    <w:rsid w:val="5532B081"/>
    <w:rsid w:val="55DABDEF"/>
    <w:rsid w:val="5E318559"/>
    <w:rsid w:val="5F55964B"/>
    <w:rsid w:val="6A031D11"/>
    <w:rsid w:val="73BEE479"/>
    <w:rsid w:val="78B57E4D"/>
    <w:rsid w:val="7D3C400A"/>
    <w:rsid w:val="7D58CF23"/>
    <w:rsid w:val="7E880E96"/>
    <w:rsid w:val="7FD91FD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FEE7995"/>
  <w14:defaultImageDpi w14:val="96"/>
  <w15:docId w15:val="{1952306C-F071-4975-B594-0AF6F9960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toc 1" w:semiHidden="1" w:uiPriority="39" w:unhideWhenUsed="1"/>
    <w:lsdException w:name="toc 2" w:semiHidden="1" w:uiPriority="39" w:unhideWhenUsed="1"/>
    <w:lsdException w:name="toc 3" w:semiHidden="1" w:uiPriority="39" w:unhideWhenUsed="1"/>
    <w:lsdException w:name="header" w:semiHidden="1" w:uiPriority="99" w:unhideWhenUsed="1"/>
    <w:lsdException w:name="footer" w:semiHidden="1" w:uiPriority="99" w:unhideWhenUsed="1"/>
    <w:lsdException w:name="caption" w:uiPriority="35"/>
    <w:lsdException w:name="table of figures" w:semiHidden="1" w:uiPriority="99" w:unhideWhenUsed="1"/>
    <w:lsdException w:name="Body Text" w:uiPriority="99"/>
    <w:lsdException w:name="Hyperlink" w:semiHidden="1" w:uiPriority="99" w:unhideWhenUsed="1"/>
    <w:lsdException w:name="Strong" w:uiPriority="22" w:qFormat="1"/>
    <w:lsdException w:name="Emphasis" w:uiPriority="20" w:qFormat="1"/>
    <w:lsdException w:name="Normal (Web)" w:semiHidden="1" w:uiPriority="99" w:unhideWhenUsed="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sid w:val="005D2A87"/>
    <w:pPr>
      <w:spacing w:after="240" w:line="360" w:lineRule="auto"/>
      <w:jc w:val="both"/>
    </w:pPr>
    <w:rPr>
      <w:rFonts w:asciiTheme="minorHAnsi" w:hAnsiTheme="minorHAnsi"/>
      <w:sz w:val="24"/>
      <w:szCs w:val="24"/>
      <w:lang w:eastAsia="en-US"/>
    </w:rPr>
  </w:style>
  <w:style w:type="paragraph" w:styleId="Otsikko1">
    <w:name w:val="heading 1"/>
    <w:basedOn w:val="Normaali"/>
    <w:next w:val="Normaali"/>
    <w:link w:val="Otsikko1Char"/>
    <w:uiPriority w:val="9"/>
    <w:qFormat/>
    <w:rsid w:val="00B6097B"/>
    <w:pPr>
      <w:keepNext/>
      <w:pageBreakBefore/>
      <w:numPr>
        <w:numId w:val="1"/>
      </w:numPr>
      <w:tabs>
        <w:tab w:val="left" w:pos="425"/>
      </w:tabs>
      <w:ind w:left="431" w:hanging="431"/>
      <w:jc w:val="left"/>
      <w:outlineLvl w:val="0"/>
    </w:pPr>
    <w:rPr>
      <w:b/>
      <w:caps/>
      <w:color w:val="000000" w:themeColor="text1"/>
      <w:sz w:val="28"/>
      <w:szCs w:val="20"/>
    </w:rPr>
  </w:style>
  <w:style w:type="paragraph" w:styleId="Otsikko2">
    <w:name w:val="heading 2"/>
    <w:basedOn w:val="Normaali"/>
    <w:next w:val="Normaali"/>
    <w:link w:val="Otsikko2Char"/>
    <w:uiPriority w:val="9"/>
    <w:qFormat/>
    <w:rsid w:val="005D2A87"/>
    <w:pPr>
      <w:keepNext/>
      <w:numPr>
        <w:ilvl w:val="1"/>
        <w:numId w:val="1"/>
      </w:numPr>
      <w:ind w:left="437" w:hanging="437"/>
      <w:jc w:val="left"/>
      <w:outlineLvl w:val="1"/>
    </w:pPr>
    <w:rPr>
      <w:b/>
      <w:szCs w:val="20"/>
    </w:rPr>
  </w:style>
  <w:style w:type="paragraph" w:styleId="Otsikko3">
    <w:name w:val="heading 3"/>
    <w:basedOn w:val="Normaali"/>
    <w:next w:val="Normaali"/>
    <w:link w:val="Otsikko3Char"/>
    <w:uiPriority w:val="9"/>
    <w:qFormat/>
    <w:rsid w:val="00B6097B"/>
    <w:pPr>
      <w:keepNext/>
      <w:numPr>
        <w:ilvl w:val="2"/>
        <w:numId w:val="1"/>
      </w:numPr>
      <w:ind w:left="720"/>
      <w:jc w:val="left"/>
      <w:outlineLvl w:val="2"/>
    </w:pPr>
    <w:rPr>
      <w:b/>
      <w:szCs w:val="20"/>
    </w:rPr>
  </w:style>
  <w:style w:type="paragraph" w:styleId="Otsikko4">
    <w:name w:val="heading 4"/>
    <w:basedOn w:val="Normaali"/>
    <w:next w:val="Normaali"/>
    <w:link w:val="Otsikko4Char"/>
    <w:uiPriority w:val="9"/>
    <w:rsid w:val="00E62C3F"/>
    <w:pPr>
      <w:keepNext/>
      <w:numPr>
        <w:ilvl w:val="3"/>
        <w:numId w:val="1"/>
      </w:numPr>
      <w:pBdr>
        <w:left w:val="single" w:sz="6" w:space="1" w:color="auto"/>
        <w:bottom w:val="single" w:sz="6" w:space="6" w:color="auto"/>
        <w:right w:val="single" w:sz="6" w:space="1" w:color="auto"/>
      </w:pBdr>
      <w:spacing w:before="120" w:after="120"/>
      <w:outlineLvl w:val="3"/>
    </w:pPr>
    <w:rPr>
      <w:szCs w:val="20"/>
    </w:rPr>
  </w:style>
  <w:style w:type="paragraph" w:styleId="Otsikko5">
    <w:name w:val="heading 5"/>
    <w:basedOn w:val="Normaali"/>
    <w:next w:val="Normaali"/>
    <w:link w:val="Otsikko5Char"/>
    <w:uiPriority w:val="9"/>
    <w:rsid w:val="00E62C3F"/>
    <w:pPr>
      <w:keepNext/>
      <w:numPr>
        <w:ilvl w:val="4"/>
        <w:numId w:val="1"/>
      </w:numPr>
      <w:pBdr>
        <w:left w:val="single" w:sz="6" w:space="1" w:color="auto"/>
        <w:right w:val="single" w:sz="6" w:space="1" w:color="auto"/>
      </w:pBdr>
      <w:spacing w:before="120"/>
      <w:outlineLvl w:val="4"/>
    </w:pPr>
    <w:rPr>
      <w:szCs w:val="20"/>
    </w:rPr>
  </w:style>
  <w:style w:type="paragraph" w:styleId="Otsikko6">
    <w:name w:val="heading 6"/>
    <w:basedOn w:val="Normaali"/>
    <w:next w:val="Normaali"/>
    <w:link w:val="Otsikko6Char"/>
    <w:uiPriority w:val="9"/>
    <w:rsid w:val="00E62C3F"/>
    <w:pPr>
      <w:keepNext/>
      <w:numPr>
        <w:ilvl w:val="5"/>
        <w:numId w:val="1"/>
      </w:numPr>
      <w:pBdr>
        <w:left w:val="single" w:sz="6" w:space="1" w:color="auto"/>
        <w:bottom w:val="single" w:sz="6" w:space="1" w:color="auto"/>
        <w:right w:val="single" w:sz="6" w:space="1" w:color="auto"/>
      </w:pBdr>
      <w:outlineLvl w:val="5"/>
    </w:pPr>
    <w:rPr>
      <w:szCs w:val="20"/>
    </w:rPr>
  </w:style>
  <w:style w:type="paragraph" w:styleId="Otsikko7">
    <w:name w:val="heading 7"/>
    <w:basedOn w:val="Normaali"/>
    <w:next w:val="Normaali"/>
    <w:link w:val="Otsikko7Char"/>
    <w:uiPriority w:val="9"/>
    <w:rsid w:val="00E62C3F"/>
    <w:pPr>
      <w:keepNext/>
      <w:numPr>
        <w:ilvl w:val="6"/>
        <w:numId w:val="1"/>
      </w:numPr>
      <w:pBdr>
        <w:top w:val="single" w:sz="6" w:space="6" w:color="auto"/>
        <w:left w:val="single" w:sz="6" w:space="1" w:color="auto"/>
        <w:bottom w:val="single" w:sz="6" w:space="1" w:color="auto"/>
        <w:right w:val="single" w:sz="6" w:space="1" w:color="auto"/>
      </w:pBdr>
      <w:outlineLvl w:val="6"/>
    </w:pPr>
    <w:rPr>
      <w:szCs w:val="20"/>
    </w:rPr>
  </w:style>
  <w:style w:type="paragraph" w:styleId="Otsikko8">
    <w:name w:val="heading 8"/>
    <w:basedOn w:val="Normaali"/>
    <w:next w:val="Normaali"/>
    <w:link w:val="Otsikko8Char"/>
    <w:uiPriority w:val="9"/>
    <w:rsid w:val="00E62C3F"/>
    <w:pPr>
      <w:keepNext/>
      <w:numPr>
        <w:ilvl w:val="7"/>
        <w:numId w:val="1"/>
      </w:numPr>
      <w:outlineLvl w:val="7"/>
    </w:pPr>
    <w:rPr>
      <w:rFonts w:ascii="Times" w:hAnsi="Times"/>
      <w:b/>
      <w:szCs w:val="20"/>
    </w:rPr>
  </w:style>
  <w:style w:type="paragraph" w:styleId="Otsikko9">
    <w:name w:val="heading 9"/>
    <w:basedOn w:val="Normaali"/>
    <w:next w:val="Normaali"/>
    <w:link w:val="Otsikko9Char"/>
    <w:uiPriority w:val="9"/>
    <w:rsid w:val="00E62C3F"/>
    <w:pPr>
      <w:keepNext/>
      <w:numPr>
        <w:ilvl w:val="8"/>
        <w:numId w:val="1"/>
      </w:numPr>
      <w:outlineLvl w:val="8"/>
    </w:pPr>
    <w:rPr>
      <w:rFonts w:ascii="Times" w:hAnsi="Times"/>
      <w:b/>
      <w:sz w:val="28"/>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locked/>
    <w:rsid w:val="00B6097B"/>
    <w:rPr>
      <w:rFonts w:asciiTheme="minorHAnsi" w:hAnsiTheme="minorHAnsi"/>
      <w:b/>
      <w:caps/>
      <w:color w:val="000000" w:themeColor="text1"/>
      <w:sz w:val="28"/>
      <w:lang w:eastAsia="en-US"/>
    </w:rPr>
  </w:style>
  <w:style w:type="character" w:customStyle="1" w:styleId="Otsikko2Char">
    <w:name w:val="Otsikko 2 Char"/>
    <w:basedOn w:val="Kappaleenoletusfontti"/>
    <w:link w:val="Otsikko2"/>
    <w:uiPriority w:val="9"/>
    <w:locked/>
    <w:rsid w:val="005D2A87"/>
    <w:rPr>
      <w:rFonts w:asciiTheme="minorHAnsi" w:hAnsiTheme="minorHAnsi"/>
      <w:b/>
      <w:sz w:val="24"/>
      <w:lang w:eastAsia="en-US"/>
    </w:rPr>
  </w:style>
  <w:style w:type="character" w:customStyle="1" w:styleId="Otsikko3Char">
    <w:name w:val="Otsikko 3 Char"/>
    <w:basedOn w:val="Kappaleenoletusfontti"/>
    <w:link w:val="Otsikko3"/>
    <w:uiPriority w:val="9"/>
    <w:locked/>
    <w:rsid w:val="00B6097B"/>
    <w:rPr>
      <w:rFonts w:asciiTheme="minorHAnsi" w:hAnsiTheme="minorHAnsi"/>
      <w:b/>
      <w:sz w:val="24"/>
      <w:lang w:eastAsia="en-US"/>
    </w:rPr>
  </w:style>
  <w:style w:type="character" w:customStyle="1" w:styleId="Otsikko4Char">
    <w:name w:val="Otsikko 4 Char"/>
    <w:basedOn w:val="Kappaleenoletusfontti"/>
    <w:link w:val="Otsikko4"/>
    <w:uiPriority w:val="9"/>
    <w:locked/>
    <w:rPr>
      <w:rFonts w:asciiTheme="minorHAnsi" w:hAnsiTheme="minorHAnsi"/>
      <w:sz w:val="24"/>
      <w:lang w:eastAsia="en-US"/>
    </w:rPr>
  </w:style>
  <w:style w:type="character" w:customStyle="1" w:styleId="Otsikko5Char">
    <w:name w:val="Otsikko 5 Char"/>
    <w:basedOn w:val="Kappaleenoletusfontti"/>
    <w:link w:val="Otsikko5"/>
    <w:uiPriority w:val="9"/>
    <w:locked/>
    <w:rPr>
      <w:rFonts w:asciiTheme="minorHAnsi" w:hAnsiTheme="minorHAnsi"/>
      <w:sz w:val="24"/>
      <w:lang w:eastAsia="en-US"/>
    </w:rPr>
  </w:style>
  <w:style w:type="character" w:customStyle="1" w:styleId="Otsikko6Char">
    <w:name w:val="Otsikko 6 Char"/>
    <w:basedOn w:val="Kappaleenoletusfontti"/>
    <w:link w:val="Otsikko6"/>
    <w:uiPriority w:val="9"/>
    <w:locked/>
    <w:rPr>
      <w:rFonts w:asciiTheme="minorHAnsi" w:hAnsiTheme="minorHAnsi"/>
      <w:sz w:val="24"/>
      <w:lang w:eastAsia="en-US"/>
    </w:rPr>
  </w:style>
  <w:style w:type="character" w:customStyle="1" w:styleId="Otsikko7Char">
    <w:name w:val="Otsikko 7 Char"/>
    <w:basedOn w:val="Kappaleenoletusfontti"/>
    <w:link w:val="Otsikko7"/>
    <w:uiPriority w:val="9"/>
    <w:locked/>
    <w:rPr>
      <w:rFonts w:asciiTheme="minorHAnsi" w:hAnsiTheme="minorHAnsi"/>
      <w:sz w:val="24"/>
      <w:lang w:eastAsia="en-US"/>
    </w:rPr>
  </w:style>
  <w:style w:type="character" w:customStyle="1" w:styleId="Otsikko8Char">
    <w:name w:val="Otsikko 8 Char"/>
    <w:basedOn w:val="Kappaleenoletusfontti"/>
    <w:link w:val="Otsikko8"/>
    <w:uiPriority w:val="9"/>
    <w:locked/>
    <w:rPr>
      <w:rFonts w:ascii="Times" w:hAnsi="Times"/>
      <w:b/>
      <w:sz w:val="24"/>
      <w:lang w:eastAsia="en-US"/>
    </w:rPr>
  </w:style>
  <w:style w:type="character" w:customStyle="1" w:styleId="Otsikko9Char">
    <w:name w:val="Otsikko 9 Char"/>
    <w:basedOn w:val="Kappaleenoletusfontti"/>
    <w:link w:val="Otsikko9"/>
    <w:uiPriority w:val="9"/>
    <w:locked/>
    <w:rPr>
      <w:rFonts w:ascii="Times" w:hAnsi="Times"/>
      <w:b/>
      <w:sz w:val="28"/>
      <w:lang w:eastAsia="en-US"/>
    </w:rPr>
  </w:style>
  <w:style w:type="paragraph" w:styleId="Loppuviitteenteksti">
    <w:name w:val="endnote text"/>
    <w:basedOn w:val="Normaali"/>
    <w:link w:val="LoppuviitteentekstiChar"/>
    <w:uiPriority w:val="99"/>
    <w:semiHidden/>
    <w:rsid w:val="00E62C3F"/>
    <w:rPr>
      <w:rFonts w:ascii="Times" w:hAnsi="Times"/>
      <w:sz w:val="20"/>
      <w:szCs w:val="20"/>
    </w:rPr>
  </w:style>
  <w:style w:type="character" w:customStyle="1" w:styleId="LoppuviitteentekstiChar">
    <w:name w:val="Loppuviitteen teksti Char"/>
    <w:basedOn w:val="Kappaleenoletusfontti"/>
    <w:link w:val="Loppuviitteenteksti"/>
    <w:uiPriority w:val="99"/>
    <w:semiHidden/>
    <w:locked/>
    <w:rsid w:val="00222583"/>
    <w:rPr>
      <w:rFonts w:ascii="Times" w:hAnsi="Times" w:cs="Times New Roman"/>
      <w:lang w:val="x-none" w:eastAsia="en-US"/>
    </w:rPr>
  </w:style>
  <w:style w:type="paragraph" w:styleId="Leipteksti2">
    <w:name w:val="Body Text 2"/>
    <w:basedOn w:val="Normaali"/>
    <w:link w:val="Leipteksti2Char"/>
    <w:uiPriority w:val="99"/>
    <w:rsid w:val="00E62C3F"/>
    <w:rPr>
      <w:szCs w:val="20"/>
    </w:rPr>
  </w:style>
  <w:style w:type="character" w:customStyle="1" w:styleId="Leipteksti2Char">
    <w:name w:val="Leipäteksti 2 Char"/>
    <w:basedOn w:val="Kappaleenoletusfontti"/>
    <w:link w:val="Leipteksti2"/>
    <w:uiPriority w:val="99"/>
    <w:semiHidden/>
    <w:locked/>
    <w:rPr>
      <w:rFonts w:cs="Times New Roman"/>
      <w:sz w:val="24"/>
      <w:szCs w:val="24"/>
      <w:lang w:val="x-none" w:eastAsia="en-US"/>
    </w:rPr>
  </w:style>
  <w:style w:type="paragraph" w:styleId="Sisennettyleipteksti">
    <w:name w:val="Body Text Indent"/>
    <w:basedOn w:val="Normaali"/>
    <w:link w:val="SisennettyleiptekstiChar"/>
    <w:uiPriority w:val="99"/>
    <w:rsid w:val="00E62C3F"/>
    <w:pPr>
      <w:tabs>
        <w:tab w:val="left" w:pos="851"/>
      </w:tabs>
      <w:ind w:left="1010" w:hanging="159"/>
    </w:pPr>
    <w:rPr>
      <w:szCs w:val="20"/>
    </w:rPr>
  </w:style>
  <w:style w:type="character" w:customStyle="1" w:styleId="SisennettyleiptekstiChar">
    <w:name w:val="Sisennetty leipäteksti Char"/>
    <w:basedOn w:val="Kappaleenoletusfontti"/>
    <w:link w:val="Sisennettyleipteksti"/>
    <w:uiPriority w:val="99"/>
    <w:semiHidden/>
    <w:locked/>
    <w:rPr>
      <w:rFonts w:cs="Times New Roman"/>
      <w:sz w:val="24"/>
      <w:szCs w:val="24"/>
      <w:lang w:val="x-none" w:eastAsia="en-US"/>
    </w:rPr>
  </w:style>
  <w:style w:type="paragraph" w:styleId="Leipteksti">
    <w:name w:val="Body Text"/>
    <w:basedOn w:val="Normaali"/>
    <w:link w:val="LeiptekstiChar"/>
    <w:uiPriority w:val="99"/>
    <w:rsid w:val="00E62C3F"/>
    <w:rPr>
      <w:sz w:val="28"/>
      <w:szCs w:val="20"/>
    </w:rPr>
  </w:style>
  <w:style w:type="character" w:customStyle="1" w:styleId="LeiptekstiChar">
    <w:name w:val="Leipäteksti Char"/>
    <w:basedOn w:val="Kappaleenoletusfontti"/>
    <w:link w:val="Leipteksti"/>
    <w:uiPriority w:val="99"/>
    <w:semiHidden/>
    <w:locked/>
    <w:rPr>
      <w:rFonts w:cs="Times New Roman"/>
      <w:sz w:val="24"/>
      <w:szCs w:val="24"/>
      <w:lang w:val="x-none" w:eastAsia="en-US"/>
    </w:rPr>
  </w:style>
  <w:style w:type="paragraph" w:styleId="Lohkoteksti">
    <w:name w:val="Block Text"/>
    <w:basedOn w:val="Normaali"/>
    <w:uiPriority w:val="99"/>
    <w:rsid w:val="00E62C3F"/>
    <w:pPr>
      <w:ind w:left="1440" w:right="-720"/>
    </w:pPr>
    <w:rPr>
      <w:rFonts w:ascii="Times" w:hAnsi="Times"/>
      <w:szCs w:val="20"/>
      <w:lang w:val="en-US"/>
    </w:rPr>
  </w:style>
  <w:style w:type="paragraph" w:customStyle="1" w:styleId="puv-Normal">
    <w:name w:val="puv-Normal"/>
    <w:basedOn w:val="Normaali"/>
    <w:link w:val="puv-NormalChar"/>
    <w:rsid w:val="00E62C3F"/>
    <w:pPr>
      <w:tabs>
        <w:tab w:val="left" w:pos="1276"/>
        <w:tab w:val="left" w:pos="2552"/>
        <w:tab w:val="left" w:pos="3828"/>
        <w:tab w:val="left" w:pos="5103"/>
        <w:tab w:val="left" w:pos="6379"/>
        <w:tab w:val="left" w:pos="7655"/>
      </w:tabs>
      <w:spacing w:before="150" w:after="150" w:line="300" w:lineRule="atLeast"/>
      <w:ind w:left="1276"/>
    </w:pPr>
    <w:rPr>
      <w:szCs w:val="20"/>
    </w:rPr>
  </w:style>
  <w:style w:type="paragraph" w:styleId="Sisennettyleipteksti2">
    <w:name w:val="Body Text Indent 2"/>
    <w:basedOn w:val="Normaali"/>
    <w:link w:val="Sisennettyleipteksti2Char"/>
    <w:uiPriority w:val="99"/>
    <w:rsid w:val="00E62C3F"/>
    <w:pPr>
      <w:tabs>
        <w:tab w:val="left" w:pos="357"/>
      </w:tabs>
      <w:ind w:left="357"/>
    </w:pPr>
    <w:rPr>
      <w:szCs w:val="20"/>
    </w:rPr>
  </w:style>
  <w:style w:type="character" w:customStyle="1" w:styleId="Sisennettyleipteksti2Char">
    <w:name w:val="Sisennetty leipäteksti 2 Char"/>
    <w:basedOn w:val="Kappaleenoletusfontti"/>
    <w:link w:val="Sisennettyleipteksti2"/>
    <w:uiPriority w:val="99"/>
    <w:semiHidden/>
    <w:locked/>
    <w:rPr>
      <w:rFonts w:cs="Times New Roman"/>
      <w:sz w:val="24"/>
      <w:szCs w:val="24"/>
      <w:lang w:val="x-none" w:eastAsia="en-US"/>
    </w:rPr>
  </w:style>
  <w:style w:type="paragraph" w:styleId="Leipteksti3">
    <w:name w:val="Body Text 3"/>
    <w:basedOn w:val="Normaali"/>
    <w:link w:val="Leipteksti3Char"/>
    <w:uiPriority w:val="99"/>
    <w:rsid w:val="00E62C3F"/>
    <w:pPr>
      <w:tabs>
        <w:tab w:val="right" w:pos="7938"/>
      </w:tabs>
    </w:pPr>
    <w:rPr>
      <w:rFonts w:ascii="Times" w:hAnsi="Times"/>
      <w:szCs w:val="20"/>
    </w:rPr>
  </w:style>
  <w:style w:type="character" w:customStyle="1" w:styleId="Leipteksti3Char">
    <w:name w:val="Leipäteksti 3 Char"/>
    <w:basedOn w:val="Kappaleenoletusfontti"/>
    <w:link w:val="Leipteksti3"/>
    <w:uiPriority w:val="99"/>
    <w:semiHidden/>
    <w:locked/>
    <w:rPr>
      <w:rFonts w:cs="Times New Roman"/>
      <w:sz w:val="16"/>
      <w:szCs w:val="16"/>
      <w:lang w:val="x-none" w:eastAsia="en-US"/>
    </w:rPr>
  </w:style>
  <w:style w:type="paragraph" w:styleId="Yltunniste">
    <w:name w:val="header"/>
    <w:basedOn w:val="Normaali"/>
    <w:link w:val="YltunnisteChar"/>
    <w:uiPriority w:val="99"/>
    <w:rsid w:val="00E62C3F"/>
    <w:pPr>
      <w:tabs>
        <w:tab w:val="center" w:pos="4153"/>
        <w:tab w:val="right" w:pos="8306"/>
      </w:tabs>
    </w:pPr>
  </w:style>
  <w:style w:type="character" w:customStyle="1" w:styleId="YltunnisteChar">
    <w:name w:val="Ylätunniste Char"/>
    <w:basedOn w:val="Kappaleenoletusfontti"/>
    <w:link w:val="Yltunniste"/>
    <w:uiPriority w:val="99"/>
    <w:locked/>
    <w:rsid w:val="00222583"/>
    <w:rPr>
      <w:rFonts w:cs="Times New Roman"/>
      <w:sz w:val="24"/>
      <w:szCs w:val="24"/>
      <w:lang w:val="x-none" w:eastAsia="en-US"/>
    </w:rPr>
  </w:style>
  <w:style w:type="character" w:styleId="Sivunumero">
    <w:name w:val="page number"/>
    <w:basedOn w:val="Kappaleenoletusfontti"/>
    <w:uiPriority w:val="99"/>
    <w:rsid w:val="00E62C3F"/>
    <w:rPr>
      <w:rFonts w:cs="Times New Roman"/>
    </w:rPr>
  </w:style>
  <w:style w:type="paragraph" w:styleId="Alatunniste">
    <w:name w:val="footer"/>
    <w:basedOn w:val="Normaali"/>
    <w:link w:val="AlatunnisteChar"/>
    <w:uiPriority w:val="99"/>
    <w:rsid w:val="00E62C3F"/>
    <w:pPr>
      <w:tabs>
        <w:tab w:val="center" w:pos="4320"/>
        <w:tab w:val="right" w:pos="8640"/>
      </w:tabs>
    </w:pPr>
  </w:style>
  <w:style w:type="character" w:customStyle="1" w:styleId="AlatunnisteChar">
    <w:name w:val="Alatunniste Char"/>
    <w:basedOn w:val="Kappaleenoletusfontti"/>
    <w:link w:val="Alatunniste"/>
    <w:uiPriority w:val="99"/>
    <w:locked/>
    <w:rsid w:val="00454590"/>
    <w:rPr>
      <w:rFonts w:cs="Times New Roman"/>
      <w:sz w:val="24"/>
      <w:szCs w:val="24"/>
      <w:lang w:val="x-none" w:eastAsia="en-US"/>
    </w:rPr>
  </w:style>
  <w:style w:type="paragraph" w:customStyle="1" w:styleId="Headerliite">
    <w:name w:val="Header_liite"/>
    <w:basedOn w:val="Yltunniste"/>
    <w:autoRedefine/>
    <w:rsid w:val="005D2A87"/>
    <w:pPr>
      <w:ind w:left="720" w:right="18" w:hanging="360"/>
      <w:jc w:val="center"/>
    </w:pPr>
  </w:style>
  <w:style w:type="paragraph" w:styleId="Sisluet3">
    <w:name w:val="toc 3"/>
    <w:basedOn w:val="Normaali"/>
    <w:next w:val="Normaali"/>
    <w:autoRedefine/>
    <w:uiPriority w:val="39"/>
    <w:rsid w:val="00583B90"/>
    <w:pPr>
      <w:tabs>
        <w:tab w:val="left" w:pos="397"/>
        <w:tab w:val="left" w:pos="1560"/>
        <w:tab w:val="right" w:leader="dot" w:pos="7928"/>
      </w:tabs>
      <w:spacing w:after="0"/>
      <w:ind w:left="851"/>
      <w:jc w:val="left"/>
    </w:pPr>
  </w:style>
  <w:style w:type="paragraph" w:styleId="Sisluet1">
    <w:name w:val="toc 1"/>
    <w:basedOn w:val="Normaali"/>
    <w:next w:val="Normaali"/>
    <w:autoRedefine/>
    <w:uiPriority w:val="39"/>
    <w:rsid w:val="00AA7A33"/>
    <w:pPr>
      <w:tabs>
        <w:tab w:val="left" w:pos="397"/>
        <w:tab w:val="right" w:leader="dot" w:pos="7928"/>
      </w:tabs>
      <w:spacing w:after="0"/>
      <w:jc w:val="left"/>
    </w:pPr>
    <w:rPr>
      <w:caps/>
      <w:noProof/>
    </w:rPr>
  </w:style>
  <w:style w:type="character" w:styleId="Hyperlinkki">
    <w:name w:val="Hyperlink"/>
    <w:basedOn w:val="Kappaleenoletusfontti"/>
    <w:uiPriority w:val="99"/>
    <w:rsid w:val="003358A1"/>
    <w:rPr>
      <w:rFonts w:cs="Times New Roman"/>
      <w:color w:val="000000" w:themeColor="text1"/>
      <w:u w:val="single"/>
    </w:rPr>
  </w:style>
  <w:style w:type="paragraph" w:styleId="Sisluet2">
    <w:name w:val="toc 2"/>
    <w:basedOn w:val="Normaali"/>
    <w:next w:val="Normaali"/>
    <w:autoRedefine/>
    <w:uiPriority w:val="39"/>
    <w:rsid w:val="00717FAD"/>
    <w:pPr>
      <w:tabs>
        <w:tab w:val="left" w:pos="540"/>
        <w:tab w:val="left" w:pos="851"/>
        <w:tab w:val="left" w:pos="1304"/>
        <w:tab w:val="right" w:leader="dot" w:pos="7928"/>
      </w:tabs>
      <w:spacing w:after="0"/>
      <w:ind w:left="397"/>
    </w:pPr>
  </w:style>
  <w:style w:type="character" w:customStyle="1" w:styleId="puv-NormalChar">
    <w:name w:val="puv-Normal Char"/>
    <w:basedOn w:val="Kappaleenoletusfontti"/>
    <w:link w:val="puv-Normal"/>
    <w:locked/>
    <w:rsid w:val="005B2891"/>
    <w:rPr>
      <w:rFonts w:cs="Times New Roman"/>
      <w:sz w:val="24"/>
      <w:lang w:val="fi-FI" w:eastAsia="en-US" w:bidi="ar-SA"/>
    </w:rPr>
  </w:style>
  <w:style w:type="table" w:styleId="TaulukkoRuudukko">
    <w:name w:val="Table Grid"/>
    <w:basedOn w:val="Normaalitaulukko"/>
    <w:uiPriority w:val="59"/>
    <w:rsid w:val="009150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uettelokappale">
    <w:name w:val="List Paragraph"/>
    <w:basedOn w:val="Normaali"/>
    <w:uiPriority w:val="34"/>
    <w:qFormat/>
    <w:rsid w:val="00B82F3F"/>
    <w:pPr>
      <w:ind w:left="720"/>
      <w:contextualSpacing/>
    </w:pPr>
  </w:style>
  <w:style w:type="paragraph" w:styleId="Seliteteksti">
    <w:name w:val="Balloon Text"/>
    <w:basedOn w:val="Normaali"/>
    <w:link w:val="SelitetekstiChar"/>
    <w:uiPriority w:val="99"/>
    <w:rsid w:val="007E39DA"/>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locked/>
    <w:rsid w:val="007E39DA"/>
    <w:rPr>
      <w:rFonts w:ascii="Tahoma" w:hAnsi="Tahoma" w:cs="Tahoma"/>
      <w:sz w:val="16"/>
      <w:szCs w:val="16"/>
      <w:lang w:val="x-none" w:eastAsia="en-US"/>
    </w:rPr>
  </w:style>
  <w:style w:type="character" w:styleId="AvattuHyperlinkki">
    <w:name w:val="FollowedHyperlink"/>
    <w:basedOn w:val="Kappaleenoletusfontti"/>
    <w:uiPriority w:val="99"/>
    <w:rsid w:val="00463A34"/>
    <w:rPr>
      <w:rFonts w:cs="Times New Roman"/>
      <w:color w:val="800080"/>
      <w:u w:val="single"/>
    </w:rPr>
  </w:style>
  <w:style w:type="paragraph" w:styleId="Eivli">
    <w:name w:val="No Spacing"/>
    <w:aliases w:val="Tiivistelmä"/>
    <w:uiPriority w:val="1"/>
    <w:qFormat/>
    <w:rsid w:val="005D2A87"/>
    <w:pPr>
      <w:spacing w:after="240"/>
    </w:pPr>
    <w:rPr>
      <w:rFonts w:asciiTheme="minorHAnsi" w:hAnsiTheme="minorHAnsi"/>
      <w:sz w:val="24"/>
      <w:szCs w:val="22"/>
      <w:lang w:eastAsia="en-US"/>
    </w:rPr>
  </w:style>
  <w:style w:type="paragraph" w:styleId="Sisllysluettelonotsikko">
    <w:name w:val="TOC Heading"/>
    <w:basedOn w:val="Otsikko1"/>
    <w:next w:val="Normaali"/>
    <w:uiPriority w:val="39"/>
    <w:unhideWhenUsed/>
    <w:qFormat/>
    <w:rsid w:val="00564814"/>
    <w:pPr>
      <w:keepLines/>
      <w:numPr>
        <w:numId w:val="0"/>
      </w:numPr>
      <w:spacing w:before="480" w:after="0" w:line="276" w:lineRule="auto"/>
      <w:outlineLvl w:val="9"/>
    </w:pPr>
    <w:rPr>
      <w:rFonts w:ascii="Cambria" w:hAnsi="Cambria"/>
      <w:bCs/>
      <w:color w:val="365F91"/>
      <w:szCs w:val="28"/>
    </w:rPr>
  </w:style>
  <w:style w:type="character" w:styleId="Kommentinviite">
    <w:name w:val="annotation reference"/>
    <w:basedOn w:val="Kappaleenoletusfontti"/>
    <w:uiPriority w:val="99"/>
    <w:rsid w:val="00956CF3"/>
    <w:rPr>
      <w:rFonts w:cs="Times New Roman"/>
      <w:sz w:val="16"/>
      <w:szCs w:val="16"/>
    </w:rPr>
  </w:style>
  <w:style w:type="paragraph" w:styleId="Kommentinteksti">
    <w:name w:val="annotation text"/>
    <w:basedOn w:val="Normaali"/>
    <w:link w:val="KommentintekstiChar"/>
    <w:uiPriority w:val="99"/>
    <w:rsid w:val="00956CF3"/>
    <w:pPr>
      <w:spacing w:line="240" w:lineRule="auto"/>
    </w:pPr>
    <w:rPr>
      <w:sz w:val="20"/>
      <w:szCs w:val="20"/>
    </w:rPr>
  </w:style>
  <w:style w:type="character" w:customStyle="1" w:styleId="KommentintekstiChar">
    <w:name w:val="Kommentin teksti Char"/>
    <w:basedOn w:val="Kappaleenoletusfontti"/>
    <w:link w:val="Kommentinteksti"/>
    <w:uiPriority w:val="99"/>
    <w:locked/>
    <w:rsid w:val="00956CF3"/>
    <w:rPr>
      <w:rFonts w:cs="Times New Roman"/>
      <w:lang w:val="x-none" w:eastAsia="en-US"/>
    </w:rPr>
  </w:style>
  <w:style w:type="paragraph" w:styleId="Kommentinotsikko">
    <w:name w:val="annotation subject"/>
    <w:basedOn w:val="Kommentinteksti"/>
    <w:next w:val="Kommentinteksti"/>
    <w:link w:val="KommentinotsikkoChar"/>
    <w:uiPriority w:val="99"/>
    <w:rsid w:val="00956CF3"/>
    <w:rPr>
      <w:b/>
      <w:bCs/>
    </w:rPr>
  </w:style>
  <w:style w:type="character" w:customStyle="1" w:styleId="KommentinotsikkoChar">
    <w:name w:val="Kommentin otsikko Char"/>
    <w:basedOn w:val="KommentintekstiChar"/>
    <w:link w:val="Kommentinotsikko"/>
    <w:uiPriority w:val="99"/>
    <w:locked/>
    <w:rsid w:val="00956CF3"/>
    <w:rPr>
      <w:rFonts w:cs="Times New Roman"/>
      <w:b/>
      <w:bCs/>
      <w:lang w:val="x-none" w:eastAsia="en-US"/>
    </w:rPr>
  </w:style>
  <w:style w:type="character" w:styleId="Voimakas">
    <w:name w:val="Strong"/>
    <w:basedOn w:val="Kappaleenoletusfontti"/>
    <w:uiPriority w:val="22"/>
    <w:qFormat/>
    <w:rsid w:val="00665A51"/>
    <w:rPr>
      <w:rFonts w:cs="Times New Roman"/>
      <w:b/>
      <w:bCs/>
    </w:rPr>
  </w:style>
  <w:style w:type="paragraph" w:styleId="Pivmr">
    <w:name w:val="Date"/>
    <w:basedOn w:val="Normaali"/>
    <w:next w:val="Normaali"/>
    <w:link w:val="PivmrChar"/>
    <w:uiPriority w:val="99"/>
    <w:rsid w:val="00274990"/>
    <w:pPr>
      <w:spacing w:after="0"/>
      <w:jc w:val="left"/>
    </w:pPr>
    <w:rPr>
      <w:szCs w:val="20"/>
    </w:rPr>
  </w:style>
  <w:style w:type="character" w:customStyle="1" w:styleId="PivmrChar">
    <w:name w:val="Päivämäärä Char"/>
    <w:basedOn w:val="Kappaleenoletusfontti"/>
    <w:link w:val="Pivmr"/>
    <w:uiPriority w:val="99"/>
    <w:locked/>
    <w:rsid w:val="00274990"/>
    <w:rPr>
      <w:rFonts w:cs="Times New Roman"/>
      <w:sz w:val="24"/>
      <w:lang w:val="x-none" w:eastAsia="en-US"/>
    </w:rPr>
  </w:style>
  <w:style w:type="paragraph" w:styleId="Kuvaotsikko">
    <w:name w:val="caption"/>
    <w:basedOn w:val="Normaali"/>
    <w:next w:val="Normaali"/>
    <w:uiPriority w:val="35"/>
    <w:rsid w:val="00B6097B"/>
    <w:pPr>
      <w:keepNext/>
      <w:keepLines/>
      <w:spacing w:line="240" w:lineRule="auto"/>
      <w:jc w:val="left"/>
    </w:pPr>
    <w:rPr>
      <w:color w:val="000000" w:themeColor="text1"/>
      <w:szCs w:val="20"/>
    </w:rPr>
  </w:style>
  <w:style w:type="character" w:styleId="Loppuviitteenviite">
    <w:name w:val="endnote reference"/>
    <w:basedOn w:val="Kappaleenoletusfontti"/>
    <w:uiPriority w:val="99"/>
    <w:rsid w:val="00274990"/>
    <w:rPr>
      <w:rFonts w:cs="Times New Roman"/>
      <w:vertAlign w:val="baseline"/>
    </w:rPr>
  </w:style>
  <w:style w:type="paragraph" w:customStyle="1" w:styleId="Normalbullet">
    <w:name w:val="Normal_bullet"/>
    <w:basedOn w:val="Normaali"/>
    <w:autoRedefine/>
    <w:rsid w:val="00274990"/>
    <w:pPr>
      <w:numPr>
        <w:numId w:val="2"/>
      </w:numPr>
      <w:tabs>
        <w:tab w:val="clear" w:pos="360"/>
      </w:tabs>
      <w:spacing w:after="120"/>
      <w:ind w:left="709" w:hanging="425"/>
      <w:jc w:val="left"/>
    </w:pPr>
    <w:rPr>
      <w:szCs w:val="20"/>
    </w:rPr>
  </w:style>
  <w:style w:type="character" w:styleId="Hienovarainenkorostus">
    <w:name w:val="Subtle Emphasis"/>
    <w:basedOn w:val="Kappaleenoletusfontti"/>
    <w:uiPriority w:val="19"/>
    <w:rsid w:val="008D3DDF"/>
    <w:rPr>
      <w:rFonts w:cs="Times New Roman"/>
      <w:i/>
      <w:iCs/>
      <w:color w:val="808080"/>
    </w:rPr>
  </w:style>
  <w:style w:type="paragraph" w:customStyle="1" w:styleId="Default">
    <w:name w:val="Default"/>
    <w:rsid w:val="004E6950"/>
    <w:pPr>
      <w:autoSpaceDE w:val="0"/>
      <w:autoSpaceDN w:val="0"/>
      <w:adjustRightInd w:val="0"/>
    </w:pPr>
    <w:rPr>
      <w:color w:val="000000"/>
      <w:sz w:val="24"/>
      <w:szCs w:val="24"/>
    </w:rPr>
  </w:style>
  <w:style w:type="table" w:styleId="Vaaleavarjostus-korostus1">
    <w:name w:val="Light Shading Accent 1"/>
    <w:basedOn w:val="Normaalitaulukko"/>
    <w:uiPriority w:val="60"/>
    <w:rsid w:val="00BB022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NormaaliWWW">
    <w:name w:val="Normal (Web)"/>
    <w:basedOn w:val="Normaali"/>
    <w:uiPriority w:val="99"/>
    <w:unhideWhenUsed/>
    <w:rsid w:val="0089475F"/>
    <w:pPr>
      <w:spacing w:before="100" w:beforeAutospacing="1" w:after="100" w:afterAutospacing="1" w:line="240" w:lineRule="auto"/>
      <w:jc w:val="left"/>
    </w:pPr>
    <w:rPr>
      <w:lang w:val="en-US"/>
    </w:rPr>
  </w:style>
  <w:style w:type="character" w:styleId="Rivinumero">
    <w:name w:val="line number"/>
    <w:basedOn w:val="Kappaleenoletusfontti"/>
    <w:uiPriority w:val="99"/>
    <w:semiHidden/>
    <w:unhideWhenUsed/>
    <w:rsid w:val="004812FF"/>
    <w:rPr>
      <w:rFonts w:cs="Times New Roman"/>
    </w:rPr>
  </w:style>
  <w:style w:type="paragraph" w:customStyle="1" w:styleId="puv-Sign">
    <w:name w:val="puv-Sign"/>
    <w:basedOn w:val="puv-Normal"/>
    <w:rsid w:val="00801874"/>
    <w:pPr>
      <w:spacing w:line="300" w:lineRule="exact"/>
      <w:jc w:val="left"/>
    </w:pPr>
  </w:style>
  <w:style w:type="paragraph" w:styleId="Kuvaotsikkoluettelo">
    <w:name w:val="table of figures"/>
    <w:basedOn w:val="Normaali"/>
    <w:link w:val="KuvaotsikkoluetteloChar"/>
    <w:uiPriority w:val="99"/>
    <w:unhideWhenUsed/>
    <w:rsid w:val="00595165"/>
    <w:pPr>
      <w:spacing w:after="0"/>
    </w:pPr>
  </w:style>
  <w:style w:type="character" w:customStyle="1" w:styleId="KuvaotsikkoluetteloChar">
    <w:name w:val="Kuvaotsikkoluettelo Char"/>
    <w:basedOn w:val="Kappaleenoletusfontti"/>
    <w:link w:val="Kuvaotsikkoluettelo"/>
    <w:uiPriority w:val="99"/>
    <w:locked/>
    <w:rsid w:val="00851C02"/>
    <w:rPr>
      <w:rFonts w:cs="Times New Roman"/>
      <w:sz w:val="24"/>
      <w:szCs w:val="24"/>
      <w:lang w:val="x-none" w:eastAsia="en-US"/>
    </w:rPr>
  </w:style>
  <w:style w:type="paragraph" w:styleId="Hakemisto1">
    <w:name w:val="index 1"/>
    <w:basedOn w:val="Normaali"/>
    <w:next w:val="Normaali"/>
    <w:autoRedefine/>
    <w:uiPriority w:val="99"/>
    <w:rsid w:val="000468DF"/>
    <w:pPr>
      <w:spacing w:after="0" w:line="240" w:lineRule="auto"/>
      <w:ind w:left="240" w:hanging="240"/>
    </w:pPr>
  </w:style>
  <w:style w:type="character" w:styleId="Korostus">
    <w:name w:val="Emphasis"/>
    <w:basedOn w:val="Kappaleenoletusfontti"/>
    <w:uiPriority w:val="20"/>
    <w:qFormat/>
    <w:rsid w:val="003019C3"/>
    <w:rPr>
      <w:rFonts w:cs="Times New Roman"/>
      <w:i/>
      <w:iCs/>
    </w:rPr>
  </w:style>
  <w:style w:type="paragraph" w:styleId="Alaviitteenteksti">
    <w:name w:val="footnote text"/>
    <w:basedOn w:val="Normaali"/>
    <w:link w:val="AlaviitteentekstiChar"/>
    <w:rsid w:val="00761A88"/>
    <w:pPr>
      <w:spacing w:after="0" w:line="240" w:lineRule="auto"/>
    </w:pPr>
    <w:rPr>
      <w:sz w:val="20"/>
      <w:szCs w:val="20"/>
    </w:rPr>
  </w:style>
  <w:style w:type="character" w:customStyle="1" w:styleId="AlaviitteentekstiChar">
    <w:name w:val="Alaviitteen teksti Char"/>
    <w:basedOn w:val="Kappaleenoletusfontti"/>
    <w:link w:val="Alaviitteenteksti"/>
    <w:rsid w:val="00761A88"/>
    <w:rPr>
      <w:lang w:eastAsia="en-US"/>
    </w:rPr>
  </w:style>
  <w:style w:type="character" w:styleId="Alaviitteenviite">
    <w:name w:val="footnote reference"/>
    <w:basedOn w:val="Kappaleenoletusfontti"/>
    <w:rsid w:val="00761A88"/>
    <w:rPr>
      <w:vertAlign w:val="superscript"/>
    </w:rPr>
  </w:style>
  <w:style w:type="paragraph" w:customStyle="1" w:styleId="Style1">
    <w:name w:val="Style1"/>
    <w:basedOn w:val="Otsikko"/>
    <w:link w:val="Style1Char"/>
    <w:qFormat/>
    <w:rsid w:val="00D66DD6"/>
    <w:pPr>
      <w:jc w:val="left"/>
    </w:pPr>
  </w:style>
  <w:style w:type="character" w:customStyle="1" w:styleId="st">
    <w:name w:val="st"/>
    <w:basedOn w:val="Kappaleenoletusfontti"/>
    <w:rsid w:val="0016027C"/>
  </w:style>
  <w:style w:type="paragraph" w:styleId="Otsikko">
    <w:name w:val="Title"/>
    <w:basedOn w:val="Normaali"/>
    <w:next w:val="Normaali"/>
    <w:link w:val="OtsikkoChar"/>
    <w:rsid w:val="00D66D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rsid w:val="00D66DD6"/>
    <w:rPr>
      <w:rFonts w:asciiTheme="majorHAnsi" w:eastAsiaTheme="majorEastAsia" w:hAnsiTheme="majorHAnsi" w:cstheme="majorBidi"/>
      <w:spacing w:val="-10"/>
      <w:kern w:val="28"/>
      <w:sz w:val="56"/>
      <w:szCs w:val="56"/>
      <w:lang w:eastAsia="en-US"/>
    </w:rPr>
  </w:style>
  <w:style w:type="character" w:customStyle="1" w:styleId="Style1Char">
    <w:name w:val="Style1 Char"/>
    <w:basedOn w:val="OtsikkoChar"/>
    <w:link w:val="Style1"/>
    <w:rsid w:val="00D66DD6"/>
    <w:rPr>
      <w:rFonts w:asciiTheme="majorHAnsi" w:eastAsiaTheme="majorEastAsia" w:hAnsiTheme="majorHAnsi" w:cstheme="majorBidi"/>
      <w:spacing w:val="-10"/>
      <w:kern w:val="28"/>
      <w:sz w:val="56"/>
      <w:szCs w:val="56"/>
      <w:lang w:eastAsia="en-US"/>
    </w:rPr>
  </w:style>
  <w:style w:type="character" w:styleId="Ratkaisematonmaininta">
    <w:name w:val="Unresolved Mention"/>
    <w:basedOn w:val="Kappaleenoletusfontti"/>
    <w:uiPriority w:val="99"/>
    <w:semiHidden/>
    <w:unhideWhenUsed/>
    <w:rsid w:val="00D0757E"/>
    <w:rPr>
      <w:color w:val="605E5C"/>
      <w:shd w:val="clear" w:color="auto" w:fill="E1DFDD"/>
    </w:rPr>
  </w:style>
  <w:style w:type="character" w:customStyle="1" w:styleId="s-lg-text-greyout">
    <w:name w:val="s-lg-text-greyout"/>
    <w:basedOn w:val="Kappaleenoletusfontti"/>
    <w:rsid w:val="00870ABE"/>
  </w:style>
  <w:style w:type="character" w:styleId="Paikkamerkkiteksti">
    <w:name w:val="Placeholder Text"/>
    <w:basedOn w:val="Kappaleenoletusfontti"/>
    <w:uiPriority w:val="99"/>
    <w:semiHidden/>
    <w:rsid w:val="00A33B0C"/>
    <w:rPr>
      <w:color w:val="808080"/>
    </w:rPr>
  </w:style>
  <w:style w:type="paragraph" w:customStyle="1" w:styleId="References">
    <w:name w:val="References"/>
    <w:basedOn w:val="Eivli"/>
    <w:qFormat/>
    <w:rsid w:val="00C9285D"/>
    <w:pPr>
      <w:spacing w:line="360" w:lineRule="auto"/>
      <w:ind w:left="709" w:hanging="709"/>
      <w:contextualSpacing/>
    </w:pPr>
    <w:rPr>
      <w:rFonts w:cstheme="minorHAnsi"/>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0193786">
      <w:bodyDiv w:val="1"/>
      <w:marLeft w:val="0"/>
      <w:marRight w:val="0"/>
      <w:marTop w:val="0"/>
      <w:marBottom w:val="0"/>
      <w:divBdr>
        <w:top w:val="none" w:sz="0" w:space="0" w:color="auto"/>
        <w:left w:val="none" w:sz="0" w:space="0" w:color="auto"/>
        <w:bottom w:val="none" w:sz="0" w:space="0" w:color="auto"/>
        <w:right w:val="none" w:sz="0" w:space="0" w:color="auto"/>
      </w:divBdr>
    </w:div>
    <w:div w:id="659044618">
      <w:bodyDiv w:val="1"/>
      <w:marLeft w:val="0"/>
      <w:marRight w:val="0"/>
      <w:marTop w:val="0"/>
      <w:marBottom w:val="0"/>
      <w:divBdr>
        <w:top w:val="none" w:sz="0" w:space="0" w:color="auto"/>
        <w:left w:val="none" w:sz="0" w:space="0" w:color="auto"/>
        <w:bottom w:val="none" w:sz="0" w:space="0" w:color="auto"/>
        <w:right w:val="none" w:sz="0" w:space="0" w:color="auto"/>
      </w:divBdr>
    </w:div>
    <w:div w:id="1106459803">
      <w:bodyDiv w:val="1"/>
      <w:marLeft w:val="0"/>
      <w:marRight w:val="0"/>
      <w:marTop w:val="0"/>
      <w:marBottom w:val="0"/>
      <w:divBdr>
        <w:top w:val="none" w:sz="0" w:space="0" w:color="auto"/>
        <w:left w:val="none" w:sz="0" w:space="0" w:color="auto"/>
        <w:bottom w:val="none" w:sz="0" w:space="0" w:color="auto"/>
        <w:right w:val="none" w:sz="0" w:space="0" w:color="auto"/>
      </w:divBdr>
    </w:div>
    <w:div w:id="1370449043">
      <w:bodyDiv w:val="1"/>
      <w:marLeft w:val="0"/>
      <w:marRight w:val="0"/>
      <w:marTop w:val="0"/>
      <w:marBottom w:val="0"/>
      <w:divBdr>
        <w:top w:val="none" w:sz="0" w:space="0" w:color="auto"/>
        <w:left w:val="none" w:sz="0" w:space="0" w:color="auto"/>
        <w:bottom w:val="none" w:sz="0" w:space="0" w:color="auto"/>
        <w:right w:val="none" w:sz="0" w:space="0" w:color="auto"/>
      </w:divBdr>
    </w:div>
    <w:div w:id="1447774519">
      <w:marLeft w:val="0"/>
      <w:marRight w:val="0"/>
      <w:marTop w:val="0"/>
      <w:marBottom w:val="0"/>
      <w:divBdr>
        <w:top w:val="none" w:sz="0" w:space="0" w:color="auto"/>
        <w:left w:val="none" w:sz="0" w:space="0" w:color="auto"/>
        <w:bottom w:val="none" w:sz="0" w:space="0" w:color="auto"/>
        <w:right w:val="none" w:sz="0" w:space="0" w:color="auto"/>
      </w:divBdr>
    </w:div>
    <w:div w:id="1447774521">
      <w:marLeft w:val="0"/>
      <w:marRight w:val="0"/>
      <w:marTop w:val="0"/>
      <w:marBottom w:val="0"/>
      <w:divBdr>
        <w:top w:val="none" w:sz="0" w:space="0" w:color="auto"/>
        <w:left w:val="none" w:sz="0" w:space="0" w:color="auto"/>
        <w:bottom w:val="none" w:sz="0" w:space="0" w:color="auto"/>
        <w:right w:val="none" w:sz="0" w:space="0" w:color="auto"/>
      </w:divBdr>
    </w:div>
    <w:div w:id="1447774522">
      <w:marLeft w:val="0"/>
      <w:marRight w:val="0"/>
      <w:marTop w:val="0"/>
      <w:marBottom w:val="0"/>
      <w:divBdr>
        <w:top w:val="none" w:sz="0" w:space="0" w:color="auto"/>
        <w:left w:val="none" w:sz="0" w:space="0" w:color="auto"/>
        <w:bottom w:val="none" w:sz="0" w:space="0" w:color="auto"/>
        <w:right w:val="none" w:sz="0" w:space="0" w:color="auto"/>
      </w:divBdr>
    </w:div>
    <w:div w:id="1447774523">
      <w:marLeft w:val="0"/>
      <w:marRight w:val="0"/>
      <w:marTop w:val="0"/>
      <w:marBottom w:val="0"/>
      <w:divBdr>
        <w:top w:val="none" w:sz="0" w:space="0" w:color="auto"/>
        <w:left w:val="none" w:sz="0" w:space="0" w:color="auto"/>
        <w:bottom w:val="none" w:sz="0" w:space="0" w:color="auto"/>
        <w:right w:val="none" w:sz="0" w:space="0" w:color="auto"/>
      </w:divBdr>
    </w:div>
    <w:div w:id="1447774524">
      <w:marLeft w:val="0"/>
      <w:marRight w:val="0"/>
      <w:marTop w:val="0"/>
      <w:marBottom w:val="0"/>
      <w:divBdr>
        <w:top w:val="none" w:sz="0" w:space="0" w:color="auto"/>
        <w:left w:val="none" w:sz="0" w:space="0" w:color="auto"/>
        <w:bottom w:val="none" w:sz="0" w:space="0" w:color="auto"/>
        <w:right w:val="none" w:sz="0" w:space="0" w:color="auto"/>
      </w:divBdr>
    </w:div>
    <w:div w:id="1447774525">
      <w:marLeft w:val="0"/>
      <w:marRight w:val="0"/>
      <w:marTop w:val="0"/>
      <w:marBottom w:val="0"/>
      <w:divBdr>
        <w:top w:val="none" w:sz="0" w:space="0" w:color="auto"/>
        <w:left w:val="none" w:sz="0" w:space="0" w:color="auto"/>
        <w:bottom w:val="none" w:sz="0" w:space="0" w:color="auto"/>
        <w:right w:val="none" w:sz="0" w:space="0" w:color="auto"/>
      </w:divBdr>
    </w:div>
    <w:div w:id="1447774526">
      <w:marLeft w:val="0"/>
      <w:marRight w:val="0"/>
      <w:marTop w:val="0"/>
      <w:marBottom w:val="0"/>
      <w:divBdr>
        <w:top w:val="none" w:sz="0" w:space="0" w:color="auto"/>
        <w:left w:val="none" w:sz="0" w:space="0" w:color="auto"/>
        <w:bottom w:val="none" w:sz="0" w:space="0" w:color="auto"/>
        <w:right w:val="none" w:sz="0" w:space="0" w:color="auto"/>
      </w:divBdr>
    </w:div>
    <w:div w:id="1447774527">
      <w:marLeft w:val="0"/>
      <w:marRight w:val="0"/>
      <w:marTop w:val="0"/>
      <w:marBottom w:val="0"/>
      <w:divBdr>
        <w:top w:val="none" w:sz="0" w:space="0" w:color="auto"/>
        <w:left w:val="none" w:sz="0" w:space="0" w:color="auto"/>
        <w:bottom w:val="none" w:sz="0" w:space="0" w:color="auto"/>
        <w:right w:val="none" w:sz="0" w:space="0" w:color="auto"/>
      </w:divBdr>
      <w:divsChild>
        <w:div w:id="1447774520">
          <w:marLeft w:val="0"/>
          <w:marRight w:val="0"/>
          <w:marTop w:val="0"/>
          <w:marBottom w:val="0"/>
          <w:divBdr>
            <w:top w:val="none" w:sz="0" w:space="0" w:color="auto"/>
            <w:left w:val="none" w:sz="0" w:space="0" w:color="auto"/>
            <w:bottom w:val="none" w:sz="0" w:space="0" w:color="auto"/>
            <w:right w:val="none" w:sz="0" w:space="0" w:color="auto"/>
          </w:divBdr>
        </w:div>
      </w:divsChild>
    </w:div>
    <w:div w:id="1587881172">
      <w:bodyDiv w:val="1"/>
      <w:marLeft w:val="0"/>
      <w:marRight w:val="0"/>
      <w:marTop w:val="0"/>
      <w:marBottom w:val="0"/>
      <w:divBdr>
        <w:top w:val="none" w:sz="0" w:space="0" w:color="auto"/>
        <w:left w:val="none" w:sz="0" w:space="0" w:color="auto"/>
        <w:bottom w:val="none" w:sz="0" w:space="0" w:color="auto"/>
        <w:right w:val="none" w:sz="0" w:space="0" w:color="auto"/>
      </w:divBdr>
    </w:div>
    <w:div w:id="1987853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into.fi/yso/en/"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vamk.libguides.com/writinginstructions/writing" TargetMode="Externa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ro\Documents\CBEMasterProgram2\Oppari\ThesisTeroAlaHulkk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BEBA1D3DE5D496F89CDB746611D19AB"/>
        <w:category>
          <w:name w:val="Yleiset"/>
          <w:gallery w:val="placeholder"/>
        </w:category>
        <w:types>
          <w:type w:val="bbPlcHdr"/>
        </w:types>
        <w:behaviors>
          <w:behavior w:val="content"/>
        </w:behaviors>
        <w:guid w:val="{506A790E-CCC6-47B4-8062-4AEA420A781A}"/>
      </w:docPartPr>
      <w:docPartBody>
        <w:p w:rsidR="00000000" w:rsidRDefault="00000000">
          <w:pPr>
            <w:pStyle w:val="3BEBA1D3DE5D496F89CDB746611D19AB"/>
          </w:pPr>
          <w:r w:rsidRPr="00C12664">
            <w:rPr>
              <w:rStyle w:val="Paikkamerkkiteksti"/>
            </w:rPr>
            <w:t>[Author]</w:t>
          </w:r>
        </w:p>
      </w:docPartBody>
    </w:docPart>
    <w:docPart>
      <w:docPartPr>
        <w:name w:val="4A2A4CF8477B4C209A836F89809B2780"/>
        <w:category>
          <w:name w:val="Yleiset"/>
          <w:gallery w:val="placeholder"/>
        </w:category>
        <w:types>
          <w:type w:val="bbPlcHdr"/>
        </w:types>
        <w:behaviors>
          <w:behavior w:val="content"/>
        </w:behaviors>
        <w:guid w:val="{7E970D66-CD5F-4C91-B92A-515038E260EA}"/>
      </w:docPartPr>
      <w:docPartBody>
        <w:p w:rsidR="00000000" w:rsidRDefault="00000000">
          <w:pPr>
            <w:pStyle w:val="4A2A4CF8477B4C209A836F89809B2780"/>
          </w:pPr>
          <w:r w:rsidRPr="00C12664">
            <w:rPr>
              <w:rStyle w:val="Paikkamerkkiteksti"/>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4A5"/>
    <w:rsid w:val="00F674A5"/>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i-FI" w:eastAsia="fi-FI"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styleId="Paikkamerkkiteksti">
    <w:name w:val="Placeholder Text"/>
    <w:basedOn w:val="Kappaleenoletusfontti"/>
    <w:uiPriority w:val="99"/>
    <w:semiHidden/>
    <w:rPr>
      <w:color w:val="808080"/>
    </w:rPr>
  </w:style>
  <w:style w:type="paragraph" w:customStyle="1" w:styleId="3BEBA1D3DE5D496F89CDB746611D19AB">
    <w:name w:val="3BEBA1D3DE5D496F89CDB746611D19AB"/>
  </w:style>
  <w:style w:type="paragraph" w:customStyle="1" w:styleId="4A2A4CF8477B4C209A836F89809B2780">
    <w:name w:val="4A2A4CF8477B4C209A836F89809B27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98531A-A45A-4502-9D00-05AE17135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ThesisTeroAlaHulkko.dotx</Template>
  <TotalTime>10</TotalTime>
  <Pages>11</Pages>
  <Words>747</Words>
  <Characters>6059</Characters>
  <Application>Microsoft Office Word</Application>
  <DocSecurity>0</DocSecurity>
  <Lines>50</Lines>
  <Paragraphs>13</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Title of the Thesis</vt:lpstr>
      <vt:lpstr>Introduction</vt:lpstr>
      <vt:lpstr>    Examples of figures and tables </vt:lpstr>
      <vt:lpstr>Layout</vt:lpstr>
      <vt:lpstr>    Margins, spacing and font sizes</vt:lpstr>
      <vt:lpstr>    Use of Styles and Contents Page </vt:lpstr>
      <vt:lpstr>    Referencing and the List of References</vt:lpstr>
      <vt:lpstr>References</vt:lpstr>
      <vt:lpstr>Appendices</vt:lpstr>
    </vt:vector>
  </TitlesOfParts>
  <Company>VAMK</Company>
  <LinksUpToDate>false</LinksUpToDate>
  <CharactersWithSpaces>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Thesis</dc:title>
  <dc:subject/>
  <dc:creator>Tero Ala-Hulkko</dc:creator>
  <cp:keywords/>
  <dc:description/>
  <cp:lastModifiedBy>Tero Ala-Hulkko</cp:lastModifiedBy>
  <cp:revision>1</cp:revision>
  <cp:lastPrinted>2017-11-23T05:47:00Z</cp:lastPrinted>
  <dcterms:created xsi:type="dcterms:W3CDTF">2024-05-04T21:11:00Z</dcterms:created>
  <dcterms:modified xsi:type="dcterms:W3CDTF">2024-05-04T21:21:00Z</dcterms:modified>
</cp:coreProperties>
</file>