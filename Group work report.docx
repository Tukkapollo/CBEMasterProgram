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9AB71" w14:textId="6707E510" w:rsidR="00E4554A" w:rsidRDefault="0020579D" w:rsidP="0020579D">
      <w:pPr>
        <w:pStyle w:val="Heading1"/>
        <w:numPr>
          <w:ilvl w:val="0"/>
          <w:numId w:val="0"/>
        </w:numPr>
        <w:rPr>
          <w:lang w:val="en-GB"/>
        </w:rPr>
      </w:pPr>
      <w:r>
        <w:rPr>
          <w:lang w:val="en-GB"/>
        </w:rPr>
        <w:t>Group work report</w:t>
      </w:r>
    </w:p>
    <w:p w14:paraId="34EB96A4" w14:textId="068109E2" w:rsidR="0020579D" w:rsidRDefault="0020579D" w:rsidP="0020579D">
      <w:pPr>
        <w:rPr>
          <w:lang w:val="en-GB"/>
        </w:rPr>
      </w:pPr>
      <w:r>
        <w:rPr>
          <w:lang w:val="en-GB"/>
        </w:rPr>
        <w:t xml:space="preserve">During the group work session, I was assigned to group 1. Right off the bat it was obvious we had people with varying characters, methods of working and areas of expertise.  Everything didn’t immediately work well together but I got some valuable insight from the experience. </w:t>
      </w:r>
    </w:p>
    <w:p w14:paraId="1F64E0C5" w14:textId="672C8626" w:rsidR="0020579D" w:rsidRDefault="0020579D" w:rsidP="0020579D">
      <w:pPr>
        <w:rPr>
          <w:lang w:val="en-GB"/>
        </w:rPr>
      </w:pPr>
      <w:r>
        <w:rPr>
          <w:lang w:val="en-GB"/>
        </w:rPr>
        <w:t xml:space="preserve">We started the day by installing some Linux virtual machines. It was decided that Ubuntu would be the distribution for us, mainly due to it being easy to set up and time was of the essence.  </w:t>
      </w:r>
    </w:p>
    <w:p w14:paraId="0EF6F5D2" w14:textId="77777777" w:rsidR="006E4A2A" w:rsidRDefault="006E4A2A" w:rsidP="006E4A2A">
      <w:pPr>
        <w:rPr>
          <w:lang w:val="en-GB"/>
        </w:rPr>
      </w:pPr>
      <w:r>
        <w:rPr>
          <w:lang w:val="en-GB"/>
        </w:rPr>
        <w:t>Our group cohesion was not exactly on point. A couple of our members immediately began working on a version of the project. Some others wanted to make a plan of what we wanted to accomplish, decide on technologies and ponder how we wanted to do it all. I was on the latter group.</w:t>
      </w:r>
    </w:p>
    <w:p w14:paraId="210C0746" w14:textId="75E78F9F" w:rsidR="004458BF" w:rsidRDefault="004458BF" w:rsidP="006E4A2A">
      <w:pPr>
        <w:rPr>
          <w:lang w:val="en-GB"/>
        </w:rPr>
      </w:pPr>
      <w:r>
        <w:rPr>
          <w:lang w:val="en-GB"/>
        </w:rPr>
        <w:t xml:space="preserve"> </w:t>
      </w:r>
      <w:r w:rsidR="00E57720">
        <w:rPr>
          <w:lang w:val="en-GB"/>
        </w:rPr>
        <w:t>We had a good discussion and came up with a basic UML graph of the product. Our front end would send an image and receive a result from a microservice. Microservice would return a result that would be shown to the user. User could then send the next steps to different microservices and in the end, receive an audio file that could be played.</w:t>
      </w:r>
    </w:p>
    <w:p w14:paraId="5E25B3A9" w14:textId="4F7DC05F" w:rsidR="00420BB3" w:rsidRDefault="00420BB3" w:rsidP="0020579D">
      <w:pPr>
        <w:rPr>
          <w:lang w:val="en-GB"/>
        </w:rPr>
      </w:pPr>
      <w:r>
        <w:rPr>
          <w:noProof/>
        </w:rPr>
        <w:drawing>
          <wp:inline distT="0" distB="0" distL="0" distR="0" wp14:anchorId="4D7444D9" wp14:editId="0525F21E">
            <wp:extent cx="1971675" cy="2749562"/>
            <wp:effectExtent l="0" t="0" r="0" b="0"/>
            <wp:docPr id="19436194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61941" name="Picture 1" descr="A diagram of a diagram&#10;&#10;Description automatically generated"/>
                    <pic:cNvPicPr/>
                  </pic:nvPicPr>
                  <pic:blipFill>
                    <a:blip r:embed="rId8"/>
                    <a:stretch>
                      <a:fillRect/>
                    </a:stretch>
                  </pic:blipFill>
                  <pic:spPr>
                    <a:xfrm>
                      <a:off x="0" y="0"/>
                      <a:ext cx="1975978" cy="2755562"/>
                    </a:xfrm>
                    <a:prstGeom prst="rect">
                      <a:avLst/>
                    </a:prstGeom>
                  </pic:spPr>
                </pic:pic>
              </a:graphicData>
            </a:graphic>
          </wp:inline>
        </w:drawing>
      </w:r>
    </w:p>
    <w:p w14:paraId="2649CEDC" w14:textId="69F1F3B8" w:rsidR="00E57720" w:rsidRDefault="00E57720" w:rsidP="0020579D">
      <w:pPr>
        <w:rPr>
          <w:lang w:val="en-GB"/>
        </w:rPr>
      </w:pPr>
      <w:r>
        <w:rPr>
          <w:lang w:val="en-GB"/>
        </w:rPr>
        <w:lastRenderedPageBreak/>
        <w:t xml:space="preserve">This is mostly what we got done. The rest of the class I spent helping the more active group members with compiling their </w:t>
      </w:r>
      <w:proofErr w:type="spellStart"/>
      <w:r>
        <w:rPr>
          <w:lang w:val="en-GB"/>
        </w:rPr>
        <w:t>dockerfiles</w:t>
      </w:r>
      <w:proofErr w:type="spellEnd"/>
      <w:r>
        <w:rPr>
          <w:lang w:val="en-GB"/>
        </w:rPr>
        <w:t xml:space="preserve"> and so on. At the end of the class we had a closing meeting and discussed how the class went. All in </w:t>
      </w:r>
      <w:proofErr w:type="gramStart"/>
      <w:r>
        <w:rPr>
          <w:lang w:val="en-GB"/>
        </w:rPr>
        <w:t>all</w:t>
      </w:r>
      <w:proofErr w:type="gramEnd"/>
      <w:r>
        <w:rPr>
          <w:lang w:val="en-GB"/>
        </w:rPr>
        <w:t xml:space="preserve"> the planning and closing were good. </w:t>
      </w:r>
    </w:p>
    <w:p w14:paraId="70E93DE0" w14:textId="4F17AA1A" w:rsidR="00E57720" w:rsidRDefault="00E57720" w:rsidP="00E57720">
      <w:pPr>
        <w:rPr>
          <w:lang w:val="en-GB"/>
        </w:rPr>
      </w:pPr>
      <w:r>
        <w:rPr>
          <w:lang w:val="en-GB"/>
        </w:rPr>
        <w:t xml:space="preserve">For the next class I would maybe make the group sizes smaller. It was confusing and difficult when we essentially had 2-3 different groups in one. </w:t>
      </w:r>
    </w:p>
    <w:p w14:paraId="59E578AB" w14:textId="64C5DF6E" w:rsidR="00E57720" w:rsidRDefault="00E57720" w:rsidP="00E57720">
      <w:pPr>
        <w:rPr>
          <w:lang w:val="en-GB"/>
        </w:rPr>
      </w:pPr>
      <w:r>
        <w:rPr>
          <w:lang w:val="en-GB"/>
        </w:rPr>
        <w:t xml:space="preserve">I provided a </w:t>
      </w:r>
      <w:proofErr w:type="spellStart"/>
      <w:r>
        <w:rPr>
          <w:lang w:val="en-GB"/>
        </w:rPr>
        <w:t>github</w:t>
      </w:r>
      <w:proofErr w:type="spellEnd"/>
      <w:r>
        <w:rPr>
          <w:lang w:val="en-GB"/>
        </w:rPr>
        <w:t xml:space="preserve"> link in Moodle. This is the version I made before the course. During the session I learned several things that I did wrong with the project. </w:t>
      </w:r>
    </w:p>
    <w:p w14:paraId="24F72A10" w14:textId="28451464" w:rsidR="006D0C81" w:rsidRDefault="00E57720">
      <w:pPr>
        <w:pStyle w:val="ListParagraph"/>
        <w:numPr>
          <w:ilvl w:val="0"/>
          <w:numId w:val="3"/>
        </w:numPr>
        <w:rPr>
          <w:lang w:val="en-GB"/>
        </w:rPr>
      </w:pPr>
      <w:r>
        <w:rPr>
          <w:lang w:val="en-GB"/>
        </w:rPr>
        <w:t xml:space="preserve">My initial take was a distributed monolith. </w:t>
      </w:r>
      <w:r w:rsidR="006D0C81">
        <w:rPr>
          <w:lang w:val="en-GB"/>
        </w:rPr>
        <w:t>I was struggling to think what benefit my approach had. The biggest problem was that one microservice called the next one. This caused a host of issues like sharing a resource, causing change in one microservice caused issues with the next one and overall difficulties deploying the product. A microservice should be usable on it’s own, a perfect small application doing just one thing well.</w:t>
      </w:r>
    </w:p>
    <w:p w14:paraId="7D2BFCF1" w14:textId="1A8A6429" w:rsidR="006D0C81" w:rsidRDefault="00FB7F6F">
      <w:pPr>
        <w:pStyle w:val="ListParagraph"/>
        <w:numPr>
          <w:ilvl w:val="0"/>
          <w:numId w:val="3"/>
        </w:numPr>
        <w:rPr>
          <w:lang w:val="en-GB"/>
        </w:rPr>
      </w:pPr>
      <w:r>
        <w:rPr>
          <w:lang w:val="en-GB"/>
        </w:rPr>
        <w:t>A resource intensive CNN could eat a lot of processing power, so it is critical that those resources are not wasted. Circuit breaker pattern could be implemented to help save resources in case it starts failing. CBP could for example have an incrementing number of failures in a microservice. If the service has enough failures, a timer is started and any calls to the service immediately returns an error message. After the timer runs out, a portion of the requests are let through. If these requests are successful, the service can be allowed to accept more requests. If not, the service begins to respond with mere error messages once again until the problem is resolved.</w:t>
      </w:r>
    </w:p>
    <w:p w14:paraId="69012211" w14:textId="00ABE711" w:rsidR="00491812" w:rsidRPr="00491812" w:rsidRDefault="00491812">
      <w:pPr>
        <w:pStyle w:val="ListParagraph"/>
        <w:numPr>
          <w:ilvl w:val="0"/>
          <w:numId w:val="3"/>
        </w:numPr>
        <w:rPr>
          <w:lang w:val="en-GB"/>
        </w:rPr>
      </w:pPr>
      <w:r w:rsidRPr="00491812">
        <w:rPr>
          <w:lang w:val="en-GB"/>
        </w:rPr>
        <w:t xml:space="preserve">Flask API’s quick and dirty rest API works well for applications that request and receive information from the server. Flask might not be able to do everything that is </w:t>
      </w:r>
      <w:r w:rsidRPr="00491812">
        <w:rPr>
          <w:lang w:val="en-GB"/>
        </w:rPr>
        <w:t>needed,</w:t>
      </w:r>
      <w:r w:rsidRPr="00491812">
        <w:rPr>
          <w:lang w:val="en-GB"/>
        </w:rPr>
        <w:t xml:space="preserve"> or the API might be too slow for production. In this situation sockets might the correct alternative. Sockets allow for more control over your applications communication.</w:t>
      </w:r>
      <w:r>
        <w:rPr>
          <w:lang w:val="en-GB"/>
        </w:rPr>
        <w:t xml:space="preserve"> If you wanted to implement </w:t>
      </w:r>
      <w:r>
        <w:rPr>
          <w:lang w:val="en-GB"/>
        </w:rPr>
        <w:lastRenderedPageBreak/>
        <w:t xml:space="preserve">the CNN camera application from </w:t>
      </w:r>
      <w:proofErr w:type="spellStart"/>
      <w:r>
        <w:rPr>
          <w:lang w:val="en-GB"/>
        </w:rPr>
        <w:t>moodle</w:t>
      </w:r>
      <w:proofErr w:type="spellEnd"/>
      <w:r>
        <w:rPr>
          <w:lang w:val="en-GB"/>
        </w:rPr>
        <w:t xml:space="preserve"> over the internet, </w:t>
      </w:r>
      <w:proofErr w:type="spellStart"/>
      <w:r>
        <w:rPr>
          <w:lang w:val="en-GB"/>
        </w:rPr>
        <w:t>websockets</w:t>
      </w:r>
      <w:proofErr w:type="spellEnd"/>
      <w:r>
        <w:rPr>
          <w:lang w:val="en-GB"/>
        </w:rPr>
        <w:t xml:space="preserve"> could be considered.</w:t>
      </w:r>
    </w:p>
    <w:p w14:paraId="4A31330A" w14:textId="77777777" w:rsidR="00491812" w:rsidRPr="00491812" w:rsidRDefault="00491812" w:rsidP="00491812">
      <w:pPr>
        <w:ind w:left="360"/>
        <w:rPr>
          <w:lang w:val="en-GB"/>
        </w:rPr>
      </w:pPr>
    </w:p>
    <w:sectPr w:rsidR="00491812" w:rsidRPr="00491812" w:rsidSect="00C63418">
      <w:headerReference w:type="default" r:id="rId9"/>
      <w:footerReference w:type="default" r:id="rId10"/>
      <w:pgSz w:w="11906" w:h="16838" w:code="9"/>
      <w:pgMar w:top="1701" w:right="1701" w:bottom="1701" w:left="2268"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C3741" w14:textId="77777777" w:rsidR="00BD5CAC" w:rsidRDefault="00BD5CAC" w:rsidP="005D0FA6">
      <w:r>
        <w:separator/>
      </w:r>
    </w:p>
    <w:p w14:paraId="72409CB7" w14:textId="77777777" w:rsidR="00BD5CAC" w:rsidRDefault="00BD5CAC"/>
  </w:endnote>
  <w:endnote w:type="continuationSeparator" w:id="0">
    <w:p w14:paraId="42E1D90C" w14:textId="77777777" w:rsidR="00BD5CAC" w:rsidRDefault="00BD5CAC" w:rsidP="005D0FA6">
      <w:r>
        <w:continuationSeparator/>
      </w:r>
    </w:p>
    <w:p w14:paraId="6D508383" w14:textId="77777777" w:rsidR="00BD5CAC" w:rsidRDefault="00BD5C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2EAA1" w14:textId="77777777" w:rsidR="005D3587" w:rsidRDefault="005D3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85761" w14:textId="77777777" w:rsidR="00BD5CAC" w:rsidRDefault="00BD5CAC" w:rsidP="005D0FA6">
      <w:r>
        <w:separator/>
      </w:r>
    </w:p>
    <w:p w14:paraId="36CCD95D" w14:textId="77777777" w:rsidR="00BD5CAC" w:rsidRDefault="00BD5CAC"/>
  </w:footnote>
  <w:footnote w:type="continuationSeparator" w:id="0">
    <w:p w14:paraId="16822028" w14:textId="77777777" w:rsidR="00BD5CAC" w:rsidRDefault="00BD5CAC" w:rsidP="005D0FA6">
      <w:r>
        <w:continuationSeparator/>
      </w:r>
    </w:p>
    <w:p w14:paraId="19184EB6" w14:textId="77777777" w:rsidR="00BD5CAC" w:rsidRDefault="00BD5C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6BFB3" w14:textId="77777777" w:rsidR="005D3587" w:rsidRDefault="005D3587">
    <w:pPr>
      <w:pStyle w:val="Header"/>
      <w:jc w:val="right"/>
    </w:pPr>
    <w:r>
      <w:fldChar w:fldCharType="begin"/>
    </w:r>
    <w:r>
      <w:instrText>PAGE   \* MERGEFORMAT</w:instrText>
    </w:r>
    <w:r>
      <w:fldChar w:fldCharType="separate"/>
    </w:r>
    <w:r>
      <w:rPr>
        <w:noProof/>
      </w:rPr>
      <w:t>51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59A0"/>
    <w:multiLevelType w:val="singleLevel"/>
    <w:tmpl w:val="4252C07E"/>
    <w:lvl w:ilvl="0">
      <w:start w:val="1"/>
      <w:numFmt w:val="bullet"/>
      <w:pStyle w:val="Normalbullet"/>
      <w:lvlText w:val=""/>
      <w:lvlJc w:val="left"/>
      <w:pPr>
        <w:tabs>
          <w:tab w:val="num" w:pos="360"/>
        </w:tabs>
        <w:ind w:left="360" w:hanging="360"/>
      </w:pPr>
      <w:rPr>
        <w:rFonts w:ascii="Symbol" w:hAnsi="Symbol" w:hint="default"/>
      </w:rPr>
    </w:lvl>
  </w:abstractNum>
  <w:abstractNum w:abstractNumId="1" w15:restartNumberingAfterBreak="0">
    <w:nsid w:val="55F860FE"/>
    <w:multiLevelType w:val="multilevel"/>
    <w:tmpl w:val="9F06545E"/>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859" w:hanging="576"/>
      </w:pPr>
      <w:rPr>
        <w:rFonts w:asciiTheme="minorHAnsi" w:hAnsiTheme="minorHAnsi" w:cstheme="minorHAnsi"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pStyle w:val="Heading3"/>
      <w:lvlText w:val="%1.%2.%3"/>
      <w:lvlJc w:val="left"/>
      <w:pPr>
        <w:ind w:left="861"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2" w15:restartNumberingAfterBreak="0">
    <w:nsid w:val="5CC41B17"/>
    <w:multiLevelType w:val="hybridMultilevel"/>
    <w:tmpl w:val="261ED1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136825087">
    <w:abstractNumId w:val="0"/>
  </w:num>
  <w:num w:numId="2" w16cid:durableId="1286739560">
    <w:abstractNumId w:val="1"/>
  </w:num>
  <w:num w:numId="3" w16cid:durableId="1211528847">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defaultTabStop w:val="720"/>
  <w:autoHyphenation/>
  <w:hyphenationZone w:val="357"/>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CF7"/>
    <w:rsid w:val="0000194F"/>
    <w:rsid w:val="0000377A"/>
    <w:rsid w:val="00004EE3"/>
    <w:rsid w:val="000057A6"/>
    <w:rsid w:val="00007DF2"/>
    <w:rsid w:val="00010533"/>
    <w:rsid w:val="0001182A"/>
    <w:rsid w:val="00013275"/>
    <w:rsid w:val="00015258"/>
    <w:rsid w:val="00015EE9"/>
    <w:rsid w:val="0001766C"/>
    <w:rsid w:val="00017C53"/>
    <w:rsid w:val="0002085E"/>
    <w:rsid w:val="000213C1"/>
    <w:rsid w:val="0002380F"/>
    <w:rsid w:val="00025C11"/>
    <w:rsid w:val="00026D7A"/>
    <w:rsid w:val="0003068F"/>
    <w:rsid w:val="00030E59"/>
    <w:rsid w:val="00031E8C"/>
    <w:rsid w:val="0003340E"/>
    <w:rsid w:val="000344C9"/>
    <w:rsid w:val="00034D28"/>
    <w:rsid w:val="0003589B"/>
    <w:rsid w:val="000443B6"/>
    <w:rsid w:val="000444DD"/>
    <w:rsid w:val="000468DF"/>
    <w:rsid w:val="000511CC"/>
    <w:rsid w:val="00052044"/>
    <w:rsid w:val="000523A5"/>
    <w:rsid w:val="00053334"/>
    <w:rsid w:val="00053447"/>
    <w:rsid w:val="00053578"/>
    <w:rsid w:val="00054601"/>
    <w:rsid w:val="0005670C"/>
    <w:rsid w:val="00065428"/>
    <w:rsid w:val="00067DC8"/>
    <w:rsid w:val="00071B52"/>
    <w:rsid w:val="00076AB9"/>
    <w:rsid w:val="00080A86"/>
    <w:rsid w:val="00081A89"/>
    <w:rsid w:val="000834EE"/>
    <w:rsid w:val="0008679F"/>
    <w:rsid w:val="000901C8"/>
    <w:rsid w:val="000938F3"/>
    <w:rsid w:val="00093AA2"/>
    <w:rsid w:val="00093CB8"/>
    <w:rsid w:val="000951D9"/>
    <w:rsid w:val="00097BE0"/>
    <w:rsid w:val="000A223A"/>
    <w:rsid w:val="000A2721"/>
    <w:rsid w:val="000A57D3"/>
    <w:rsid w:val="000A718A"/>
    <w:rsid w:val="000B51D9"/>
    <w:rsid w:val="000C0375"/>
    <w:rsid w:val="000C0924"/>
    <w:rsid w:val="000C4290"/>
    <w:rsid w:val="000C6858"/>
    <w:rsid w:val="000D104D"/>
    <w:rsid w:val="000D4E03"/>
    <w:rsid w:val="000D5117"/>
    <w:rsid w:val="000D5483"/>
    <w:rsid w:val="000D767D"/>
    <w:rsid w:val="000E0651"/>
    <w:rsid w:val="000E1E82"/>
    <w:rsid w:val="000E4949"/>
    <w:rsid w:val="000E4CF5"/>
    <w:rsid w:val="000E5408"/>
    <w:rsid w:val="000E647D"/>
    <w:rsid w:val="000F13A1"/>
    <w:rsid w:val="000F5B63"/>
    <w:rsid w:val="000F5C55"/>
    <w:rsid w:val="000F7B22"/>
    <w:rsid w:val="001011B8"/>
    <w:rsid w:val="0010281D"/>
    <w:rsid w:val="001034FA"/>
    <w:rsid w:val="00103641"/>
    <w:rsid w:val="00104652"/>
    <w:rsid w:val="00105EDE"/>
    <w:rsid w:val="00110FA7"/>
    <w:rsid w:val="00111414"/>
    <w:rsid w:val="00113A31"/>
    <w:rsid w:val="00115022"/>
    <w:rsid w:val="00115298"/>
    <w:rsid w:val="00115AD0"/>
    <w:rsid w:val="00120D5E"/>
    <w:rsid w:val="00121E56"/>
    <w:rsid w:val="00122428"/>
    <w:rsid w:val="00122E06"/>
    <w:rsid w:val="00124369"/>
    <w:rsid w:val="00130FB0"/>
    <w:rsid w:val="0013314B"/>
    <w:rsid w:val="001377C8"/>
    <w:rsid w:val="0014338D"/>
    <w:rsid w:val="00143E35"/>
    <w:rsid w:val="001443A3"/>
    <w:rsid w:val="00146C1A"/>
    <w:rsid w:val="001522B0"/>
    <w:rsid w:val="001544BB"/>
    <w:rsid w:val="00154DAB"/>
    <w:rsid w:val="00156416"/>
    <w:rsid w:val="001573A9"/>
    <w:rsid w:val="0016027C"/>
    <w:rsid w:val="00160535"/>
    <w:rsid w:val="001623C6"/>
    <w:rsid w:val="00166CE8"/>
    <w:rsid w:val="00166DBD"/>
    <w:rsid w:val="00166F88"/>
    <w:rsid w:val="00170D31"/>
    <w:rsid w:val="0017100D"/>
    <w:rsid w:val="001720DC"/>
    <w:rsid w:val="00173848"/>
    <w:rsid w:val="001753D0"/>
    <w:rsid w:val="00176C81"/>
    <w:rsid w:val="001775ED"/>
    <w:rsid w:val="00177E8A"/>
    <w:rsid w:val="00180D25"/>
    <w:rsid w:val="00182FE8"/>
    <w:rsid w:val="0018499F"/>
    <w:rsid w:val="00185C9E"/>
    <w:rsid w:val="001860A9"/>
    <w:rsid w:val="00186CD3"/>
    <w:rsid w:val="00190864"/>
    <w:rsid w:val="00190C78"/>
    <w:rsid w:val="00193F8E"/>
    <w:rsid w:val="00195FD4"/>
    <w:rsid w:val="001968DA"/>
    <w:rsid w:val="001A0462"/>
    <w:rsid w:val="001A11CF"/>
    <w:rsid w:val="001A2675"/>
    <w:rsid w:val="001A5F7E"/>
    <w:rsid w:val="001A78A9"/>
    <w:rsid w:val="001B0ECC"/>
    <w:rsid w:val="001B171C"/>
    <w:rsid w:val="001B68B5"/>
    <w:rsid w:val="001B715D"/>
    <w:rsid w:val="001C2570"/>
    <w:rsid w:val="001C3B82"/>
    <w:rsid w:val="001C5273"/>
    <w:rsid w:val="001C79CA"/>
    <w:rsid w:val="001C7D77"/>
    <w:rsid w:val="001D3E05"/>
    <w:rsid w:val="001D49FC"/>
    <w:rsid w:val="001D67CD"/>
    <w:rsid w:val="001E047B"/>
    <w:rsid w:val="001E0E9E"/>
    <w:rsid w:val="001E50E0"/>
    <w:rsid w:val="001E67AE"/>
    <w:rsid w:val="001E6991"/>
    <w:rsid w:val="001F1312"/>
    <w:rsid w:val="001F1AF3"/>
    <w:rsid w:val="001F2FF7"/>
    <w:rsid w:val="001F4AF8"/>
    <w:rsid w:val="001F6A27"/>
    <w:rsid w:val="001F7E66"/>
    <w:rsid w:val="00201802"/>
    <w:rsid w:val="00202A3B"/>
    <w:rsid w:val="00202B63"/>
    <w:rsid w:val="0020579D"/>
    <w:rsid w:val="0020711C"/>
    <w:rsid w:val="00207E79"/>
    <w:rsid w:val="0021252D"/>
    <w:rsid w:val="002154BD"/>
    <w:rsid w:val="00216374"/>
    <w:rsid w:val="00217BAB"/>
    <w:rsid w:val="00221490"/>
    <w:rsid w:val="00222583"/>
    <w:rsid w:val="00223A62"/>
    <w:rsid w:val="00224271"/>
    <w:rsid w:val="002243D4"/>
    <w:rsid w:val="00232624"/>
    <w:rsid w:val="002329CF"/>
    <w:rsid w:val="00233044"/>
    <w:rsid w:val="00234309"/>
    <w:rsid w:val="00234469"/>
    <w:rsid w:val="00237804"/>
    <w:rsid w:val="00237CEA"/>
    <w:rsid w:val="00241043"/>
    <w:rsid w:val="0024228C"/>
    <w:rsid w:val="0024230D"/>
    <w:rsid w:val="00242889"/>
    <w:rsid w:val="002432A5"/>
    <w:rsid w:val="00245C1E"/>
    <w:rsid w:val="00245D47"/>
    <w:rsid w:val="002471BD"/>
    <w:rsid w:val="002504DE"/>
    <w:rsid w:val="0025134A"/>
    <w:rsid w:val="00251596"/>
    <w:rsid w:val="00251D63"/>
    <w:rsid w:val="0025395B"/>
    <w:rsid w:val="002567D4"/>
    <w:rsid w:val="002574E4"/>
    <w:rsid w:val="00261604"/>
    <w:rsid w:val="0026394A"/>
    <w:rsid w:val="00265E12"/>
    <w:rsid w:val="002679EF"/>
    <w:rsid w:val="00270E87"/>
    <w:rsid w:val="0027163D"/>
    <w:rsid w:val="00271C40"/>
    <w:rsid w:val="002723B4"/>
    <w:rsid w:val="00272CED"/>
    <w:rsid w:val="00274990"/>
    <w:rsid w:val="002762C1"/>
    <w:rsid w:val="00277BC7"/>
    <w:rsid w:val="00281492"/>
    <w:rsid w:val="00283D88"/>
    <w:rsid w:val="0028674B"/>
    <w:rsid w:val="00291A22"/>
    <w:rsid w:val="00292BFC"/>
    <w:rsid w:val="00295667"/>
    <w:rsid w:val="002A1948"/>
    <w:rsid w:val="002A1AA5"/>
    <w:rsid w:val="002A4353"/>
    <w:rsid w:val="002A509C"/>
    <w:rsid w:val="002A5CE4"/>
    <w:rsid w:val="002A6352"/>
    <w:rsid w:val="002A713C"/>
    <w:rsid w:val="002A741A"/>
    <w:rsid w:val="002A7734"/>
    <w:rsid w:val="002B3C56"/>
    <w:rsid w:val="002B40D4"/>
    <w:rsid w:val="002B65A4"/>
    <w:rsid w:val="002B6E11"/>
    <w:rsid w:val="002B77F7"/>
    <w:rsid w:val="002C2667"/>
    <w:rsid w:val="002C3E8F"/>
    <w:rsid w:val="002C49C6"/>
    <w:rsid w:val="002C515B"/>
    <w:rsid w:val="002C5DF2"/>
    <w:rsid w:val="002D3BF5"/>
    <w:rsid w:val="002D7F3E"/>
    <w:rsid w:val="002E0661"/>
    <w:rsid w:val="002E0F0D"/>
    <w:rsid w:val="002E3B26"/>
    <w:rsid w:val="002E72A0"/>
    <w:rsid w:val="002F0E03"/>
    <w:rsid w:val="002F1331"/>
    <w:rsid w:val="002F42E9"/>
    <w:rsid w:val="002F587C"/>
    <w:rsid w:val="002F5D74"/>
    <w:rsid w:val="002F63BB"/>
    <w:rsid w:val="002F67BB"/>
    <w:rsid w:val="002F7162"/>
    <w:rsid w:val="002F7C18"/>
    <w:rsid w:val="00300D95"/>
    <w:rsid w:val="00301345"/>
    <w:rsid w:val="003019C3"/>
    <w:rsid w:val="003021F3"/>
    <w:rsid w:val="00302A72"/>
    <w:rsid w:val="00304C27"/>
    <w:rsid w:val="0030596B"/>
    <w:rsid w:val="00305ECF"/>
    <w:rsid w:val="003061AA"/>
    <w:rsid w:val="003069FA"/>
    <w:rsid w:val="00306CB9"/>
    <w:rsid w:val="00310F5F"/>
    <w:rsid w:val="00311026"/>
    <w:rsid w:val="0031398D"/>
    <w:rsid w:val="00317378"/>
    <w:rsid w:val="00317673"/>
    <w:rsid w:val="00322B2B"/>
    <w:rsid w:val="00322D03"/>
    <w:rsid w:val="00331748"/>
    <w:rsid w:val="00333CB2"/>
    <w:rsid w:val="003358A1"/>
    <w:rsid w:val="00335C80"/>
    <w:rsid w:val="0033670B"/>
    <w:rsid w:val="003407A3"/>
    <w:rsid w:val="00342197"/>
    <w:rsid w:val="0034327B"/>
    <w:rsid w:val="00343804"/>
    <w:rsid w:val="00343D14"/>
    <w:rsid w:val="0034557B"/>
    <w:rsid w:val="00346BC4"/>
    <w:rsid w:val="0035088C"/>
    <w:rsid w:val="00351C22"/>
    <w:rsid w:val="00353C8A"/>
    <w:rsid w:val="003549B3"/>
    <w:rsid w:val="00356BEF"/>
    <w:rsid w:val="003607BA"/>
    <w:rsid w:val="00362060"/>
    <w:rsid w:val="003647B6"/>
    <w:rsid w:val="00365DCD"/>
    <w:rsid w:val="00366054"/>
    <w:rsid w:val="00370E40"/>
    <w:rsid w:val="00371B7D"/>
    <w:rsid w:val="00372AEF"/>
    <w:rsid w:val="00372D78"/>
    <w:rsid w:val="003777CA"/>
    <w:rsid w:val="0038126A"/>
    <w:rsid w:val="00391916"/>
    <w:rsid w:val="003919C0"/>
    <w:rsid w:val="003921B8"/>
    <w:rsid w:val="00395562"/>
    <w:rsid w:val="00397ED0"/>
    <w:rsid w:val="00397FBF"/>
    <w:rsid w:val="003A1361"/>
    <w:rsid w:val="003A3113"/>
    <w:rsid w:val="003A4A3E"/>
    <w:rsid w:val="003A5F2E"/>
    <w:rsid w:val="003A63F4"/>
    <w:rsid w:val="003A6E27"/>
    <w:rsid w:val="003B04E5"/>
    <w:rsid w:val="003B128C"/>
    <w:rsid w:val="003B298C"/>
    <w:rsid w:val="003B3F69"/>
    <w:rsid w:val="003B539A"/>
    <w:rsid w:val="003B7272"/>
    <w:rsid w:val="003C2CD7"/>
    <w:rsid w:val="003C4080"/>
    <w:rsid w:val="003C41A9"/>
    <w:rsid w:val="003C49FF"/>
    <w:rsid w:val="003C4A68"/>
    <w:rsid w:val="003D222D"/>
    <w:rsid w:val="003D62CA"/>
    <w:rsid w:val="003E43A2"/>
    <w:rsid w:val="003E4A79"/>
    <w:rsid w:val="003E512B"/>
    <w:rsid w:val="003E57A7"/>
    <w:rsid w:val="003E60F3"/>
    <w:rsid w:val="003F2C84"/>
    <w:rsid w:val="003F5C78"/>
    <w:rsid w:val="003F61DC"/>
    <w:rsid w:val="003F68F5"/>
    <w:rsid w:val="003F7F1F"/>
    <w:rsid w:val="004047BD"/>
    <w:rsid w:val="00404FB0"/>
    <w:rsid w:val="004051FC"/>
    <w:rsid w:val="004111E5"/>
    <w:rsid w:val="00412508"/>
    <w:rsid w:val="0041479A"/>
    <w:rsid w:val="0041484E"/>
    <w:rsid w:val="00414CC5"/>
    <w:rsid w:val="004160D8"/>
    <w:rsid w:val="00420BB3"/>
    <w:rsid w:val="00420FC5"/>
    <w:rsid w:val="00423106"/>
    <w:rsid w:val="004240D3"/>
    <w:rsid w:val="00424BCE"/>
    <w:rsid w:val="00425D9E"/>
    <w:rsid w:val="0042617E"/>
    <w:rsid w:val="0042791A"/>
    <w:rsid w:val="00430992"/>
    <w:rsid w:val="00431637"/>
    <w:rsid w:val="00432152"/>
    <w:rsid w:val="00432DF2"/>
    <w:rsid w:val="00433098"/>
    <w:rsid w:val="00433D39"/>
    <w:rsid w:val="0043563A"/>
    <w:rsid w:val="00440A1E"/>
    <w:rsid w:val="0044411F"/>
    <w:rsid w:val="00444ABE"/>
    <w:rsid w:val="004458BF"/>
    <w:rsid w:val="004508B3"/>
    <w:rsid w:val="00451091"/>
    <w:rsid w:val="0045213E"/>
    <w:rsid w:val="0045215B"/>
    <w:rsid w:val="00453C27"/>
    <w:rsid w:val="00453FDB"/>
    <w:rsid w:val="00454289"/>
    <w:rsid w:val="00454590"/>
    <w:rsid w:val="004549C2"/>
    <w:rsid w:val="00455199"/>
    <w:rsid w:val="00460181"/>
    <w:rsid w:val="00460354"/>
    <w:rsid w:val="00460E38"/>
    <w:rsid w:val="00461D3A"/>
    <w:rsid w:val="00463A34"/>
    <w:rsid w:val="00463E0D"/>
    <w:rsid w:val="00465BAF"/>
    <w:rsid w:val="00465C75"/>
    <w:rsid w:val="00467823"/>
    <w:rsid w:val="00467C66"/>
    <w:rsid w:val="004704F6"/>
    <w:rsid w:val="0047202D"/>
    <w:rsid w:val="00472C62"/>
    <w:rsid w:val="0047378F"/>
    <w:rsid w:val="004739CB"/>
    <w:rsid w:val="004743BC"/>
    <w:rsid w:val="0047543A"/>
    <w:rsid w:val="004758FD"/>
    <w:rsid w:val="004801A3"/>
    <w:rsid w:val="004812FF"/>
    <w:rsid w:val="004825BA"/>
    <w:rsid w:val="00482E2A"/>
    <w:rsid w:val="00485AC1"/>
    <w:rsid w:val="00485F9E"/>
    <w:rsid w:val="00490520"/>
    <w:rsid w:val="00491812"/>
    <w:rsid w:val="0049377A"/>
    <w:rsid w:val="004969C6"/>
    <w:rsid w:val="0049738C"/>
    <w:rsid w:val="004B437E"/>
    <w:rsid w:val="004B6A55"/>
    <w:rsid w:val="004C0A47"/>
    <w:rsid w:val="004C0AB6"/>
    <w:rsid w:val="004C2F96"/>
    <w:rsid w:val="004C4451"/>
    <w:rsid w:val="004C46A0"/>
    <w:rsid w:val="004C582C"/>
    <w:rsid w:val="004D0C84"/>
    <w:rsid w:val="004D2223"/>
    <w:rsid w:val="004D23BD"/>
    <w:rsid w:val="004D2D74"/>
    <w:rsid w:val="004D342E"/>
    <w:rsid w:val="004D5472"/>
    <w:rsid w:val="004E1564"/>
    <w:rsid w:val="004E6950"/>
    <w:rsid w:val="004F0EE0"/>
    <w:rsid w:val="004F2EDA"/>
    <w:rsid w:val="004F5D92"/>
    <w:rsid w:val="004F760A"/>
    <w:rsid w:val="00500DCD"/>
    <w:rsid w:val="00501020"/>
    <w:rsid w:val="0050385E"/>
    <w:rsid w:val="00504C7D"/>
    <w:rsid w:val="00506335"/>
    <w:rsid w:val="00506A9E"/>
    <w:rsid w:val="00507F10"/>
    <w:rsid w:val="00511E98"/>
    <w:rsid w:val="00512154"/>
    <w:rsid w:val="005130E1"/>
    <w:rsid w:val="005136C8"/>
    <w:rsid w:val="00516204"/>
    <w:rsid w:val="0051680C"/>
    <w:rsid w:val="00516DF7"/>
    <w:rsid w:val="0052098F"/>
    <w:rsid w:val="00523AEE"/>
    <w:rsid w:val="005302EE"/>
    <w:rsid w:val="005336B4"/>
    <w:rsid w:val="0053468D"/>
    <w:rsid w:val="00534899"/>
    <w:rsid w:val="00534A9D"/>
    <w:rsid w:val="00534CEE"/>
    <w:rsid w:val="00535EA8"/>
    <w:rsid w:val="00536D6B"/>
    <w:rsid w:val="005431AA"/>
    <w:rsid w:val="00543CE4"/>
    <w:rsid w:val="0054461D"/>
    <w:rsid w:val="00544DFB"/>
    <w:rsid w:val="0055086F"/>
    <w:rsid w:val="005519D4"/>
    <w:rsid w:val="00551E4B"/>
    <w:rsid w:val="0055342E"/>
    <w:rsid w:val="00554C67"/>
    <w:rsid w:val="00554DC3"/>
    <w:rsid w:val="00555605"/>
    <w:rsid w:val="00556CE0"/>
    <w:rsid w:val="005623BB"/>
    <w:rsid w:val="0056356E"/>
    <w:rsid w:val="00564814"/>
    <w:rsid w:val="00565254"/>
    <w:rsid w:val="005665B2"/>
    <w:rsid w:val="0057046A"/>
    <w:rsid w:val="00570542"/>
    <w:rsid w:val="00572698"/>
    <w:rsid w:val="00572BFA"/>
    <w:rsid w:val="00574351"/>
    <w:rsid w:val="00574EFC"/>
    <w:rsid w:val="00581F90"/>
    <w:rsid w:val="0058370C"/>
    <w:rsid w:val="00583B90"/>
    <w:rsid w:val="005871CD"/>
    <w:rsid w:val="00595165"/>
    <w:rsid w:val="00595D92"/>
    <w:rsid w:val="005A0339"/>
    <w:rsid w:val="005A0778"/>
    <w:rsid w:val="005A0E93"/>
    <w:rsid w:val="005A2287"/>
    <w:rsid w:val="005A3E7F"/>
    <w:rsid w:val="005A554B"/>
    <w:rsid w:val="005A674D"/>
    <w:rsid w:val="005B019A"/>
    <w:rsid w:val="005B2891"/>
    <w:rsid w:val="005B41B6"/>
    <w:rsid w:val="005B47DB"/>
    <w:rsid w:val="005B4D58"/>
    <w:rsid w:val="005B5A8F"/>
    <w:rsid w:val="005B6BF1"/>
    <w:rsid w:val="005B78D3"/>
    <w:rsid w:val="005B7E2C"/>
    <w:rsid w:val="005C416E"/>
    <w:rsid w:val="005C4F01"/>
    <w:rsid w:val="005D08B0"/>
    <w:rsid w:val="005D0FA6"/>
    <w:rsid w:val="005D2A87"/>
    <w:rsid w:val="005D2E5E"/>
    <w:rsid w:val="005D3587"/>
    <w:rsid w:val="005D64CC"/>
    <w:rsid w:val="005E0934"/>
    <w:rsid w:val="005E0D24"/>
    <w:rsid w:val="005E111C"/>
    <w:rsid w:val="005E1CDF"/>
    <w:rsid w:val="005E348C"/>
    <w:rsid w:val="005E5C1D"/>
    <w:rsid w:val="005E5C8D"/>
    <w:rsid w:val="005E653A"/>
    <w:rsid w:val="005F2204"/>
    <w:rsid w:val="005F529A"/>
    <w:rsid w:val="00600435"/>
    <w:rsid w:val="00604C6F"/>
    <w:rsid w:val="0061000C"/>
    <w:rsid w:val="00612127"/>
    <w:rsid w:val="00613C89"/>
    <w:rsid w:val="006140C3"/>
    <w:rsid w:val="006202A9"/>
    <w:rsid w:val="00620830"/>
    <w:rsid w:val="0062096A"/>
    <w:rsid w:val="00624AEC"/>
    <w:rsid w:val="00626D2E"/>
    <w:rsid w:val="00631708"/>
    <w:rsid w:val="0063191C"/>
    <w:rsid w:val="00631D6A"/>
    <w:rsid w:val="00632726"/>
    <w:rsid w:val="006331C1"/>
    <w:rsid w:val="00640161"/>
    <w:rsid w:val="00641B10"/>
    <w:rsid w:val="00642565"/>
    <w:rsid w:val="00643369"/>
    <w:rsid w:val="0064506A"/>
    <w:rsid w:val="00646C06"/>
    <w:rsid w:val="00647138"/>
    <w:rsid w:val="00657449"/>
    <w:rsid w:val="00657CF1"/>
    <w:rsid w:val="006605EE"/>
    <w:rsid w:val="00663327"/>
    <w:rsid w:val="0066376E"/>
    <w:rsid w:val="00665A51"/>
    <w:rsid w:val="00665EAE"/>
    <w:rsid w:val="006670A6"/>
    <w:rsid w:val="0067052F"/>
    <w:rsid w:val="00672FEA"/>
    <w:rsid w:val="00676E22"/>
    <w:rsid w:val="00680C47"/>
    <w:rsid w:val="0068203B"/>
    <w:rsid w:val="00682CBB"/>
    <w:rsid w:val="00683136"/>
    <w:rsid w:val="006833BF"/>
    <w:rsid w:val="006844D2"/>
    <w:rsid w:val="006851EE"/>
    <w:rsid w:val="00685272"/>
    <w:rsid w:val="00685329"/>
    <w:rsid w:val="006855E0"/>
    <w:rsid w:val="00687A7C"/>
    <w:rsid w:val="0069161B"/>
    <w:rsid w:val="00692263"/>
    <w:rsid w:val="006927F7"/>
    <w:rsid w:val="00693D6F"/>
    <w:rsid w:val="00696E53"/>
    <w:rsid w:val="006A55EC"/>
    <w:rsid w:val="006A6183"/>
    <w:rsid w:val="006B0DEF"/>
    <w:rsid w:val="006B2546"/>
    <w:rsid w:val="006B31ED"/>
    <w:rsid w:val="006B4946"/>
    <w:rsid w:val="006B5EC5"/>
    <w:rsid w:val="006B6050"/>
    <w:rsid w:val="006C0066"/>
    <w:rsid w:val="006C16F2"/>
    <w:rsid w:val="006C2984"/>
    <w:rsid w:val="006C4A28"/>
    <w:rsid w:val="006C6C8C"/>
    <w:rsid w:val="006D0C81"/>
    <w:rsid w:val="006D2B0B"/>
    <w:rsid w:val="006D3787"/>
    <w:rsid w:val="006D4966"/>
    <w:rsid w:val="006D5E8A"/>
    <w:rsid w:val="006D5FF1"/>
    <w:rsid w:val="006D69E1"/>
    <w:rsid w:val="006E0A35"/>
    <w:rsid w:val="006E2597"/>
    <w:rsid w:val="006E27F6"/>
    <w:rsid w:val="006E4A2A"/>
    <w:rsid w:val="006E53B8"/>
    <w:rsid w:val="006E5819"/>
    <w:rsid w:val="006E5B0A"/>
    <w:rsid w:val="006E7698"/>
    <w:rsid w:val="006F256E"/>
    <w:rsid w:val="006F309F"/>
    <w:rsid w:val="006F3316"/>
    <w:rsid w:val="006F3FCE"/>
    <w:rsid w:val="006F566F"/>
    <w:rsid w:val="006F6CEA"/>
    <w:rsid w:val="006F6FB3"/>
    <w:rsid w:val="007008A4"/>
    <w:rsid w:val="00701E3B"/>
    <w:rsid w:val="00702090"/>
    <w:rsid w:val="00704453"/>
    <w:rsid w:val="0070524E"/>
    <w:rsid w:val="007059E2"/>
    <w:rsid w:val="00705D0B"/>
    <w:rsid w:val="00710971"/>
    <w:rsid w:val="00710FA6"/>
    <w:rsid w:val="00711541"/>
    <w:rsid w:val="00711D2A"/>
    <w:rsid w:val="00712AF3"/>
    <w:rsid w:val="00712F02"/>
    <w:rsid w:val="007149A2"/>
    <w:rsid w:val="00714A18"/>
    <w:rsid w:val="007153B1"/>
    <w:rsid w:val="007154D5"/>
    <w:rsid w:val="00715F7A"/>
    <w:rsid w:val="007168C9"/>
    <w:rsid w:val="00717402"/>
    <w:rsid w:val="00717942"/>
    <w:rsid w:val="00717FAD"/>
    <w:rsid w:val="00720188"/>
    <w:rsid w:val="0072057C"/>
    <w:rsid w:val="00724AB9"/>
    <w:rsid w:val="00724CC7"/>
    <w:rsid w:val="00726481"/>
    <w:rsid w:val="007314BC"/>
    <w:rsid w:val="00731DDB"/>
    <w:rsid w:val="00734629"/>
    <w:rsid w:val="00735987"/>
    <w:rsid w:val="007359D7"/>
    <w:rsid w:val="0073642B"/>
    <w:rsid w:val="00737A6C"/>
    <w:rsid w:val="00740BCB"/>
    <w:rsid w:val="00743795"/>
    <w:rsid w:val="00745AC6"/>
    <w:rsid w:val="00747524"/>
    <w:rsid w:val="00747644"/>
    <w:rsid w:val="00750398"/>
    <w:rsid w:val="0075143B"/>
    <w:rsid w:val="00753560"/>
    <w:rsid w:val="00755131"/>
    <w:rsid w:val="00757991"/>
    <w:rsid w:val="00757C98"/>
    <w:rsid w:val="00761A88"/>
    <w:rsid w:val="00761FCB"/>
    <w:rsid w:val="00764106"/>
    <w:rsid w:val="00766419"/>
    <w:rsid w:val="00766B05"/>
    <w:rsid w:val="007730EF"/>
    <w:rsid w:val="00773990"/>
    <w:rsid w:val="0077465E"/>
    <w:rsid w:val="00774E21"/>
    <w:rsid w:val="00780301"/>
    <w:rsid w:val="00780762"/>
    <w:rsid w:val="00780791"/>
    <w:rsid w:val="00783D5E"/>
    <w:rsid w:val="00783D92"/>
    <w:rsid w:val="007841E6"/>
    <w:rsid w:val="00784C11"/>
    <w:rsid w:val="007858AC"/>
    <w:rsid w:val="00790E7E"/>
    <w:rsid w:val="007914C9"/>
    <w:rsid w:val="00794119"/>
    <w:rsid w:val="0079456D"/>
    <w:rsid w:val="00795CD1"/>
    <w:rsid w:val="007962E7"/>
    <w:rsid w:val="0079686B"/>
    <w:rsid w:val="007968EC"/>
    <w:rsid w:val="007970FA"/>
    <w:rsid w:val="00797F2A"/>
    <w:rsid w:val="007A26CA"/>
    <w:rsid w:val="007A35A6"/>
    <w:rsid w:val="007A54E7"/>
    <w:rsid w:val="007B0B9D"/>
    <w:rsid w:val="007B64F7"/>
    <w:rsid w:val="007C0053"/>
    <w:rsid w:val="007C00A7"/>
    <w:rsid w:val="007C2002"/>
    <w:rsid w:val="007C525F"/>
    <w:rsid w:val="007C629F"/>
    <w:rsid w:val="007C6A47"/>
    <w:rsid w:val="007D1C05"/>
    <w:rsid w:val="007D3BEC"/>
    <w:rsid w:val="007D4926"/>
    <w:rsid w:val="007E0851"/>
    <w:rsid w:val="007E2ECD"/>
    <w:rsid w:val="007E39DA"/>
    <w:rsid w:val="007E4491"/>
    <w:rsid w:val="007E53E1"/>
    <w:rsid w:val="007E7348"/>
    <w:rsid w:val="007F0FD4"/>
    <w:rsid w:val="007F177A"/>
    <w:rsid w:val="007F1B32"/>
    <w:rsid w:val="007F26C7"/>
    <w:rsid w:val="007F2BF0"/>
    <w:rsid w:val="007F3118"/>
    <w:rsid w:val="007F5B40"/>
    <w:rsid w:val="007F60FB"/>
    <w:rsid w:val="007F6291"/>
    <w:rsid w:val="00801874"/>
    <w:rsid w:val="00801D4A"/>
    <w:rsid w:val="00803E31"/>
    <w:rsid w:val="008053B7"/>
    <w:rsid w:val="00805924"/>
    <w:rsid w:val="00807290"/>
    <w:rsid w:val="008077AE"/>
    <w:rsid w:val="00811183"/>
    <w:rsid w:val="008112EE"/>
    <w:rsid w:val="00812F4F"/>
    <w:rsid w:val="00813075"/>
    <w:rsid w:val="00814226"/>
    <w:rsid w:val="008204F6"/>
    <w:rsid w:val="00822D73"/>
    <w:rsid w:val="00822FFB"/>
    <w:rsid w:val="0082303A"/>
    <w:rsid w:val="0082676B"/>
    <w:rsid w:val="008314D3"/>
    <w:rsid w:val="008324C4"/>
    <w:rsid w:val="00840B20"/>
    <w:rsid w:val="00841B26"/>
    <w:rsid w:val="00843E0C"/>
    <w:rsid w:val="00844C81"/>
    <w:rsid w:val="008451BE"/>
    <w:rsid w:val="008459E1"/>
    <w:rsid w:val="00846CD1"/>
    <w:rsid w:val="00847B0E"/>
    <w:rsid w:val="00847EF6"/>
    <w:rsid w:val="00851059"/>
    <w:rsid w:val="00851C02"/>
    <w:rsid w:val="008527F0"/>
    <w:rsid w:val="0085324D"/>
    <w:rsid w:val="00856ACD"/>
    <w:rsid w:val="00856BA1"/>
    <w:rsid w:val="0086003A"/>
    <w:rsid w:val="00861CCB"/>
    <w:rsid w:val="00862920"/>
    <w:rsid w:val="00863B72"/>
    <w:rsid w:val="00865F4B"/>
    <w:rsid w:val="00867C4A"/>
    <w:rsid w:val="0087048A"/>
    <w:rsid w:val="00870ABE"/>
    <w:rsid w:val="00871006"/>
    <w:rsid w:val="008741E1"/>
    <w:rsid w:val="00874907"/>
    <w:rsid w:val="008805C3"/>
    <w:rsid w:val="008837B2"/>
    <w:rsid w:val="008855F9"/>
    <w:rsid w:val="00886856"/>
    <w:rsid w:val="00886C23"/>
    <w:rsid w:val="00887049"/>
    <w:rsid w:val="00887764"/>
    <w:rsid w:val="00891398"/>
    <w:rsid w:val="0089183B"/>
    <w:rsid w:val="00891B23"/>
    <w:rsid w:val="00891B93"/>
    <w:rsid w:val="00892022"/>
    <w:rsid w:val="0089475F"/>
    <w:rsid w:val="008A17F0"/>
    <w:rsid w:val="008A1FB1"/>
    <w:rsid w:val="008A23B9"/>
    <w:rsid w:val="008A2525"/>
    <w:rsid w:val="008A523E"/>
    <w:rsid w:val="008A71FA"/>
    <w:rsid w:val="008A753C"/>
    <w:rsid w:val="008B090E"/>
    <w:rsid w:val="008B29DC"/>
    <w:rsid w:val="008B52B6"/>
    <w:rsid w:val="008B5999"/>
    <w:rsid w:val="008B60D4"/>
    <w:rsid w:val="008B6361"/>
    <w:rsid w:val="008B6A3B"/>
    <w:rsid w:val="008B6F50"/>
    <w:rsid w:val="008B6FD9"/>
    <w:rsid w:val="008C1C2C"/>
    <w:rsid w:val="008C5565"/>
    <w:rsid w:val="008D0040"/>
    <w:rsid w:val="008D1B40"/>
    <w:rsid w:val="008D39DC"/>
    <w:rsid w:val="008D3DDF"/>
    <w:rsid w:val="008D4DA1"/>
    <w:rsid w:val="008E0DEC"/>
    <w:rsid w:val="008E1C9D"/>
    <w:rsid w:val="008E225F"/>
    <w:rsid w:val="008E3340"/>
    <w:rsid w:val="008E3424"/>
    <w:rsid w:val="008E64D1"/>
    <w:rsid w:val="008E6841"/>
    <w:rsid w:val="008E6C10"/>
    <w:rsid w:val="008E7719"/>
    <w:rsid w:val="008F1463"/>
    <w:rsid w:val="008F21DB"/>
    <w:rsid w:val="008F63C3"/>
    <w:rsid w:val="008F63F7"/>
    <w:rsid w:val="008F6819"/>
    <w:rsid w:val="00900E91"/>
    <w:rsid w:val="00902674"/>
    <w:rsid w:val="00903BFE"/>
    <w:rsid w:val="00904F71"/>
    <w:rsid w:val="009074B2"/>
    <w:rsid w:val="009112AB"/>
    <w:rsid w:val="009139C4"/>
    <w:rsid w:val="00913AD7"/>
    <w:rsid w:val="009150B1"/>
    <w:rsid w:val="00915B9E"/>
    <w:rsid w:val="00917BE5"/>
    <w:rsid w:val="0092157A"/>
    <w:rsid w:val="009246DB"/>
    <w:rsid w:val="00924BD8"/>
    <w:rsid w:val="00926B10"/>
    <w:rsid w:val="0092747E"/>
    <w:rsid w:val="009279EF"/>
    <w:rsid w:val="00932545"/>
    <w:rsid w:val="00932B2A"/>
    <w:rsid w:val="00933718"/>
    <w:rsid w:val="00935460"/>
    <w:rsid w:val="00935643"/>
    <w:rsid w:val="00935D3A"/>
    <w:rsid w:val="00936BD1"/>
    <w:rsid w:val="009403D9"/>
    <w:rsid w:val="009412C5"/>
    <w:rsid w:val="00943081"/>
    <w:rsid w:val="009461E0"/>
    <w:rsid w:val="0095349A"/>
    <w:rsid w:val="00953A6D"/>
    <w:rsid w:val="009554B3"/>
    <w:rsid w:val="00956CF3"/>
    <w:rsid w:val="00960290"/>
    <w:rsid w:val="00960903"/>
    <w:rsid w:val="00962001"/>
    <w:rsid w:val="009622AE"/>
    <w:rsid w:val="009626DF"/>
    <w:rsid w:val="0096554B"/>
    <w:rsid w:val="00966BA8"/>
    <w:rsid w:val="00966D59"/>
    <w:rsid w:val="00966DAC"/>
    <w:rsid w:val="00970323"/>
    <w:rsid w:val="009716C0"/>
    <w:rsid w:val="00972B56"/>
    <w:rsid w:val="0097326E"/>
    <w:rsid w:val="00974AE9"/>
    <w:rsid w:val="00974C9A"/>
    <w:rsid w:val="00980C06"/>
    <w:rsid w:val="00982448"/>
    <w:rsid w:val="009825E2"/>
    <w:rsid w:val="00982617"/>
    <w:rsid w:val="00985757"/>
    <w:rsid w:val="00986F5E"/>
    <w:rsid w:val="0098787A"/>
    <w:rsid w:val="00987F10"/>
    <w:rsid w:val="00990DD3"/>
    <w:rsid w:val="00991E85"/>
    <w:rsid w:val="00992960"/>
    <w:rsid w:val="00993964"/>
    <w:rsid w:val="00994797"/>
    <w:rsid w:val="0099616C"/>
    <w:rsid w:val="009961ED"/>
    <w:rsid w:val="009A0B4F"/>
    <w:rsid w:val="009A1193"/>
    <w:rsid w:val="009A237D"/>
    <w:rsid w:val="009A2D5C"/>
    <w:rsid w:val="009A6435"/>
    <w:rsid w:val="009A7699"/>
    <w:rsid w:val="009B0A12"/>
    <w:rsid w:val="009B2B7C"/>
    <w:rsid w:val="009B2EB8"/>
    <w:rsid w:val="009B3A57"/>
    <w:rsid w:val="009B3C90"/>
    <w:rsid w:val="009B6ACB"/>
    <w:rsid w:val="009C0A0D"/>
    <w:rsid w:val="009C40AC"/>
    <w:rsid w:val="009C44FD"/>
    <w:rsid w:val="009D4211"/>
    <w:rsid w:val="009D4398"/>
    <w:rsid w:val="009D489E"/>
    <w:rsid w:val="009D7E60"/>
    <w:rsid w:val="009E1BF8"/>
    <w:rsid w:val="009E2FF2"/>
    <w:rsid w:val="009E3BE8"/>
    <w:rsid w:val="009E5177"/>
    <w:rsid w:val="009E6B01"/>
    <w:rsid w:val="009E7101"/>
    <w:rsid w:val="009E738A"/>
    <w:rsid w:val="009F13DA"/>
    <w:rsid w:val="009F1BD5"/>
    <w:rsid w:val="009F3660"/>
    <w:rsid w:val="00A0066D"/>
    <w:rsid w:val="00A0097E"/>
    <w:rsid w:val="00A00DC4"/>
    <w:rsid w:val="00A010AB"/>
    <w:rsid w:val="00A0253D"/>
    <w:rsid w:val="00A02887"/>
    <w:rsid w:val="00A03911"/>
    <w:rsid w:val="00A044E3"/>
    <w:rsid w:val="00A04518"/>
    <w:rsid w:val="00A04789"/>
    <w:rsid w:val="00A0478F"/>
    <w:rsid w:val="00A05D30"/>
    <w:rsid w:val="00A10C91"/>
    <w:rsid w:val="00A13C69"/>
    <w:rsid w:val="00A20239"/>
    <w:rsid w:val="00A2465B"/>
    <w:rsid w:val="00A24709"/>
    <w:rsid w:val="00A24CC8"/>
    <w:rsid w:val="00A25718"/>
    <w:rsid w:val="00A25844"/>
    <w:rsid w:val="00A25B5C"/>
    <w:rsid w:val="00A272EB"/>
    <w:rsid w:val="00A30170"/>
    <w:rsid w:val="00A304D7"/>
    <w:rsid w:val="00A31171"/>
    <w:rsid w:val="00A31722"/>
    <w:rsid w:val="00A33B0C"/>
    <w:rsid w:val="00A355E0"/>
    <w:rsid w:val="00A36613"/>
    <w:rsid w:val="00A3664F"/>
    <w:rsid w:val="00A41ABA"/>
    <w:rsid w:val="00A44229"/>
    <w:rsid w:val="00A46845"/>
    <w:rsid w:val="00A514CF"/>
    <w:rsid w:val="00A51A34"/>
    <w:rsid w:val="00A53592"/>
    <w:rsid w:val="00A55A64"/>
    <w:rsid w:val="00A55C8B"/>
    <w:rsid w:val="00A56522"/>
    <w:rsid w:val="00A57601"/>
    <w:rsid w:val="00A61FCD"/>
    <w:rsid w:val="00A6257D"/>
    <w:rsid w:val="00A6343B"/>
    <w:rsid w:val="00A654F9"/>
    <w:rsid w:val="00A666B6"/>
    <w:rsid w:val="00A67454"/>
    <w:rsid w:val="00A67DD5"/>
    <w:rsid w:val="00A74AC5"/>
    <w:rsid w:val="00A752D3"/>
    <w:rsid w:val="00A752F6"/>
    <w:rsid w:val="00A814A2"/>
    <w:rsid w:val="00A817E8"/>
    <w:rsid w:val="00A82049"/>
    <w:rsid w:val="00A850BE"/>
    <w:rsid w:val="00A856C5"/>
    <w:rsid w:val="00A871FC"/>
    <w:rsid w:val="00A87AE9"/>
    <w:rsid w:val="00A90864"/>
    <w:rsid w:val="00A92179"/>
    <w:rsid w:val="00A93A29"/>
    <w:rsid w:val="00A95B96"/>
    <w:rsid w:val="00A970AF"/>
    <w:rsid w:val="00AA1096"/>
    <w:rsid w:val="00AA13A7"/>
    <w:rsid w:val="00AA13FD"/>
    <w:rsid w:val="00AA1660"/>
    <w:rsid w:val="00AA1C69"/>
    <w:rsid w:val="00AA51F2"/>
    <w:rsid w:val="00AA648A"/>
    <w:rsid w:val="00AA725D"/>
    <w:rsid w:val="00AA7A33"/>
    <w:rsid w:val="00AB19AC"/>
    <w:rsid w:val="00AB3FC9"/>
    <w:rsid w:val="00AB4BF7"/>
    <w:rsid w:val="00AB4D7E"/>
    <w:rsid w:val="00AB522F"/>
    <w:rsid w:val="00AB6031"/>
    <w:rsid w:val="00AB669D"/>
    <w:rsid w:val="00AB6C43"/>
    <w:rsid w:val="00AB785E"/>
    <w:rsid w:val="00AC0024"/>
    <w:rsid w:val="00AC58B9"/>
    <w:rsid w:val="00AC590A"/>
    <w:rsid w:val="00AD015E"/>
    <w:rsid w:val="00AD0303"/>
    <w:rsid w:val="00AD0813"/>
    <w:rsid w:val="00AD15B8"/>
    <w:rsid w:val="00AD2D78"/>
    <w:rsid w:val="00AD38A7"/>
    <w:rsid w:val="00AD5BB5"/>
    <w:rsid w:val="00AD6951"/>
    <w:rsid w:val="00AD74C5"/>
    <w:rsid w:val="00AD7EF8"/>
    <w:rsid w:val="00AD7F3E"/>
    <w:rsid w:val="00AE4363"/>
    <w:rsid w:val="00AE790B"/>
    <w:rsid w:val="00AE7CB0"/>
    <w:rsid w:val="00AF0ACE"/>
    <w:rsid w:val="00AF3E5E"/>
    <w:rsid w:val="00AF3F27"/>
    <w:rsid w:val="00AF5407"/>
    <w:rsid w:val="00B0012F"/>
    <w:rsid w:val="00B00F10"/>
    <w:rsid w:val="00B03A35"/>
    <w:rsid w:val="00B04AC3"/>
    <w:rsid w:val="00B04AC9"/>
    <w:rsid w:val="00B074D5"/>
    <w:rsid w:val="00B0775C"/>
    <w:rsid w:val="00B100A6"/>
    <w:rsid w:val="00B10D20"/>
    <w:rsid w:val="00B11CDC"/>
    <w:rsid w:val="00B12340"/>
    <w:rsid w:val="00B12DD9"/>
    <w:rsid w:val="00B138E1"/>
    <w:rsid w:val="00B143F3"/>
    <w:rsid w:val="00B15AEC"/>
    <w:rsid w:val="00B16325"/>
    <w:rsid w:val="00B17B6C"/>
    <w:rsid w:val="00B215CD"/>
    <w:rsid w:val="00B22BD6"/>
    <w:rsid w:val="00B23029"/>
    <w:rsid w:val="00B23248"/>
    <w:rsid w:val="00B23C53"/>
    <w:rsid w:val="00B23F93"/>
    <w:rsid w:val="00B25064"/>
    <w:rsid w:val="00B25D59"/>
    <w:rsid w:val="00B276A5"/>
    <w:rsid w:val="00B27F99"/>
    <w:rsid w:val="00B30C27"/>
    <w:rsid w:val="00B31D26"/>
    <w:rsid w:val="00B327C9"/>
    <w:rsid w:val="00B35014"/>
    <w:rsid w:val="00B369C2"/>
    <w:rsid w:val="00B4071A"/>
    <w:rsid w:val="00B43831"/>
    <w:rsid w:val="00B43A61"/>
    <w:rsid w:val="00B43F5F"/>
    <w:rsid w:val="00B452B2"/>
    <w:rsid w:val="00B45416"/>
    <w:rsid w:val="00B45977"/>
    <w:rsid w:val="00B45A01"/>
    <w:rsid w:val="00B510D7"/>
    <w:rsid w:val="00B510F7"/>
    <w:rsid w:val="00B5233C"/>
    <w:rsid w:val="00B54AEF"/>
    <w:rsid w:val="00B6097B"/>
    <w:rsid w:val="00B617AD"/>
    <w:rsid w:val="00B6289B"/>
    <w:rsid w:val="00B63268"/>
    <w:rsid w:val="00B649A1"/>
    <w:rsid w:val="00B64E9A"/>
    <w:rsid w:val="00B66F52"/>
    <w:rsid w:val="00B673BF"/>
    <w:rsid w:val="00B7012B"/>
    <w:rsid w:val="00B70AF1"/>
    <w:rsid w:val="00B71834"/>
    <w:rsid w:val="00B72994"/>
    <w:rsid w:val="00B745F2"/>
    <w:rsid w:val="00B75C39"/>
    <w:rsid w:val="00B75DBC"/>
    <w:rsid w:val="00B7725A"/>
    <w:rsid w:val="00B77298"/>
    <w:rsid w:val="00B80879"/>
    <w:rsid w:val="00B821FF"/>
    <w:rsid w:val="00B82736"/>
    <w:rsid w:val="00B82F3F"/>
    <w:rsid w:val="00B8684A"/>
    <w:rsid w:val="00B87B28"/>
    <w:rsid w:val="00B907B1"/>
    <w:rsid w:val="00B90A26"/>
    <w:rsid w:val="00B91768"/>
    <w:rsid w:val="00B91E0D"/>
    <w:rsid w:val="00B92833"/>
    <w:rsid w:val="00B9341A"/>
    <w:rsid w:val="00B97003"/>
    <w:rsid w:val="00BA2D4F"/>
    <w:rsid w:val="00BA34EB"/>
    <w:rsid w:val="00BA5777"/>
    <w:rsid w:val="00BA5DCF"/>
    <w:rsid w:val="00BA766F"/>
    <w:rsid w:val="00BB0220"/>
    <w:rsid w:val="00BB0851"/>
    <w:rsid w:val="00BB11CA"/>
    <w:rsid w:val="00BB38A1"/>
    <w:rsid w:val="00BB3FCE"/>
    <w:rsid w:val="00BB4773"/>
    <w:rsid w:val="00BB5FD2"/>
    <w:rsid w:val="00BB61B6"/>
    <w:rsid w:val="00BB6F2A"/>
    <w:rsid w:val="00BB7979"/>
    <w:rsid w:val="00BC0C79"/>
    <w:rsid w:val="00BC0D22"/>
    <w:rsid w:val="00BC167D"/>
    <w:rsid w:val="00BC2B3B"/>
    <w:rsid w:val="00BC35E1"/>
    <w:rsid w:val="00BC4EAF"/>
    <w:rsid w:val="00BC519C"/>
    <w:rsid w:val="00BC6211"/>
    <w:rsid w:val="00BC6EF3"/>
    <w:rsid w:val="00BD00F5"/>
    <w:rsid w:val="00BD0D01"/>
    <w:rsid w:val="00BD16FF"/>
    <w:rsid w:val="00BD3F42"/>
    <w:rsid w:val="00BD5CAC"/>
    <w:rsid w:val="00BE0A6D"/>
    <w:rsid w:val="00BE37E0"/>
    <w:rsid w:val="00BE3809"/>
    <w:rsid w:val="00BE4C5B"/>
    <w:rsid w:val="00BE6BE8"/>
    <w:rsid w:val="00BE70A0"/>
    <w:rsid w:val="00BE74C6"/>
    <w:rsid w:val="00BF0756"/>
    <w:rsid w:val="00BF0A53"/>
    <w:rsid w:val="00BF1020"/>
    <w:rsid w:val="00BF1720"/>
    <w:rsid w:val="00BF17A3"/>
    <w:rsid w:val="00BF2DD8"/>
    <w:rsid w:val="00BF30E8"/>
    <w:rsid w:val="00BF3CF4"/>
    <w:rsid w:val="00BF3F56"/>
    <w:rsid w:val="00BF4143"/>
    <w:rsid w:val="00BF454C"/>
    <w:rsid w:val="00BF6A74"/>
    <w:rsid w:val="00BF6B10"/>
    <w:rsid w:val="00C02991"/>
    <w:rsid w:val="00C02A37"/>
    <w:rsid w:val="00C03602"/>
    <w:rsid w:val="00C03AE0"/>
    <w:rsid w:val="00C117F3"/>
    <w:rsid w:val="00C12421"/>
    <w:rsid w:val="00C12661"/>
    <w:rsid w:val="00C14606"/>
    <w:rsid w:val="00C14A27"/>
    <w:rsid w:val="00C16633"/>
    <w:rsid w:val="00C169A5"/>
    <w:rsid w:val="00C16F0F"/>
    <w:rsid w:val="00C16F7C"/>
    <w:rsid w:val="00C17675"/>
    <w:rsid w:val="00C237AB"/>
    <w:rsid w:val="00C239BE"/>
    <w:rsid w:val="00C24285"/>
    <w:rsid w:val="00C243DC"/>
    <w:rsid w:val="00C2567F"/>
    <w:rsid w:val="00C322A3"/>
    <w:rsid w:val="00C32B30"/>
    <w:rsid w:val="00C33E1A"/>
    <w:rsid w:val="00C342BC"/>
    <w:rsid w:val="00C349E5"/>
    <w:rsid w:val="00C3572E"/>
    <w:rsid w:val="00C35F6D"/>
    <w:rsid w:val="00C36085"/>
    <w:rsid w:val="00C36BDB"/>
    <w:rsid w:val="00C37033"/>
    <w:rsid w:val="00C373F3"/>
    <w:rsid w:val="00C425ED"/>
    <w:rsid w:val="00C426D9"/>
    <w:rsid w:val="00C444E5"/>
    <w:rsid w:val="00C45CAA"/>
    <w:rsid w:val="00C466CD"/>
    <w:rsid w:val="00C5050D"/>
    <w:rsid w:val="00C50DB7"/>
    <w:rsid w:val="00C50F92"/>
    <w:rsid w:val="00C53ABC"/>
    <w:rsid w:val="00C62398"/>
    <w:rsid w:val="00C63418"/>
    <w:rsid w:val="00C6639A"/>
    <w:rsid w:val="00C67296"/>
    <w:rsid w:val="00C678FC"/>
    <w:rsid w:val="00C67F5B"/>
    <w:rsid w:val="00C718AC"/>
    <w:rsid w:val="00C71C19"/>
    <w:rsid w:val="00C720EF"/>
    <w:rsid w:val="00C77906"/>
    <w:rsid w:val="00C83461"/>
    <w:rsid w:val="00C8409D"/>
    <w:rsid w:val="00C8455D"/>
    <w:rsid w:val="00C86210"/>
    <w:rsid w:val="00C8781C"/>
    <w:rsid w:val="00C90353"/>
    <w:rsid w:val="00C929BB"/>
    <w:rsid w:val="00C936D1"/>
    <w:rsid w:val="00C94ADA"/>
    <w:rsid w:val="00C96BA4"/>
    <w:rsid w:val="00CA1620"/>
    <w:rsid w:val="00CA2CBE"/>
    <w:rsid w:val="00CA33AC"/>
    <w:rsid w:val="00CA7CFD"/>
    <w:rsid w:val="00CB0B1E"/>
    <w:rsid w:val="00CB31A4"/>
    <w:rsid w:val="00CB61F7"/>
    <w:rsid w:val="00CB779E"/>
    <w:rsid w:val="00CC0D70"/>
    <w:rsid w:val="00CC1001"/>
    <w:rsid w:val="00CC1A75"/>
    <w:rsid w:val="00CC5228"/>
    <w:rsid w:val="00CC5384"/>
    <w:rsid w:val="00CD0FE3"/>
    <w:rsid w:val="00CD1163"/>
    <w:rsid w:val="00CD388F"/>
    <w:rsid w:val="00CD624F"/>
    <w:rsid w:val="00CD7512"/>
    <w:rsid w:val="00CD7786"/>
    <w:rsid w:val="00CE1EC9"/>
    <w:rsid w:val="00CE34C8"/>
    <w:rsid w:val="00CE4F3B"/>
    <w:rsid w:val="00CF119F"/>
    <w:rsid w:val="00CF3721"/>
    <w:rsid w:val="00CF3FDA"/>
    <w:rsid w:val="00CF6393"/>
    <w:rsid w:val="00CF6CA0"/>
    <w:rsid w:val="00CF725C"/>
    <w:rsid w:val="00D01255"/>
    <w:rsid w:val="00D01C84"/>
    <w:rsid w:val="00D02989"/>
    <w:rsid w:val="00D0379C"/>
    <w:rsid w:val="00D0379E"/>
    <w:rsid w:val="00D06897"/>
    <w:rsid w:val="00D06A9A"/>
    <w:rsid w:val="00D0757E"/>
    <w:rsid w:val="00D11651"/>
    <w:rsid w:val="00D1607D"/>
    <w:rsid w:val="00D164F4"/>
    <w:rsid w:val="00D1751A"/>
    <w:rsid w:val="00D178C9"/>
    <w:rsid w:val="00D2171D"/>
    <w:rsid w:val="00D2229D"/>
    <w:rsid w:val="00D22C51"/>
    <w:rsid w:val="00D256B0"/>
    <w:rsid w:val="00D2754B"/>
    <w:rsid w:val="00D3147B"/>
    <w:rsid w:val="00D365FB"/>
    <w:rsid w:val="00D370B7"/>
    <w:rsid w:val="00D37B7F"/>
    <w:rsid w:val="00D40615"/>
    <w:rsid w:val="00D4124D"/>
    <w:rsid w:val="00D43B19"/>
    <w:rsid w:val="00D51A38"/>
    <w:rsid w:val="00D53057"/>
    <w:rsid w:val="00D53CB0"/>
    <w:rsid w:val="00D548DC"/>
    <w:rsid w:val="00D55148"/>
    <w:rsid w:val="00D55A18"/>
    <w:rsid w:val="00D55DC6"/>
    <w:rsid w:val="00D57130"/>
    <w:rsid w:val="00D6190D"/>
    <w:rsid w:val="00D61D86"/>
    <w:rsid w:val="00D62247"/>
    <w:rsid w:val="00D62AB2"/>
    <w:rsid w:val="00D63BE2"/>
    <w:rsid w:val="00D6458C"/>
    <w:rsid w:val="00D65D33"/>
    <w:rsid w:val="00D66DD6"/>
    <w:rsid w:val="00D721BE"/>
    <w:rsid w:val="00D73F72"/>
    <w:rsid w:val="00D745FE"/>
    <w:rsid w:val="00D75FA7"/>
    <w:rsid w:val="00D769C6"/>
    <w:rsid w:val="00D81334"/>
    <w:rsid w:val="00D81A5A"/>
    <w:rsid w:val="00D848E8"/>
    <w:rsid w:val="00D85461"/>
    <w:rsid w:val="00D85AD9"/>
    <w:rsid w:val="00D86D74"/>
    <w:rsid w:val="00D93803"/>
    <w:rsid w:val="00D96042"/>
    <w:rsid w:val="00D9660E"/>
    <w:rsid w:val="00DA1959"/>
    <w:rsid w:val="00DA19A6"/>
    <w:rsid w:val="00DA3A4A"/>
    <w:rsid w:val="00DA4F46"/>
    <w:rsid w:val="00DA5A2E"/>
    <w:rsid w:val="00DB352D"/>
    <w:rsid w:val="00DB364D"/>
    <w:rsid w:val="00DB3A9D"/>
    <w:rsid w:val="00DB4945"/>
    <w:rsid w:val="00DB6B0A"/>
    <w:rsid w:val="00DB7597"/>
    <w:rsid w:val="00DC17C8"/>
    <w:rsid w:val="00DC1BE8"/>
    <w:rsid w:val="00DC2B26"/>
    <w:rsid w:val="00DC654C"/>
    <w:rsid w:val="00DD135C"/>
    <w:rsid w:val="00DD191A"/>
    <w:rsid w:val="00DD21CD"/>
    <w:rsid w:val="00DD29AD"/>
    <w:rsid w:val="00DD3ECB"/>
    <w:rsid w:val="00DD5720"/>
    <w:rsid w:val="00DD5778"/>
    <w:rsid w:val="00DD6D60"/>
    <w:rsid w:val="00DE0C38"/>
    <w:rsid w:val="00DE2653"/>
    <w:rsid w:val="00DE35C2"/>
    <w:rsid w:val="00DE7B75"/>
    <w:rsid w:val="00DF0069"/>
    <w:rsid w:val="00DF0E75"/>
    <w:rsid w:val="00DF20A3"/>
    <w:rsid w:val="00DF5414"/>
    <w:rsid w:val="00E01BEF"/>
    <w:rsid w:val="00E0452A"/>
    <w:rsid w:val="00E04B4F"/>
    <w:rsid w:val="00E059E1"/>
    <w:rsid w:val="00E05F72"/>
    <w:rsid w:val="00E063C1"/>
    <w:rsid w:val="00E06D46"/>
    <w:rsid w:val="00E1117C"/>
    <w:rsid w:val="00E13B46"/>
    <w:rsid w:val="00E178AB"/>
    <w:rsid w:val="00E208BE"/>
    <w:rsid w:val="00E21370"/>
    <w:rsid w:val="00E23FFA"/>
    <w:rsid w:val="00E24C46"/>
    <w:rsid w:val="00E34264"/>
    <w:rsid w:val="00E34A9B"/>
    <w:rsid w:val="00E363BE"/>
    <w:rsid w:val="00E36A9B"/>
    <w:rsid w:val="00E376C4"/>
    <w:rsid w:val="00E4148D"/>
    <w:rsid w:val="00E4554A"/>
    <w:rsid w:val="00E45EF0"/>
    <w:rsid w:val="00E45F92"/>
    <w:rsid w:val="00E46BA6"/>
    <w:rsid w:val="00E51053"/>
    <w:rsid w:val="00E51B9B"/>
    <w:rsid w:val="00E53749"/>
    <w:rsid w:val="00E53F6B"/>
    <w:rsid w:val="00E57720"/>
    <w:rsid w:val="00E6299B"/>
    <w:rsid w:val="00E62C3F"/>
    <w:rsid w:val="00E64CB6"/>
    <w:rsid w:val="00E70B7F"/>
    <w:rsid w:val="00E70F62"/>
    <w:rsid w:val="00E71696"/>
    <w:rsid w:val="00E7173E"/>
    <w:rsid w:val="00E724D4"/>
    <w:rsid w:val="00E72AB4"/>
    <w:rsid w:val="00E72BD0"/>
    <w:rsid w:val="00E72E9B"/>
    <w:rsid w:val="00E73201"/>
    <w:rsid w:val="00E73746"/>
    <w:rsid w:val="00E73DB5"/>
    <w:rsid w:val="00E751D9"/>
    <w:rsid w:val="00E754C4"/>
    <w:rsid w:val="00E75FF1"/>
    <w:rsid w:val="00E7650C"/>
    <w:rsid w:val="00E77FF2"/>
    <w:rsid w:val="00E80B80"/>
    <w:rsid w:val="00E817DD"/>
    <w:rsid w:val="00E824E7"/>
    <w:rsid w:val="00E8404A"/>
    <w:rsid w:val="00E8551F"/>
    <w:rsid w:val="00E868E5"/>
    <w:rsid w:val="00E9278E"/>
    <w:rsid w:val="00E92F80"/>
    <w:rsid w:val="00E93ACB"/>
    <w:rsid w:val="00E943D3"/>
    <w:rsid w:val="00E944AB"/>
    <w:rsid w:val="00E94FD3"/>
    <w:rsid w:val="00EA1D46"/>
    <w:rsid w:val="00EA1FE0"/>
    <w:rsid w:val="00EA2984"/>
    <w:rsid w:val="00EA4DD8"/>
    <w:rsid w:val="00EA7C08"/>
    <w:rsid w:val="00EB16CF"/>
    <w:rsid w:val="00EB44C5"/>
    <w:rsid w:val="00EB57E9"/>
    <w:rsid w:val="00EC1C5C"/>
    <w:rsid w:val="00EC35E6"/>
    <w:rsid w:val="00EC3C30"/>
    <w:rsid w:val="00ED07A8"/>
    <w:rsid w:val="00ED1800"/>
    <w:rsid w:val="00ED2775"/>
    <w:rsid w:val="00ED2840"/>
    <w:rsid w:val="00ED43AD"/>
    <w:rsid w:val="00ED7693"/>
    <w:rsid w:val="00EE156A"/>
    <w:rsid w:val="00EE1E8F"/>
    <w:rsid w:val="00EE20C2"/>
    <w:rsid w:val="00EE3C16"/>
    <w:rsid w:val="00EE489D"/>
    <w:rsid w:val="00EE5EAE"/>
    <w:rsid w:val="00EE6EDF"/>
    <w:rsid w:val="00EE715B"/>
    <w:rsid w:val="00EE7CF7"/>
    <w:rsid w:val="00EF0189"/>
    <w:rsid w:val="00EF061F"/>
    <w:rsid w:val="00EF0686"/>
    <w:rsid w:val="00EF1BFC"/>
    <w:rsid w:val="00EF1EF9"/>
    <w:rsid w:val="00EF2CE6"/>
    <w:rsid w:val="00EF2DAE"/>
    <w:rsid w:val="00F00480"/>
    <w:rsid w:val="00F01CCB"/>
    <w:rsid w:val="00F057F3"/>
    <w:rsid w:val="00F06923"/>
    <w:rsid w:val="00F07FF6"/>
    <w:rsid w:val="00F07FFC"/>
    <w:rsid w:val="00F10EB6"/>
    <w:rsid w:val="00F148B6"/>
    <w:rsid w:val="00F160ED"/>
    <w:rsid w:val="00F17AEF"/>
    <w:rsid w:val="00F20514"/>
    <w:rsid w:val="00F2058F"/>
    <w:rsid w:val="00F23F4F"/>
    <w:rsid w:val="00F2549A"/>
    <w:rsid w:val="00F25B63"/>
    <w:rsid w:val="00F27D11"/>
    <w:rsid w:val="00F30399"/>
    <w:rsid w:val="00F306BA"/>
    <w:rsid w:val="00F31A10"/>
    <w:rsid w:val="00F338AC"/>
    <w:rsid w:val="00F34466"/>
    <w:rsid w:val="00F35672"/>
    <w:rsid w:val="00F366CF"/>
    <w:rsid w:val="00F41406"/>
    <w:rsid w:val="00F41CCE"/>
    <w:rsid w:val="00F43290"/>
    <w:rsid w:val="00F445D7"/>
    <w:rsid w:val="00F47BE4"/>
    <w:rsid w:val="00F47C32"/>
    <w:rsid w:val="00F5131C"/>
    <w:rsid w:val="00F51ED1"/>
    <w:rsid w:val="00F5298D"/>
    <w:rsid w:val="00F53145"/>
    <w:rsid w:val="00F5375D"/>
    <w:rsid w:val="00F54648"/>
    <w:rsid w:val="00F54714"/>
    <w:rsid w:val="00F5680F"/>
    <w:rsid w:val="00F5775C"/>
    <w:rsid w:val="00F6030C"/>
    <w:rsid w:val="00F61D3E"/>
    <w:rsid w:val="00F63DB4"/>
    <w:rsid w:val="00F669CE"/>
    <w:rsid w:val="00F67732"/>
    <w:rsid w:val="00F6787B"/>
    <w:rsid w:val="00F7052C"/>
    <w:rsid w:val="00F7076E"/>
    <w:rsid w:val="00F81D22"/>
    <w:rsid w:val="00F857A7"/>
    <w:rsid w:val="00F87807"/>
    <w:rsid w:val="00F87BC7"/>
    <w:rsid w:val="00F936E0"/>
    <w:rsid w:val="00F9498F"/>
    <w:rsid w:val="00FA1D20"/>
    <w:rsid w:val="00FA4734"/>
    <w:rsid w:val="00FA550F"/>
    <w:rsid w:val="00FA71E8"/>
    <w:rsid w:val="00FB14C0"/>
    <w:rsid w:val="00FB5A60"/>
    <w:rsid w:val="00FB626B"/>
    <w:rsid w:val="00FB7F6F"/>
    <w:rsid w:val="00FC15C2"/>
    <w:rsid w:val="00FC1F2F"/>
    <w:rsid w:val="00FC1F9E"/>
    <w:rsid w:val="00FC2FA0"/>
    <w:rsid w:val="00FC5A64"/>
    <w:rsid w:val="00FC65E1"/>
    <w:rsid w:val="00FC7CF9"/>
    <w:rsid w:val="00FD070F"/>
    <w:rsid w:val="00FD21CE"/>
    <w:rsid w:val="00FD3570"/>
    <w:rsid w:val="00FD6C19"/>
    <w:rsid w:val="00FD6EF5"/>
    <w:rsid w:val="00FE0F2E"/>
    <w:rsid w:val="00FE1528"/>
    <w:rsid w:val="00FE4CEB"/>
    <w:rsid w:val="00FE50B2"/>
    <w:rsid w:val="00FE5306"/>
    <w:rsid w:val="00FE558F"/>
    <w:rsid w:val="00FE6A6D"/>
    <w:rsid w:val="00FE733C"/>
    <w:rsid w:val="00FE7934"/>
    <w:rsid w:val="00FF0B3E"/>
    <w:rsid w:val="00FF17B9"/>
    <w:rsid w:val="00FF2B55"/>
    <w:rsid w:val="00FF3B0F"/>
    <w:rsid w:val="00FF4198"/>
    <w:rsid w:val="00FF570B"/>
    <w:rsid w:val="00FF5BB0"/>
    <w:rsid w:val="09AD91F3"/>
    <w:rsid w:val="0AE0DD36"/>
    <w:rsid w:val="0D77F653"/>
    <w:rsid w:val="11AE19A6"/>
    <w:rsid w:val="12ECF9AB"/>
    <w:rsid w:val="14B8CF08"/>
    <w:rsid w:val="15AC91FB"/>
    <w:rsid w:val="183437C9"/>
    <w:rsid w:val="1A5D36DF"/>
    <w:rsid w:val="1F3A4BE4"/>
    <w:rsid w:val="247A4D5D"/>
    <w:rsid w:val="2527D439"/>
    <w:rsid w:val="2D872B02"/>
    <w:rsid w:val="32881070"/>
    <w:rsid w:val="337BD363"/>
    <w:rsid w:val="3423E0D1"/>
    <w:rsid w:val="34314AE0"/>
    <w:rsid w:val="38930C85"/>
    <w:rsid w:val="3B0AC446"/>
    <w:rsid w:val="432D651D"/>
    <w:rsid w:val="437E20B4"/>
    <w:rsid w:val="43FB679B"/>
    <w:rsid w:val="4B1348D9"/>
    <w:rsid w:val="4BA0D250"/>
    <w:rsid w:val="4C33DBA9"/>
    <w:rsid w:val="4C432862"/>
    <w:rsid w:val="5532B081"/>
    <w:rsid w:val="55DABDEF"/>
    <w:rsid w:val="5E318559"/>
    <w:rsid w:val="5F55964B"/>
    <w:rsid w:val="6A031D11"/>
    <w:rsid w:val="73BEE479"/>
    <w:rsid w:val="78B57E4D"/>
    <w:rsid w:val="7D3C400A"/>
    <w:rsid w:val="7D58CF23"/>
    <w:rsid w:val="7E880E96"/>
    <w:rsid w:val="7FD91FD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C63821"/>
  <w14:defaultImageDpi w14:val="96"/>
  <w15:docId w15:val="{2BD53BC5-41DE-45A0-9A94-2003540B8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toc 1" w:semiHidden="1" w:uiPriority="39" w:unhideWhenUsed="1"/>
    <w:lsdException w:name="toc 2" w:semiHidden="1" w:uiPriority="39" w:unhideWhenUsed="1"/>
    <w:lsdException w:name="toc 3" w:semiHidden="1" w:uiPriority="39" w:unhideWhenUsed="1"/>
    <w:lsdException w:name="header" w:semiHidden="1" w:uiPriority="99" w:unhideWhenUsed="1"/>
    <w:lsdException w:name="footer" w:semiHidden="1" w:uiPriority="99" w:unhideWhenUsed="1"/>
    <w:lsdException w:name="caption" w:uiPriority="35"/>
    <w:lsdException w:name="table of figures" w:semiHidden="1" w:uiPriority="99" w:unhideWhenUsed="1"/>
    <w:lsdException w:name="Body Text" w:uiPriority="99"/>
    <w:lsdException w:name="Hyperlink" w:semiHidden="1" w:uiPriority="99" w:unhideWhenUsed="1"/>
    <w:lsdException w:name="Strong" w:uiPriority="22" w:qFormat="1"/>
    <w:lsdException w:name="Emphasis" w:uiPriority="20" w:qFormat="1"/>
    <w:lsdException w:name="Normal (Web)" w:semiHidden="1" w:uiPriority="99" w:unhideWhenUsed="1"/>
    <w:lsdException w:name="HTML Keyboard" w:semiHidden="1" w:unhideWhenUsed="1"/>
    <w:lsdException w:name="HTML Preformatte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579D"/>
    <w:pPr>
      <w:spacing w:after="240" w:line="360" w:lineRule="auto"/>
      <w:jc w:val="both"/>
    </w:pPr>
    <w:rPr>
      <w:rFonts w:asciiTheme="minorHAnsi" w:hAnsiTheme="minorHAnsi"/>
      <w:sz w:val="24"/>
      <w:szCs w:val="24"/>
      <w:lang w:eastAsia="en-US"/>
    </w:rPr>
  </w:style>
  <w:style w:type="paragraph" w:styleId="Heading1">
    <w:name w:val="heading 1"/>
    <w:basedOn w:val="Normal"/>
    <w:next w:val="Normal"/>
    <w:link w:val="Heading1Char"/>
    <w:uiPriority w:val="9"/>
    <w:qFormat/>
    <w:rsid w:val="0020579D"/>
    <w:pPr>
      <w:keepNext/>
      <w:pageBreakBefore/>
      <w:numPr>
        <w:numId w:val="2"/>
      </w:numPr>
      <w:tabs>
        <w:tab w:val="left" w:pos="425"/>
      </w:tabs>
      <w:jc w:val="left"/>
      <w:outlineLvl w:val="0"/>
    </w:pPr>
    <w:rPr>
      <w:b/>
      <w:caps/>
      <w:color w:val="000000" w:themeColor="text1"/>
      <w:sz w:val="28"/>
      <w:szCs w:val="20"/>
    </w:rPr>
  </w:style>
  <w:style w:type="paragraph" w:styleId="Heading2">
    <w:name w:val="heading 2"/>
    <w:basedOn w:val="Normal"/>
    <w:next w:val="Normal"/>
    <w:link w:val="Heading2Char"/>
    <w:uiPriority w:val="9"/>
    <w:qFormat/>
    <w:rsid w:val="0020579D"/>
    <w:pPr>
      <w:keepNext/>
      <w:numPr>
        <w:ilvl w:val="1"/>
        <w:numId w:val="2"/>
      </w:numPr>
      <w:jc w:val="left"/>
      <w:outlineLvl w:val="1"/>
    </w:pPr>
    <w:rPr>
      <w:b/>
      <w:szCs w:val="20"/>
    </w:rPr>
  </w:style>
  <w:style w:type="paragraph" w:styleId="Heading3">
    <w:name w:val="heading 3"/>
    <w:basedOn w:val="Normal"/>
    <w:next w:val="Normal"/>
    <w:link w:val="Heading3Char"/>
    <w:uiPriority w:val="9"/>
    <w:qFormat/>
    <w:rsid w:val="0020579D"/>
    <w:pPr>
      <w:keepNext/>
      <w:numPr>
        <w:ilvl w:val="2"/>
        <w:numId w:val="2"/>
      </w:numPr>
      <w:jc w:val="left"/>
      <w:outlineLvl w:val="2"/>
    </w:pPr>
    <w:rPr>
      <w:b/>
      <w:szCs w:val="20"/>
    </w:rPr>
  </w:style>
  <w:style w:type="paragraph" w:styleId="Heading4">
    <w:name w:val="heading 4"/>
    <w:basedOn w:val="Normal"/>
    <w:next w:val="Normal"/>
    <w:link w:val="Heading4Char"/>
    <w:uiPriority w:val="9"/>
    <w:rsid w:val="00E62C3F"/>
    <w:pPr>
      <w:keepNext/>
      <w:numPr>
        <w:ilvl w:val="3"/>
        <w:numId w:val="2"/>
      </w:numPr>
      <w:pBdr>
        <w:left w:val="single" w:sz="6" w:space="1" w:color="auto"/>
        <w:bottom w:val="single" w:sz="6" w:space="6" w:color="auto"/>
        <w:right w:val="single" w:sz="6" w:space="1" w:color="auto"/>
      </w:pBdr>
      <w:spacing w:before="120" w:after="120"/>
      <w:outlineLvl w:val="3"/>
    </w:pPr>
    <w:rPr>
      <w:szCs w:val="20"/>
    </w:rPr>
  </w:style>
  <w:style w:type="paragraph" w:styleId="Heading5">
    <w:name w:val="heading 5"/>
    <w:basedOn w:val="Normal"/>
    <w:next w:val="Normal"/>
    <w:link w:val="Heading5Char"/>
    <w:uiPriority w:val="9"/>
    <w:rsid w:val="00E62C3F"/>
    <w:pPr>
      <w:keepNext/>
      <w:numPr>
        <w:ilvl w:val="4"/>
        <w:numId w:val="2"/>
      </w:numPr>
      <w:pBdr>
        <w:left w:val="single" w:sz="6" w:space="1" w:color="auto"/>
        <w:right w:val="single" w:sz="6" w:space="1" w:color="auto"/>
      </w:pBdr>
      <w:spacing w:before="120"/>
      <w:outlineLvl w:val="4"/>
    </w:pPr>
    <w:rPr>
      <w:szCs w:val="20"/>
    </w:rPr>
  </w:style>
  <w:style w:type="paragraph" w:styleId="Heading6">
    <w:name w:val="heading 6"/>
    <w:basedOn w:val="Normal"/>
    <w:next w:val="Normal"/>
    <w:link w:val="Heading6Char"/>
    <w:uiPriority w:val="9"/>
    <w:rsid w:val="00E62C3F"/>
    <w:pPr>
      <w:keepNext/>
      <w:numPr>
        <w:ilvl w:val="5"/>
        <w:numId w:val="2"/>
      </w:numPr>
      <w:pBdr>
        <w:left w:val="single" w:sz="6" w:space="1" w:color="auto"/>
        <w:bottom w:val="single" w:sz="6" w:space="1" w:color="auto"/>
        <w:right w:val="single" w:sz="6" w:space="1" w:color="auto"/>
      </w:pBdr>
      <w:outlineLvl w:val="5"/>
    </w:pPr>
    <w:rPr>
      <w:szCs w:val="20"/>
    </w:rPr>
  </w:style>
  <w:style w:type="paragraph" w:styleId="Heading7">
    <w:name w:val="heading 7"/>
    <w:basedOn w:val="Normal"/>
    <w:next w:val="Normal"/>
    <w:link w:val="Heading7Char"/>
    <w:uiPriority w:val="9"/>
    <w:rsid w:val="00E62C3F"/>
    <w:pPr>
      <w:keepNext/>
      <w:numPr>
        <w:ilvl w:val="6"/>
        <w:numId w:val="2"/>
      </w:numPr>
      <w:pBdr>
        <w:top w:val="single" w:sz="6" w:space="6" w:color="auto"/>
        <w:left w:val="single" w:sz="6" w:space="1" w:color="auto"/>
        <w:bottom w:val="single" w:sz="6" w:space="1" w:color="auto"/>
        <w:right w:val="single" w:sz="6" w:space="1" w:color="auto"/>
      </w:pBdr>
      <w:outlineLvl w:val="6"/>
    </w:pPr>
    <w:rPr>
      <w:szCs w:val="20"/>
    </w:rPr>
  </w:style>
  <w:style w:type="paragraph" w:styleId="Heading8">
    <w:name w:val="heading 8"/>
    <w:basedOn w:val="Normal"/>
    <w:next w:val="Normal"/>
    <w:link w:val="Heading8Char"/>
    <w:uiPriority w:val="9"/>
    <w:rsid w:val="00E62C3F"/>
    <w:pPr>
      <w:keepNext/>
      <w:numPr>
        <w:ilvl w:val="7"/>
        <w:numId w:val="2"/>
      </w:numPr>
      <w:outlineLvl w:val="7"/>
    </w:pPr>
    <w:rPr>
      <w:rFonts w:ascii="Times" w:hAnsi="Times"/>
      <w:b/>
      <w:szCs w:val="20"/>
    </w:rPr>
  </w:style>
  <w:style w:type="paragraph" w:styleId="Heading9">
    <w:name w:val="heading 9"/>
    <w:basedOn w:val="Normal"/>
    <w:next w:val="Normal"/>
    <w:link w:val="Heading9Char"/>
    <w:uiPriority w:val="9"/>
    <w:rsid w:val="00E62C3F"/>
    <w:pPr>
      <w:keepNext/>
      <w:numPr>
        <w:ilvl w:val="8"/>
        <w:numId w:val="2"/>
      </w:numPr>
      <w:outlineLvl w:val="8"/>
    </w:pPr>
    <w:rPr>
      <w:rFonts w:ascii="Times" w:hAnsi="Times"/>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0579D"/>
    <w:rPr>
      <w:rFonts w:asciiTheme="minorHAnsi" w:hAnsiTheme="minorHAnsi"/>
      <w:b/>
      <w:caps/>
      <w:color w:val="000000" w:themeColor="text1"/>
      <w:sz w:val="28"/>
      <w:lang w:eastAsia="en-US"/>
    </w:rPr>
  </w:style>
  <w:style w:type="character" w:customStyle="1" w:styleId="Heading2Char">
    <w:name w:val="Heading 2 Char"/>
    <w:basedOn w:val="DefaultParagraphFont"/>
    <w:link w:val="Heading2"/>
    <w:uiPriority w:val="9"/>
    <w:locked/>
    <w:rsid w:val="0020579D"/>
    <w:rPr>
      <w:rFonts w:asciiTheme="minorHAnsi" w:hAnsiTheme="minorHAnsi"/>
      <w:b/>
      <w:sz w:val="24"/>
      <w:lang w:eastAsia="en-US"/>
    </w:rPr>
  </w:style>
  <w:style w:type="character" w:customStyle="1" w:styleId="Heading3Char">
    <w:name w:val="Heading 3 Char"/>
    <w:basedOn w:val="DefaultParagraphFont"/>
    <w:link w:val="Heading3"/>
    <w:uiPriority w:val="9"/>
    <w:locked/>
    <w:rsid w:val="0020579D"/>
    <w:rPr>
      <w:rFonts w:asciiTheme="minorHAnsi" w:hAnsiTheme="minorHAnsi"/>
      <w:b/>
      <w:sz w:val="24"/>
      <w:lang w:eastAsia="en-US"/>
    </w:rPr>
  </w:style>
  <w:style w:type="character" w:customStyle="1" w:styleId="Heading4Char">
    <w:name w:val="Heading 4 Char"/>
    <w:basedOn w:val="DefaultParagraphFont"/>
    <w:link w:val="Heading4"/>
    <w:uiPriority w:val="9"/>
    <w:locked/>
    <w:rPr>
      <w:rFonts w:asciiTheme="minorHAnsi" w:hAnsiTheme="minorHAnsi"/>
      <w:sz w:val="24"/>
      <w:lang w:eastAsia="en-US"/>
    </w:rPr>
  </w:style>
  <w:style w:type="character" w:customStyle="1" w:styleId="Heading5Char">
    <w:name w:val="Heading 5 Char"/>
    <w:basedOn w:val="DefaultParagraphFont"/>
    <w:link w:val="Heading5"/>
    <w:uiPriority w:val="9"/>
    <w:locked/>
    <w:rPr>
      <w:rFonts w:asciiTheme="minorHAnsi" w:hAnsiTheme="minorHAnsi"/>
      <w:sz w:val="24"/>
      <w:lang w:eastAsia="en-US"/>
    </w:rPr>
  </w:style>
  <w:style w:type="character" w:customStyle="1" w:styleId="Heading6Char">
    <w:name w:val="Heading 6 Char"/>
    <w:basedOn w:val="DefaultParagraphFont"/>
    <w:link w:val="Heading6"/>
    <w:uiPriority w:val="9"/>
    <w:locked/>
    <w:rPr>
      <w:rFonts w:asciiTheme="minorHAnsi" w:hAnsiTheme="minorHAnsi"/>
      <w:sz w:val="24"/>
      <w:lang w:eastAsia="en-US"/>
    </w:rPr>
  </w:style>
  <w:style w:type="character" w:customStyle="1" w:styleId="Heading7Char">
    <w:name w:val="Heading 7 Char"/>
    <w:basedOn w:val="DefaultParagraphFont"/>
    <w:link w:val="Heading7"/>
    <w:uiPriority w:val="9"/>
    <w:locked/>
    <w:rPr>
      <w:rFonts w:asciiTheme="minorHAnsi" w:hAnsiTheme="minorHAnsi"/>
      <w:sz w:val="24"/>
      <w:lang w:eastAsia="en-US"/>
    </w:rPr>
  </w:style>
  <w:style w:type="character" w:customStyle="1" w:styleId="Heading8Char">
    <w:name w:val="Heading 8 Char"/>
    <w:basedOn w:val="DefaultParagraphFont"/>
    <w:link w:val="Heading8"/>
    <w:uiPriority w:val="9"/>
    <w:locked/>
    <w:rPr>
      <w:rFonts w:ascii="Times" w:hAnsi="Times"/>
      <w:b/>
      <w:sz w:val="24"/>
      <w:lang w:eastAsia="en-US"/>
    </w:rPr>
  </w:style>
  <w:style w:type="character" w:customStyle="1" w:styleId="Heading9Char">
    <w:name w:val="Heading 9 Char"/>
    <w:basedOn w:val="DefaultParagraphFont"/>
    <w:link w:val="Heading9"/>
    <w:uiPriority w:val="9"/>
    <w:locked/>
    <w:rPr>
      <w:rFonts w:ascii="Times" w:hAnsi="Times"/>
      <w:b/>
      <w:sz w:val="28"/>
      <w:lang w:eastAsia="en-US"/>
    </w:rPr>
  </w:style>
  <w:style w:type="paragraph" w:styleId="EndnoteText">
    <w:name w:val="endnote text"/>
    <w:basedOn w:val="Normal"/>
    <w:link w:val="EndnoteTextChar"/>
    <w:uiPriority w:val="99"/>
    <w:semiHidden/>
    <w:rsid w:val="00E62C3F"/>
    <w:rPr>
      <w:rFonts w:ascii="Times" w:hAnsi="Times"/>
      <w:sz w:val="20"/>
      <w:szCs w:val="20"/>
    </w:rPr>
  </w:style>
  <w:style w:type="character" w:customStyle="1" w:styleId="EndnoteTextChar">
    <w:name w:val="Endnote Text Char"/>
    <w:basedOn w:val="DefaultParagraphFont"/>
    <w:link w:val="EndnoteText"/>
    <w:uiPriority w:val="99"/>
    <w:semiHidden/>
    <w:locked/>
    <w:rsid w:val="00222583"/>
    <w:rPr>
      <w:rFonts w:ascii="Times" w:hAnsi="Times" w:cs="Times New Roman"/>
      <w:lang w:val="x-none" w:eastAsia="en-US"/>
    </w:rPr>
  </w:style>
  <w:style w:type="paragraph" w:styleId="BodyText2">
    <w:name w:val="Body Text 2"/>
    <w:basedOn w:val="Normal"/>
    <w:link w:val="BodyText2Char"/>
    <w:uiPriority w:val="99"/>
    <w:rsid w:val="00E62C3F"/>
    <w:rPr>
      <w:szCs w:val="20"/>
    </w:rPr>
  </w:style>
  <w:style w:type="character" w:customStyle="1" w:styleId="BodyText2Char">
    <w:name w:val="Body Text 2 Char"/>
    <w:basedOn w:val="DefaultParagraphFont"/>
    <w:link w:val="BodyText2"/>
    <w:uiPriority w:val="99"/>
    <w:semiHidden/>
    <w:locked/>
    <w:rPr>
      <w:rFonts w:cs="Times New Roman"/>
      <w:sz w:val="24"/>
      <w:szCs w:val="24"/>
      <w:lang w:val="x-none" w:eastAsia="en-US"/>
    </w:rPr>
  </w:style>
  <w:style w:type="paragraph" w:styleId="BodyTextIndent">
    <w:name w:val="Body Text Indent"/>
    <w:basedOn w:val="Normal"/>
    <w:link w:val="BodyTextIndentChar"/>
    <w:uiPriority w:val="99"/>
    <w:rsid w:val="00E62C3F"/>
    <w:pPr>
      <w:tabs>
        <w:tab w:val="left" w:pos="851"/>
      </w:tabs>
      <w:ind w:left="1010" w:hanging="159"/>
    </w:pPr>
    <w:rPr>
      <w:szCs w:val="20"/>
    </w:rPr>
  </w:style>
  <w:style w:type="character" w:customStyle="1" w:styleId="BodyTextIndentChar">
    <w:name w:val="Body Text Indent Char"/>
    <w:basedOn w:val="DefaultParagraphFont"/>
    <w:link w:val="BodyTextIndent"/>
    <w:uiPriority w:val="99"/>
    <w:semiHidden/>
    <w:locked/>
    <w:rPr>
      <w:rFonts w:cs="Times New Roman"/>
      <w:sz w:val="24"/>
      <w:szCs w:val="24"/>
      <w:lang w:val="x-none" w:eastAsia="en-US"/>
    </w:rPr>
  </w:style>
  <w:style w:type="paragraph" w:styleId="BodyText">
    <w:name w:val="Body Text"/>
    <w:basedOn w:val="Normal"/>
    <w:link w:val="BodyTextChar"/>
    <w:uiPriority w:val="99"/>
    <w:rsid w:val="00E62C3F"/>
    <w:rPr>
      <w:sz w:val="28"/>
      <w:szCs w:val="20"/>
    </w:rPr>
  </w:style>
  <w:style w:type="character" w:customStyle="1" w:styleId="BodyTextChar">
    <w:name w:val="Body Text Char"/>
    <w:basedOn w:val="DefaultParagraphFont"/>
    <w:link w:val="BodyText"/>
    <w:uiPriority w:val="99"/>
    <w:semiHidden/>
    <w:locked/>
    <w:rPr>
      <w:rFonts w:cs="Times New Roman"/>
      <w:sz w:val="24"/>
      <w:szCs w:val="24"/>
      <w:lang w:val="x-none" w:eastAsia="en-US"/>
    </w:rPr>
  </w:style>
  <w:style w:type="paragraph" w:styleId="BlockText">
    <w:name w:val="Block Text"/>
    <w:basedOn w:val="Normal"/>
    <w:uiPriority w:val="99"/>
    <w:rsid w:val="00E62C3F"/>
    <w:pPr>
      <w:ind w:left="1440" w:right="-720"/>
    </w:pPr>
    <w:rPr>
      <w:rFonts w:ascii="Times" w:hAnsi="Times"/>
      <w:szCs w:val="20"/>
      <w:lang w:val="en-US"/>
    </w:rPr>
  </w:style>
  <w:style w:type="paragraph" w:customStyle="1" w:styleId="puv-Normal">
    <w:name w:val="puv-Normal"/>
    <w:basedOn w:val="Normal"/>
    <w:link w:val="puv-NormalChar"/>
    <w:rsid w:val="00E62C3F"/>
    <w:pPr>
      <w:tabs>
        <w:tab w:val="left" w:pos="1276"/>
        <w:tab w:val="left" w:pos="2552"/>
        <w:tab w:val="left" w:pos="3828"/>
        <w:tab w:val="left" w:pos="5103"/>
        <w:tab w:val="left" w:pos="6379"/>
        <w:tab w:val="left" w:pos="7655"/>
      </w:tabs>
      <w:spacing w:before="150" w:after="150" w:line="300" w:lineRule="atLeast"/>
      <w:ind w:left="1276"/>
    </w:pPr>
    <w:rPr>
      <w:szCs w:val="20"/>
    </w:rPr>
  </w:style>
  <w:style w:type="paragraph" w:styleId="BodyTextIndent2">
    <w:name w:val="Body Text Indent 2"/>
    <w:basedOn w:val="Normal"/>
    <w:link w:val="BodyTextIndent2Char"/>
    <w:uiPriority w:val="99"/>
    <w:rsid w:val="00E62C3F"/>
    <w:pPr>
      <w:tabs>
        <w:tab w:val="left" w:pos="357"/>
      </w:tabs>
      <w:ind w:left="357"/>
    </w:pPr>
    <w:rPr>
      <w:szCs w:val="20"/>
    </w:rPr>
  </w:style>
  <w:style w:type="character" w:customStyle="1" w:styleId="BodyTextIndent2Char">
    <w:name w:val="Body Text Indent 2 Char"/>
    <w:basedOn w:val="DefaultParagraphFont"/>
    <w:link w:val="BodyTextIndent2"/>
    <w:uiPriority w:val="99"/>
    <w:semiHidden/>
    <w:locked/>
    <w:rPr>
      <w:rFonts w:cs="Times New Roman"/>
      <w:sz w:val="24"/>
      <w:szCs w:val="24"/>
      <w:lang w:val="x-none" w:eastAsia="en-US"/>
    </w:rPr>
  </w:style>
  <w:style w:type="paragraph" w:styleId="BodyText3">
    <w:name w:val="Body Text 3"/>
    <w:basedOn w:val="Normal"/>
    <w:link w:val="BodyText3Char"/>
    <w:uiPriority w:val="99"/>
    <w:rsid w:val="00E62C3F"/>
    <w:pPr>
      <w:tabs>
        <w:tab w:val="right" w:pos="7938"/>
      </w:tabs>
    </w:pPr>
    <w:rPr>
      <w:rFonts w:ascii="Times" w:hAnsi="Times"/>
      <w:szCs w:val="20"/>
    </w:rPr>
  </w:style>
  <w:style w:type="character" w:customStyle="1" w:styleId="BodyText3Char">
    <w:name w:val="Body Text 3 Char"/>
    <w:basedOn w:val="DefaultParagraphFont"/>
    <w:link w:val="BodyText3"/>
    <w:uiPriority w:val="99"/>
    <w:semiHidden/>
    <w:locked/>
    <w:rPr>
      <w:rFonts w:cs="Times New Roman"/>
      <w:sz w:val="16"/>
      <w:szCs w:val="16"/>
      <w:lang w:val="x-none" w:eastAsia="en-US"/>
    </w:rPr>
  </w:style>
  <w:style w:type="paragraph" w:styleId="Header">
    <w:name w:val="header"/>
    <w:basedOn w:val="Normal"/>
    <w:link w:val="HeaderChar"/>
    <w:uiPriority w:val="99"/>
    <w:rsid w:val="00E62C3F"/>
    <w:pPr>
      <w:tabs>
        <w:tab w:val="center" w:pos="4153"/>
        <w:tab w:val="right" w:pos="8306"/>
      </w:tabs>
    </w:pPr>
  </w:style>
  <w:style w:type="character" w:customStyle="1" w:styleId="HeaderChar">
    <w:name w:val="Header Char"/>
    <w:basedOn w:val="DefaultParagraphFont"/>
    <w:link w:val="Header"/>
    <w:uiPriority w:val="99"/>
    <w:locked/>
    <w:rsid w:val="00222583"/>
    <w:rPr>
      <w:rFonts w:cs="Times New Roman"/>
      <w:sz w:val="24"/>
      <w:szCs w:val="24"/>
      <w:lang w:val="x-none" w:eastAsia="en-US"/>
    </w:rPr>
  </w:style>
  <w:style w:type="character" w:styleId="PageNumber">
    <w:name w:val="page number"/>
    <w:basedOn w:val="DefaultParagraphFont"/>
    <w:uiPriority w:val="99"/>
    <w:rsid w:val="00E62C3F"/>
    <w:rPr>
      <w:rFonts w:cs="Times New Roman"/>
    </w:rPr>
  </w:style>
  <w:style w:type="paragraph" w:styleId="Footer">
    <w:name w:val="footer"/>
    <w:basedOn w:val="Normal"/>
    <w:link w:val="FooterChar"/>
    <w:uiPriority w:val="99"/>
    <w:rsid w:val="00E62C3F"/>
    <w:pPr>
      <w:tabs>
        <w:tab w:val="center" w:pos="4320"/>
        <w:tab w:val="right" w:pos="8640"/>
      </w:tabs>
    </w:pPr>
  </w:style>
  <w:style w:type="character" w:customStyle="1" w:styleId="FooterChar">
    <w:name w:val="Footer Char"/>
    <w:basedOn w:val="DefaultParagraphFont"/>
    <w:link w:val="Footer"/>
    <w:uiPriority w:val="99"/>
    <w:locked/>
    <w:rsid w:val="00454590"/>
    <w:rPr>
      <w:rFonts w:cs="Times New Roman"/>
      <w:sz w:val="24"/>
      <w:szCs w:val="24"/>
      <w:lang w:val="x-none" w:eastAsia="en-US"/>
    </w:rPr>
  </w:style>
  <w:style w:type="paragraph" w:customStyle="1" w:styleId="Headerliite">
    <w:name w:val="Header_liite"/>
    <w:basedOn w:val="Header"/>
    <w:autoRedefine/>
    <w:rsid w:val="005D2A87"/>
    <w:pPr>
      <w:ind w:left="720" w:right="18" w:hanging="360"/>
      <w:jc w:val="center"/>
    </w:pPr>
  </w:style>
  <w:style w:type="paragraph" w:styleId="TOC3">
    <w:name w:val="toc 3"/>
    <w:basedOn w:val="Normal"/>
    <w:next w:val="Normal"/>
    <w:autoRedefine/>
    <w:uiPriority w:val="39"/>
    <w:rsid w:val="00583B90"/>
    <w:pPr>
      <w:tabs>
        <w:tab w:val="left" w:pos="397"/>
        <w:tab w:val="left" w:pos="1560"/>
        <w:tab w:val="right" w:leader="dot" w:pos="7928"/>
      </w:tabs>
      <w:spacing w:after="0"/>
      <w:ind w:left="851"/>
      <w:jc w:val="left"/>
    </w:pPr>
  </w:style>
  <w:style w:type="paragraph" w:styleId="TOC1">
    <w:name w:val="toc 1"/>
    <w:basedOn w:val="Normal"/>
    <w:next w:val="Normal"/>
    <w:autoRedefine/>
    <w:uiPriority w:val="39"/>
    <w:rsid w:val="00AA7A33"/>
    <w:pPr>
      <w:tabs>
        <w:tab w:val="left" w:pos="397"/>
        <w:tab w:val="right" w:leader="dot" w:pos="7928"/>
      </w:tabs>
      <w:spacing w:after="0"/>
      <w:jc w:val="left"/>
    </w:pPr>
    <w:rPr>
      <w:caps/>
      <w:noProof/>
    </w:rPr>
  </w:style>
  <w:style w:type="character" w:styleId="Hyperlink">
    <w:name w:val="Hyperlink"/>
    <w:basedOn w:val="DefaultParagraphFont"/>
    <w:uiPriority w:val="99"/>
    <w:rsid w:val="003358A1"/>
    <w:rPr>
      <w:rFonts w:cs="Times New Roman"/>
      <w:color w:val="000000" w:themeColor="text1"/>
      <w:u w:val="single"/>
    </w:rPr>
  </w:style>
  <w:style w:type="paragraph" w:styleId="TOC2">
    <w:name w:val="toc 2"/>
    <w:basedOn w:val="Normal"/>
    <w:next w:val="Normal"/>
    <w:autoRedefine/>
    <w:uiPriority w:val="39"/>
    <w:rsid w:val="00717FAD"/>
    <w:pPr>
      <w:tabs>
        <w:tab w:val="left" w:pos="540"/>
        <w:tab w:val="left" w:pos="851"/>
        <w:tab w:val="left" w:pos="1304"/>
        <w:tab w:val="right" w:leader="dot" w:pos="7928"/>
      </w:tabs>
      <w:spacing w:after="0"/>
      <w:ind w:left="397"/>
    </w:pPr>
  </w:style>
  <w:style w:type="character" w:customStyle="1" w:styleId="puv-NormalChar">
    <w:name w:val="puv-Normal Char"/>
    <w:basedOn w:val="DefaultParagraphFont"/>
    <w:link w:val="puv-Normal"/>
    <w:locked/>
    <w:rsid w:val="005B2891"/>
    <w:rPr>
      <w:rFonts w:cs="Times New Roman"/>
      <w:sz w:val="24"/>
      <w:lang w:val="fi-FI" w:eastAsia="en-US" w:bidi="ar-SA"/>
    </w:rPr>
  </w:style>
  <w:style w:type="table" w:styleId="TableGrid">
    <w:name w:val="Table Grid"/>
    <w:basedOn w:val="TableNormal"/>
    <w:uiPriority w:val="59"/>
    <w:rsid w:val="00915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579D"/>
    <w:pPr>
      <w:ind w:left="720"/>
      <w:contextualSpacing/>
    </w:pPr>
  </w:style>
  <w:style w:type="paragraph" w:styleId="BalloonText">
    <w:name w:val="Balloon Text"/>
    <w:basedOn w:val="Normal"/>
    <w:link w:val="BalloonTextChar"/>
    <w:uiPriority w:val="99"/>
    <w:rsid w:val="007E39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locked/>
    <w:rsid w:val="007E39DA"/>
    <w:rPr>
      <w:rFonts w:ascii="Tahoma" w:hAnsi="Tahoma" w:cs="Tahoma"/>
      <w:sz w:val="16"/>
      <w:szCs w:val="16"/>
      <w:lang w:val="x-none" w:eastAsia="en-US"/>
    </w:rPr>
  </w:style>
  <w:style w:type="character" w:styleId="FollowedHyperlink">
    <w:name w:val="FollowedHyperlink"/>
    <w:basedOn w:val="DefaultParagraphFont"/>
    <w:uiPriority w:val="99"/>
    <w:rsid w:val="00463A34"/>
    <w:rPr>
      <w:rFonts w:cs="Times New Roman"/>
      <w:color w:val="800080"/>
      <w:u w:val="single"/>
    </w:rPr>
  </w:style>
  <w:style w:type="paragraph" w:styleId="NoSpacing">
    <w:name w:val="No Spacing"/>
    <w:aliases w:val="Tiivistelmä"/>
    <w:uiPriority w:val="1"/>
    <w:qFormat/>
    <w:rsid w:val="0020579D"/>
    <w:pPr>
      <w:spacing w:after="240"/>
    </w:pPr>
    <w:rPr>
      <w:rFonts w:asciiTheme="minorHAnsi" w:hAnsiTheme="minorHAnsi"/>
      <w:sz w:val="24"/>
      <w:szCs w:val="22"/>
      <w:lang w:eastAsia="en-US"/>
    </w:rPr>
  </w:style>
  <w:style w:type="paragraph" w:styleId="TOCHeading">
    <w:name w:val="TOC Heading"/>
    <w:basedOn w:val="Heading1"/>
    <w:next w:val="Normal"/>
    <w:uiPriority w:val="39"/>
    <w:unhideWhenUsed/>
    <w:qFormat/>
    <w:rsid w:val="0020579D"/>
    <w:pPr>
      <w:keepLines/>
      <w:numPr>
        <w:numId w:val="0"/>
      </w:numPr>
      <w:spacing w:before="480" w:after="0" w:line="276" w:lineRule="auto"/>
      <w:outlineLvl w:val="9"/>
    </w:pPr>
    <w:rPr>
      <w:rFonts w:ascii="Cambria" w:hAnsi="Cambria"/>
      <w:bCs/>
      <w:color w:val="365F91"/>
      <w:szCs w:val="28"/>
    </w:rPr>
  </w:style>
  <w:style w:type="character" w:styleId="CommentReference">
    <w:name w:val="annotation reference"/>
    <w:basedOn w:val="DefaultParagraphFont"/>
    <w:uiPriority w:val="99"/>
    <w:rsid w:val="00956CF3"/>
    <w:rPr>
      <w:rFonts w:cs="Times New Roman"/>
      <w:sz w:val="16"/>
      <w:szCs w:val="16"/>
    </w:rPr>
  </w:style>
  <w:style w:type="paragraph" w:styleId="CommentText">
    <w:name w:val="annotation text"/>
    <w:basedOn w:val="Normal"/>
    <w:link w:val="CommentTextChar"/>
    <w:uiPriority w:val="99"/>
    <w:rsid w:val="00956CF3"/>
    <w:pPr>
      <w:spacing w:line="240" w:lineRule="auto"/>
    </w:pPr>
    <w:rPr>
      <w:sz w:val="20"/>
      <w:szCs w:val="20"/>
    </w:rPr>
  </w:style>
  <w:style w:type="character" w:customStyle="1" w:styleId="CommentTextChar">
    <w:name w:val="Comment Text Char"/>
    <w:basedOn w:val="DefaultParagraphFont"/>
    <w:link w:val="CommentText"/>
    <w:uiPriority w:val="99"/>
    <w:locked/>
    <w:rsid w:val="00956CF3"/>
    <w:rPr>
      <w:rFonts w:cs="Times New Roman"/>
      <w:lang w:val="x-none" w:eastAsia="en-US"/>
    </w:rPr>
  </w:style>
  <w:style w:type="paragraph" w:styleId="CommentSubject">
    <w:name w:val="annotation subject"/>
    <w:basedOn w:val="CommentText"/>
    <w:next w:val="CommentText"/>
    <w:link w:val="CommentSubjectChar"/>
    <w:uiPriority w:val="99"/>
    <w:rsid w:val="00956CF3"/>
    <w:rPr>
      <w:b/>
      <w:bCs/>
    </w:rPr>
  </w:style>
  <w:style w:type="character" w:customStyle="1" w:styleId="CommentSubjectChar">
    <w:name w:val="Comment Subject Char"/>
    <w:basedOn w:val="CommentTextChar"/>
    <w:link w:val="CommentSubject"/>
    <w:uiPriority w:val="99"/>
    <w:locked/>
    <w:rsid w:val="00956CF3"/>
    <w:rPr>
      <w:rFonts w:cs="Times New Roman"/>
      <w:b/>
      <w:bCs/>
      <w:lang w:val="x-none" w:eastAsia="en-US"/>
    </w:rPr>
  </w:style>
  <w:style w:type="character" w:styleId="Strong">
    <w:name w:val="Strong"/>
    <w:basedOn w:val="DefaultParagraphFont"/>
    <w:uiPriority w:val="22"/>
    <w:qFormat/>
    <w:rsid w:val="0020579D"/>
    <w:rPr>
      <w:rFonts w:cs="Times New Roman"/>
      <w:b/>
      <w:bCs/>
    </w:rPr>
  </w:style>
  <w:style w:type="paragraph" w:styleId="Date">
    <w:name w:val="Date"/>
    <w:basedOn w:val="Normal"/>
    <w:next w:val="Normal"/>
    <w:link w:val="DateChar"/>
    <w:uiPriority w:val="99"/>
    <w:rsid w:val="00274990"/>
    <w:pPr>
      <w:spacing w:after="0"/>
      <w:jc w:val="left"/>
    </w:pPr>
    <w:rPr>
      <w:szCs w:val="20"/>
    </w:rPr>
  </w:style>
  <w:style w:type="character" w:customStyle="1" w:styleId="DateChar">
    <w:name w:val="Date Char"/>
    <w:basedOn w:val="DefaultParagraphFont"/>
    <w:link w:val="Date"/>
    <w:uiPriority w:val="99"/>
    <w:locked/>
    <w:rsid w:val="00274990"/>
    <w:rPr>
      <w:rFonts w:cs="Times New Roman"/>
      <w:sz w:val="24"/>
      <w:lang w:val="x-none" w:eastAsia="en-US"/>
    </w:rPr>
  </w:style>
  <w:style w:type="paragraph" w:styleId="Caption">
    <w:name w:val="caption"/>
    <w:basedOn w:val="Normal"/>
    <w:next w:val="Normal"/>
    <w:uiPriority w:val="35"/>
    <w:rsid w:val="00B6097B"/>
    <w:pPr>
      <w:keepNext/>
      <w:keepLines/>
      <w:spacing w:line="240" w:lineRule="auto"/>
      <w:jc w:val="left"/>
    </w:pPr>
    <w:rPr>
      <w:color w:val="000000" w:themeColor="text1"/>
      <w:szCs w:val="20"/>
    </w:rPr>
  </w:style>
  <w:style w:type="character" w:styleId="EndnoteReference">
    <w:name w:val="endnote reference"/>
    <w:basedOn w:val="DefaultParagraphFont"/>
    <w:uiPriority w:val="99"/>
    <w:rsid w:val="00274990"/>
    <w:rPr>
      <w:rFonts w:cs="Times New Roman"/>
      <w:vertAlign w:val="baseline"/>
    </w:rPr>
  </w:style>
  <w:style w:type="paragraph" w:customStyle="1" w:styleId="Normalbullet">
    <w:name w:val="Normal_bullet"/>
    <w:basedOn w:val="Normal"/>
    <w:autoRedefine/>
    <w:rsid w:val="00274990"/>
    <w:pPr>
      <w:numPr>
        <w:numId w:val="1"/>
      </w:numPr>
      <w:tabs>
        <w:tab w:val="clear" w:pos="360"/>
      </w:tabs>
      <w:spacing w:after="120"/>
      <w:ind w:left="709" w:hanging="425"/>
      <w:jc w:val="left"/>
    </w:pPr>
    <w:rPr>
      <w:szCs w:val="20"/>
    </w:rPr>
  </w:style>
  <w:style w:type="character" w:styleId="SubtleEmphasis">
    <w:name w:val="Subtle Emphasis"/>
    <w:basedOn w:val="DefaultParagraphFont"/>
    <w:uiPriority w:val="19"/>
    <w:rsid w:val="008D3DDF"/>
    <w:rPr>
      <w:rFonts w:cs="Times New Roman"/>
      <w:i/>
      <w:iCs/>
      <w:color w:val="808080"/>
    </w:rPr>
  </w:style>
  <w:style w:type="paragraph" w:customStyle="1" w:styleId="Default">
    <w:name w:val="Default"/>
    <w:rsid w:val="004E6950"/>
    <w:pPr>
      <w:autoSpaceDE w:val="0"/>
      <w:autoSpaceDN w:val="0"/>
      <w:adjustRightInd w:val="0"/>
    </w:pPr>
    <w:rPr>
      <w:color w:val="000000"/>
      <w:sz w:val="24"/>
      <w:szCs w:val="24"/>
    </w:rPr>
  </w:style>
  <w:style w:type="table" w:styleId="LightShading-Accent1">
    <w:name w:val="Light Shading Accent 1"/>
    <w:basedOn w:val="TableNormal"/>
    <w:uiPriority w:val="60"/>
    <w:rsid w:val="00BB022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89475F"/>
    <w:pPr>
      <w:spacing w:before="100" w:beforeAutospacing="1" w:after="100" w:afterAutospacing="1" w:line="240" w:lineRule="auto"/>
      <w:jc w:val="left"/>
    </w:pPr>
    <w:rPr>
      <w:lang w:val="en-US"/>
    </w:rPr>
  </w:style>
  <w:style w:type="character" w:styleId="LineNumber">
    <w:name w:val="line number"/>
    <w:basedOn w:val="DefaultParagraphFont"/>
    <w:uiPriority w:val="99"/>
    <w:semiHidden/>
    <w:unhideWhenUsed/>
    <w:rsid w:val="004812FF"/>
    <w:rPr>
      <w:rFonts w:cs="Times New Roman"/>
    </w:rPr>
  </w:style>
  <w:style w:type="paragraph" w:customStyle="1" w:styleId="puv-Sign">
    <w:name w:val="puv-Sign"/>
    <w:basedOn w:val="puv-Normal"/>
    <w:rsid w:val="00801874"/>
    <w:pPr>
      <w:spacing w:line="300" w:lineRule="exact"/>
      <w:jc w:val="left"/>
    </w:pPr>
  </w:style>
  <w:style w:type="paragraph" w:styleId="TableofFigures">
    <w:name w:val="table of figures"/>
    <w:basedOn w:val="Normal"/>
    <w:link w:val="TableofFiguresChar"/>
    <w:uiPriority w:val="99"/>
    <w:unhideWhenUsed/>
    <w:rsid w:val="00595165"/>
    <w:pPr>
      <w:spacing w:after="0"/>
    </w:pPr>
  </w:style>
  <w:style w:type="character" w:customStyle="1" w:styleId="TableofFiguresChar">
    <w:name w:val="Table of Figures Char"/>
    <w:basedOn w:val="DefaultParagraphFont"/>
    <w:link w:val="TableofFigures"/>
    <w:uiPriority w:val="99"/>
    <w:locked/>
    <w:rsid w:val="00851C02"/>
    <w:rPr>
      <w:rFonts w:cs="Times New Roman"/>
      <w:sz w:val="24"/>
      <w:szCs w:val="24"/>
      <w:lang w:val="x-none" w:eastAsia="en-US"/>
    </w:rPr>
  </w:style>
  <w:style w:type="paragraph" w:styleId="Index1">
    <w:name w:val="index 1"/>
    <w:basedOn w:val="Normal"/>
    <w:next w:val="Normal"/>
    <w:autoRedefine/>
    <w:uiPriority w:val="99"/>
    <w:rsid w:val="000468DF"/>
    <w:pPr>
      <w:spacing w:after="0" w:line="240" w:lineRule="auto"/>
      <w:ind w:left="240" w:hanging="240"/>
    </w:pPr>
  </w:style>
  <w:style w:type="character" w:styleId="Emphasis">
    <w:name w:val="Emphasis"/>
    <w:basedOn w:val="DefaultParagraphFont"/>
    <w:uiPriority w:val="20"/>
    <w:qFormat/>
    <w:rsid w:val="0020579D"/>
    <w:rPr>
      <w:rFonts w:cs="Times New Roman"/>
      <w:i/>
      <w:iCs/>
    </w:rPr>
  </w:style>
  <w:style w:type="paragraph" w:styleId="FootnoteText">
    <w:name w:val="footnote text"/>
    <w:basedOn w:val="Normal"/>
    <w:link w:val="FootnoteTextChar"/>
    <w:rsid w:val="00761A88"/>
    <w:pPr>
      <w:spacing w:after="0" w:line="240" w:lineRule="auto"/>
    </w:pPr>
    <w:rPr>
      <w:sz w:val="20"/>
      <w:szCs w:val="20"/>
    </w:rPr>
  </w:style>
  <w:style w:type="character" w:customStyle="1" w:styleId="FootnoteTextChar">
    <w:name w:val="Footnote Text Char"/>
    <w:basedOn w:val="DefaultParagraphFont"/>
    <w:link w:val="FootnoteText"/>
    <w:rsid w:val="00761A88"/>
    <w:rPr>
      <w:lang w:eastAsia="en-US"/>
    </w:rPr>
  </w:style>
  <w:style w:type="character" w:styleId="FootnoteReference">
    <w:name w:val="footnote reference"/>
    <w:basedOn w:val="DefaultParagraphFont"/>
    <w:rsid w:val="00761A88"/>
    <w:rPr>
      <w:vertAlign w:val="superscript"/>
    </w:rPr>
  </w:style>
  <w:style w:type="paragraph" w:customStyle="1" w:styleId="Style1">
    <w:name w:val="Style1"/>
    <w:basedOn w:val="Title"/>
    <w:link w:val="Style1Char"/>
    <w:qFormat/>
    <w:rsid w:val="0020579D"/>
    <w:pPr>
      <w:jc w:val="left"/>
    </w:pPr>
  </w:style>
  <w:style w:type="character" w:customStyle="1" w:styleId="st">
    <w:name w:val="st"/>
    <w:basedOn w:val="DefaultParagraphFont"/>
    <w:rsid w:val="0016027C"/>
  </w:style>
  <w:style w:type="paragraph" w:styleId="Title">
    <w:name w:val="Title"/>
    <w:basedOn w:val="Normal"/>
    <w:next w:val="Normal"/>
    <w:link w:val="TitleChar"/>
    <w:rsid w:val="00D66D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66DD6"/>
    <w:rPr>
      <w:rFonts w:asciiTheme="majorHAnsi" w:eastAsiaTheme="majorEastAsia" w:hAnsiTheme="majorHAnsi" w:cstheme="majorBidi"/>
      <w:spacing w:val="-10"/>
      <w:kern w:val="28"/>
      <w:sz w:val="56"/>
      <w:szCs w:val="56"/>
      <w:lang w:eastAsia="en-US"/>
    </w:rPr>
  </w:style>
  <w:style w:type="character" w:customStyle="1" w:styleId="Style1Char">
    <w:name w:val="Style1 Char"/>
    <w:basedOn w:val="TitleChar"/>
    <w:link w:val="Style1"/>
    <w:rsid w:val="0020579D"/>
    <w:rPr>
      <w:rFonts w:asciiTheme="majorHAnsi" w:eastAsiaTheme="majorEastAsia" w:hAnsiTheme="majorHAnsi" w:cstheme="majorBidi"/>
      <w:spacing w:val="-10"/>
      <w:kern w:val="28"/>
      <w:sz w:val="56"/>
      <w:szCs w:val="56"/>
      <w:lang w:eastAsia="en-US"/>
    </w:rPr>
  </w:style>
  <w:style w:type="character" w:styleId="UnresolvedMention">
    <w:name w:val="Unresolved Mention"/>
    <w:basedOn w:val="DefaultParagraphFont"/>
    <w:uiPriority w:val="99"/>
    <w:semiHidden/>
    <w:unhideWhenUsed/>
    <w:rsid w:val="00D0757E"/>
    <w:rPr>
      <w:color w:val="605E5C"/>
      <w:shd w:val="clear" w:color="auto" w:fill="E1DFDD"/>
    </w:rPr>
  </w:style>
  <w:style w:type="character" w:customStyle="1" w:styleId="s-lg-text-greyout">
    <w:name w:val="s-lg-text-greyout"/>
    <w:basedOn w:val="DefaultParagraphFont"/>
    <w:rsid w:val="00870ABE"/>
  </w:style>
  <w:style w:type="character" w:styleId="PlaceholderText">
    <w:name w:val="Placeholder Text"/>
    <w:basedOn w:val="DefaultParagraphFont"/>
    <w:uiPriority w:val="99"/>
    <w:semiHidden/>
    <w:rsid w:val="00A33B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193786">
      <w:bodyDiv w:val="1"/>
      <w:marLeft w:val="0"/>
      <w:marRight w:val="0"/>
      <w:marTop w:val="0"/>
      <w:marBottom w:val="0"/>
      <w:divBdr>
        <w:top w:val="none" w:sz="0" w:space="0" w:color="auto"/>
        <w:left w:val="none" w:sz="0" w:space="0" w:color="auto"/>
        <w:bottom w:val="none" w:sz="0" w:space="0" w:color="auto"/>
        <w:right w:val="none" w:sz="0" w:space="0" w:color="auto"/>
      </w:divBdr>
    </w:div>
    <w:div w:id="659044618">
      <w:bodyDiv w:val="1"/>
      <w:marLeft w:val="0"/>
      <w:marRight w:val="0"/>
      <w:marTop w:val="0"/>
      <w:marBottom w:val="0"/>
      <w:divBdr>
        <w:top w:val="none" w:sz="0" w:space="0" w:color="auto"/>
        <w:left w:val="none" w:sz="0" w:space="0" w:color="auto"/>
        <w:bottom w:val="none" w:sz="0" w:space="0" w:color="auto"/>
        <w:right w:val="none" w:sz="0" w:space="0" w:color="auto"/>
      </w:divBdr>
    </w:div>
    <w:div w:id="1447774519">
      <w:marLeft w:val="0"/>
      <w:marRight w:val="0"/>
      <w:marTop w:val="0"/>
      <w:marBottom w:val="0"/>
      <w:divBdr>
        <w:top w:val="none" w:sz="0" w:space="0" w:color="auto"/>
        <w:left w:val="none" w:sz="0" w:space="0" w:color="auto"/>
        <w:bottom w:val="none" w:sz="0" w:space="0" w:color="auto"/>
        <w:right w:val="none" w:sz="0" w:space="0" w:color="auto"/>
      </w:divBdr>
    </w:div>
    <w:div w:id="1447774521">
      <w:marLeft w:val="0"/>
      <w:marRight w:val="0"/>
      <w:marTop w:val="0"/>
      <w:marBottom w:val="0"/>
      <w:divBdr>
        <w:top w:val="none" w:sz="0" w:space="0" w:color="auto"/>
        <w:left w:val="none" w:sz="0" w:space="0" w:color="auto"/>
        <w:bottom w:val="none" w:sz="0" w:space="0" w:color="auto"/>
        <w:right w:val="none" w:sz="0" w:space="0" w:color="auto"/>
      </w:divBdr>
    </w:div>
    <w:div w:id="1447774522">
      <w:marLeft w:val="0"/>
      <w:marRight w:val="0"/>
      <w:marTop w:val="0"/>
      <w:marBottom w:val="0"/>
      <w:divBdr>
        <w:top w:val="none" w:sz="0" w:space="0" w:color="auto"/>
        <w:left w:val="none" w:sz="0" w:space="0" w:color="auto"/>
        <w:bottom w:val="none" w:sz="0" w:space="0" w:color="auto"/>
        <w:right w:val="none" w:sz="0" w:space="0" w:color="auto"/>
      </w:divBdr>
    </w:div>
    <w:div w:id="1447774523">
      <w:marLeft w:val="0"/>
      <w:marRight w:val="0"/>
      <w:marTop w:val="0"/>
      <w:marBottom w:val="0"/>
      <w:divBdr>
        <w:top w:val="none" w:sz="0" w:space="0" w:color="auto"/>
        <w:left w:val="none" w:sz="0" w:space="0" w:color="auto"/>
        <w:bottom w:val="none" w:sz="0" w:space="0" w:color="auto"/>
        <w:right w:val="none" w:sz="0" w:space="0" w:color="auto"/>
      </w:divBdr>
    </w:div>
    <w:div w:id="1447774524">
      <w:marLeft w:val="0"/>
      <w:marRight w:val="0"/>
      <w:marTop w:val="0"/>
      <w:marBottom w:val="0"/>
      <w:divBdr>
        <w:top w:val="none" w:sz="0" w:space="0" w:color="auto"/>
        <w:left w:val="none" w:sz="0" w:space="0" w:color="auto"/>
        <w:bottom w:val="none" w:sz="0" w:space="0" w:color="auto"/>
        <w:right w:val="none" w:sz="0" w:space="0" w:color="auto"/>
      </w:divBdr>
    </w:div>
    <w:div w:id="1447774525">
      <w:marLeft w:val="0"/>
      <w:marRight w:val="0"/>
      <w:marTop w:val="0"/>
      <w:marBottom w:val="0"/>
      <w:divBdr>
        <w:top w:val="none" w:sz="0" w:space="0" w:color="auto"/>
        <w:left w:val="none" w:sz="0" w:space="0" w:color="auto"/>
        <w:bottom w:val="none" w:sz="0" w:space="0" w:color="auto"/>
        <w:right w:val="none" w:sz="0" w:space="0" w:color="auto"/>
      </w:divBdr>
    </w:div>
    <w:div w:id="1447774526">
      <w:marLeft w:val="0"/>
      <w:marRight w:val="0"/>
      <w:marTop w:val="0"/>
      <w:marBottom w:val="0"/>
      <w:divBdr>
        <w:top w:val="none" w:sz="0" w:space="0" w:color="auto"/>
        <w:left w:val="none" w:sz="0" w:space="0" w:color="auto"/>
        <w:bottom w:val="none" w:sz="0" w:space="0" w:color="auto"/>
        <w:right w:val="none" w:sz="0" w:space="0" w:color="auto"/>
      </w:divBdr>
    </w:div>
    <w:div w:id="1447774527">
      <w:marLeft w:val="0"/>
      <w:marRight w:val="0"/>
      <w:marTop w:val="0"/>
      <w:marBottom w:val="0"/>
      <w:divBdr>
        <w:top w:val="none" w:sz="0" w:space="0" w:color="auto"/>
        <w:left w:val="none" w:sz="0" w:space="0" w:color="auto"/>
        <w:bottom w:val="none" w:sz="0" w:space="0" w:color="auto"/>
        <w:right w:val="none" w:sz="0" w:space="0" w:color="auto"/>
      </w:divBdr>
      <w:divsChild>
        <w:div w:id="1447774520">
          <w:marLeft w:val="0"/>
          <w:marRight w:val="0"/>
          <w:marTop w:val="0"/>
          <w:marBottom w:val="0"/>
          <w:divBdr>
            <w:top w:val="none" w:sz="0" w:space="0" w:color="auto"/>
            <w:left w:val="none" w:sz="0" w:space="0" w:color="auto"/>
            <w:bottom w:val="none" w:sz="0" w:space="0" w:color="auto"/>
            <w:right w:val="none" w:sz="0" w:space="0" w:color="auto"/>
          </w:divBdr>
        </w:div>
      </w:divsChild>
    </w:div>
    <w:div w:id="198785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lahulkko\Downloads\VAMK_mallipohja_paivitetty_2023-06-29%20(2).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D5327-9AB9-4178-AA98-07C5256EF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VAMK_mallipohja_paivitetty_2023-06-29 (2).dotx</Template>
  <TotalTime>205</TotalTime>
  <Pages>3</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Opinnäytetyön nimi</vt:lpstr>
    </vt:vector>
  </TitlesOfParts>
  <Company>VAMK</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Opinnäytetyön nimi</dc:title>
  <dc:subject/>
  <dc:creator>Tero Ala-Hulkko</dc:creator>
  <cp:keywords/>
  <dc:description/>
  <cp:lastModifiedBy>Tero Ala-Hulkko</cp:lastModifiedBy>
  <cp:revision>2</cp:revision>
  <cp:lastPrinted>2017-11-23T05:47:00Z</cp:lastPrinted>
  <dcterms:created xsi:type="dcterms:W3CDTF">2023-10-31T06:04:00Z</dcterms:created>
  <dcterms:modified xsi:type="dcterms:W3CDTF">2023-10-31T09:29:00Z</dcterms:modified>
</cp:coreProperties>
</file>